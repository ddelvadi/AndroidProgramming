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35DD" w14:textId="26A1EA2D" w:rsidR="0031672D" w:rsidRPr="00575014" w:rsidRDefault="0031672D" w:rsidP="000B42CB">
      <w:pPr>
        <w:pBdr>
          <w:top w:val="single" w:sz="12" w:space="1" w:color="auto"/>
          <w:left w:val="single" w:sz="12" w:space="1" w:color="auto"/>
          <w:bottom w:val="single" w:sz="12" w:space="1" w:color="auto"/>
          <w:right w:val="single" w:sz="12" w:space="1" w:color="auto"/>
        </w:pBdr>
        <w:shd w:val="pct12" w:color="auto" w:fill="auto"/>
        <w:rPr>
          <w:rFonts w:ascii="Tahoma" w:hAnsi="Tahoma"/>
          <w:b/>
          <w:spacing w:val="20"/>
          <w:sz w:val="4"/>
        </w:rPr>
      </w:pPr>
    </w:p>
    <w:p w14:paraId="12E7FEE8" w14:textId="5CAF8110"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28"/>
        </w:rPr>
      </w:pPr>
      <w:r w:rsidRPr="00575014">
        <w:rPr>
          <w:rFonts w:ascii="Tahoma" w:hAnsi="Tahoma"/>
          <w:spacing w:val="20"/>
          <w:sz w:val="28"/>
        </w:rPr>
        <w:t>ITM</w:t>
      </w:r>
      <w:r w:rsidR="00887276" w:rsidRPr="00575014">
        <w:rPr>
          <w:rFonts w:ascii="Tahoma" w:hAnsi="Tahoma"/>
          <w:spacing w:val="20"/>
          <w:sz w:val="28"/>
        </w:rPr>
        <w:t>D</w:t>
      </w:r>
      <w:r w:rsidRPr="00575014">
        <w:rPr>
          <w:rFonts w:ascii="Tahoma" w:hAnsi="Tahoma"/>
          <w:spacing w:val="20"/>
          <w:sz w:val="28"/>
        </w:rPr>
        <w:t xml:space="preserve"> </w:t>
      </w:r>
      <w:r w:rsidR="00887276" w:rsidRPr="00575014">
        <w:rPr>
          <w:rFonts w:ascii="Tahoma" w:hAnsi="Tahoma"/>
          <w:spacing w:val="20"/>
          <w:sz w:val="28"/>
        </w:rPr>
        <w:t>455/555</w:t>
      </w:r>
      <w:r w:rsidRPr="00575014">
        <w:rPr>
          <w:rFonts w:ascii="Tahoma" w:hAnsi="Tahoma"/>
          <w:spacing w:val="20"/>
          <w:sz w:val="28"/>
        </w:rPr>
        <w:t xml:space="preserve">          </w:t>
      </w:r>
      <w:r w:rsidR="006A17C4" w:rsidRPr="00575014">
        <w:rPr>
          <w:rFonts w:ascii="Tahoma" w:hAnsi="Tahoma"/>
          <w:spacing w:val="20"/>
          <w:sz w:val="28"/>
        </w:rPr>
        <w:t xml:space="preserve"> </w:t>
      </w:r>
      <w:r w:rsidR="00234BC7" w:rsidRPr="00575014">
        <w:rPr>
          <w:rFonts w:ascii="Tahoma" w:hAnsi="Tahoma" w:cs="Tahoma"/>
          <w:i/>
          <w:sz w:val="24"/>
        </w:rPr>
        <w:t>In</w:t>
      </w:r>
      <w:r w:rsidRPr="00575014">
        <w:rPr>
          <w:rFonts w:ascii="Tahoma" w:hAnsi="Tahoma" w:cs="Tahoma"/>
          <w:i/>
          <w:sz w:val="24"/>
        </w:rPr>
        <w:t>t</w:t>
      </w:r>
      <w:r w:rsidR="00887276" w:rsidRPr="00575014">
        <w:rPr>
          <w:rFonts w:ascii="Tahoma" w:hAnsi="Tahoma" w:cs="Tahoma"/>
          <w:i/>
          <w:sz w:val="24"/>
        </w:rPr>
        <w:t>elligent Device Applications</w:t>
      </w:r>
      <w:r w:rsidR="006A17C4" w:rsidRPr="00575014">
        <w:rPr>
          <w:rFonts w:ascii="Tahoma" w:hAnsi="Tahoma"/>
          <w:sz w:val="26"/>
        </w:rPr>
        <w:t xml:space="preserve">                       </w:t>
      </w:r>
      <w:r w:rsidR="00540811">
        <w:rPr>
          <w:rFonts w:ascii="Tahoma" w:hAnsi="Tahoma"/>
          <w:sz w:val="26"/>
        </w:rPr>
        <w:t xml:space="preserve">         </w:t>
      </w:r>
      <w:r w:rsidRPr="00575014">
        <w:rPr>
          <w:rFonts w:ascii="Tahoma" w:hAnsi="Tahoma"/>
          <w:sz w:val="26"/>
        </w:rPr>
        <w:t>Lab</w:t>
      </w:r>
      <w:r w:rsidR="006A17C4" w:rsidRPr="00575014">
        <w:rPr>
          <w:rFonts w:ascii="Tahoma" w:hAnsi="Tahoma"/>
          <w:sz w:val="26"/>
        </w:rPr>
        <w:t xml:space="preserve"> </w:t>
      </w:r>
      <w:r w:rsidR="00087995">
        <w:rPr>
          <w:rFonts w:ascii="Tahoma" w:hAnsi="Tahoma"/>
          <w:sz w:val="26"/>
        </w:rPr>
        <w:t>6</w:t>
      </w:r>
    </w:p>
    <w:p w14:paraId="692AD6C8" w14:textId="77777777"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4"/>
        </w:rPr>
      </w:pPr>
    </w:p>
    <w:p w14:paraId="2B7EB053" w14:textId="77777777" w:rsidR="0031672D" w:rsidRPr="00575014" w:rsidRDefault="0031672D" w:rsidP="00B15754">
      <w:pPr>
        <w:ind w:firstLine="90"/>
        <w:rPr>
          <w:rFonts w:ascii="Tahoma" w:hAnsi="Tahoma"/>
          <w:b/>
          <w:i/>
          <w:sz w:val="10"/>
        </w:rPr>
      </w:pPr>
    </w:p>
    <w:p w14:paraId="02DB61AA" w14:textId="77777777" w:rsidR="00262DA4" w:rsidRPr="00575014" w:rsidRDefault="00262DA4" w:rsidP="00262DA4">
      <w:pPr>
        <w:rPr>
          <w:rFonts w:ascii="Tahoma" w:hAnsi="Tahoma"/>
          <w:sz w:val="4"/>
          <w:szCs w:val="4"/>
        </w:rPr>
      </w:pPr>
    </w:p>
    <w:p w14:paraId="353E5ED8" w14:textId="0C769315" w:rsidR="00262DA4" w:rsidRPr="00575014" w:rsidRDefault="00087995" w:rsidP="00262DA4">
      <w:pPr>
        <w:pStyle w:val="Heading4"/>
      </w:pPr>
      <w:r>
        <w:t>SQLite Books Database</w:t>
      </w:r>
      <w:r w:rsidR="00F82691" w:rsidRPr="00575014">
        <w:t xml:space="preserve">- 50 points                </w:t>
      </w:r>
    </w:p>
    <w:p w14:paraId="0A238B77" w14:textId="77777777" w:rsidR="00B172B5" w:rsidRPr="00EF2F95" w:rsidRDefault="00B172B5" w:rsidP="00B172B5">
      <w:pPr>
        <w:rPr>
          <w:rFonts w:ascii="Tahoma" w:hAnsi="Tahoma"/>
          <w:sz w:val="8"/>
        </w:rPr>
      </w:pPr>
    </w:p>
    <w:p w14:paraId="34C96521" w14:textId="77777777" w:rsidR="00262DA4" w:rsidRPr="00575014" w:rsidRDefault="00262DA4" w:rsidP="00262DA4">
      <w:pPr>
        <w:rPr>
          <w:rFonts w:ascii="Tahoma" w:hAnsi="Tahoma" w:cs="Tahoma"/>
          <w:sz w:val="4"/>
          <w:szCs w:val="4"/>
        </w:rPr>
      </w:pPr>
    </w:p>
    <w:p w14:paraId="3706511D" w14:textId="3C9866F1" w:rsidR="00DF2F83" w:rsidRPr="00575014" w:rsidRDefault="001165D1" w:rsidP="001165D1">
      <w:pPr>
        <w:pBdr>
          <w:top w:val="single" w:sz="4" w:space="1" w:color="auto"/>
          <w:left w:val="single" w:sz="4" w:space="31" w:color="auto"/>
          <w:bottom w:val="single" w:sz="4" w:space="0" w:color="auto"/>
          <w:right w:val="single" w:sz="4" w:space="4" w:color="auto"/>
        </w:pBdr>
        <w:ind w:left="720" w:hanging="90"/>
        <w:rPr>
          <w:rFonts w:ascii="Tahoma" w:hAnsi="Tahoma" w:cs="Tahoma"/>
          <w:sz w:val="24"/>
        </w:rPr>
      </w:pPr>
      <w:r>
        <w:rPr>
          <w:rFonts w:ascii="Tahoma" w:hAnsi="Tahoma" w:cs="Tahoma"/>
          <w:b/>
          <w:sz w:val="24"/>
        </w:rPr>
        <w:t xml:space="preserve"> </w:t>
      </w:r>
      <w:r w:rsidR="00921891" w:rsidRPr="00575014">
        <w:rPr>
          <w:rFonts w:ascii="Tahoma" w:hAnsi="Tahoma" w:cs="Tahoma"/>
          <w:b/>
          <w:sz w:val="24"/>
        </w:rPr>
        <w:t>Introduction</w:t>
      </w:r>
      <w:r w:rsidR="00921891" w:rsidRPr="00575014">
        <w:rPr>
          <w:rFonts w:ascii="Tahoma" w:hAnsi="Tahoma" w:cs="Tahoma"/>
          <w:sz w:val="24"/>
        </w:rPr>
        <w:t xml:space="preserve">. </w:t>
      </w:r>
      <w:r w:rsidR="003C3C36">
        <w:rPr>
          <w:rFonts w:ascii="Tahoma" w:hAnsi="Tahoma" w:cs="Tahoma"/>
          <w:sz w:val="24"/>
        </w:rPr>
        <w:t>This lab will have you</w:t>
      </w:r>
      <w:r w:rsidR="00087995">
        <w:rPr>
          <w:rFonts w:ascii="Tahoma" w:hAnsi="Tahoma" w:cs="Tahoma"/>
          <w:sz w:val="24"/>
        </w:rPr>
        <w:t xml:space="preserve"> run through stand operations of</w:t>
      </w:r>
      <w:r w:rsidR="003C3C36">
        <w:rPr>
          <w:rFonts w:ascii="Tahoma" w:hAnsi="Tahoma" w:cs="Tahoma"/>
          <w:sz w:val="24"/>
        </w:rPr>
        <w:t xml:space="preserve"> creat</w:t>
      </w:r>
      <w:r w:rsidR="00087995">
        <w:rPr>
          <w:rFonts w:ascii="Tahoma" w:hAnsi="Tahoma" w:cs="Tahoma"/>
          <w:sz w:val="24"/>
        </w:rPr>
        <w:t xml:space="preserve">ing, reading, updating, and deleting from a database. This concept is </w:t>
      </w:r>
      <w:r w:rsidR="008F7615">
        <w:rPr>
          <w:rFonts w:ascii="Tahoma" w:hAnsi="Tahoma" w:cs="Tahoma"/>
          <w:sz w:val="24"/>
        </w:rPr>
        <w:t>known</w:t>
      </w:r>
      <w:r w:rsidR="00087995">
        <w:rPr>
          <w:rFonts w:ascii="Tahoma" w:hAnsi="Tahoma" w:cs="Tahoma"/>
          <w:sz w:val="24"/>
        </w:rPr>
        <w:t xml:space="preserve"> as CRUD which stands for create, read, </w:t>
      </w:r>
      <w:r w:rsidR="009303F0">
        <w:rPr>
          <w:rFonts w:ascii="Tahoma" w:hAnsi="Tahoma" w:cs="Tahoma"/>
          <w:sz w:val="24"/>
        </w:rPr>
        <w:t>update</w:t>
      </w:r>
      <w:r w:rsidR="005045D3">
        <w:rPr>
          <w:rFonts w:ascii="Tahoma" w:hAnsi="Tahoma" w:cs="Tahoma"/>
          <w:sz w:val="24"/>
        </w:rPr>
        <w:t xml:space="preserve"> and delete</w:t>
      </w:r>
      <w:r w:rsidR="00087995">
        <w:rPr>
          <w:rFonts w:ascii="Tahoma" w:hAnsi="Tahoma" w:cs="Tahoma"/>
          <w:sz w:val="24"/>
        </w:rPr>
        <w:t xml:space="preserve">. </w:t>
      </w:r>
    </w:p>
    <w:p w14:paraId="1BB9D16A" w14:textId="77777777" w:rsidR="00476493" w:rsidRPr="009877AD" w:rsidRDefault="00476493" w:rsidP="00375CB3">
      <w:pPr>
        <w:jc w:val="center"/>
        <w:rPr>
          <w:rFonts w:ascii="Tahoma" w:hAnsi="Tahoma" w:cs="Tahoma"/>
          <w:sz w:val="8"/>
        </w:rPr>
      </w:pPr>
    </w:p>
    <w:p w14:paraId="70496D39" w14:textId="77777777" w:rsidR="005045D3" w:rsidRDefault="008F40FF" w:rsidP="008F40FF">
      <w:pPr>
        <w:pStyle w:val="NoSpacing"/>
        <w:tabs>
          <w:tab w:val="left" w:pos="1484"/>
        </w:tabs>
        <w:rPr>
          <w:rFonts w:ascii="Tahoma" w:hAnsi="Tahoma" w:cs="Tahoma"/>
        </w:rPr>
      </w:pPr>
      <w:r>
        <w:rPr>
          <w:rFonts w:ascii="Tahoma" w:hAnsi="Tahoma" w:cs="Tahoma"/>
          <w:b/>
          <w:color w:val="800080"/>
        </w:rPr>
        <w:t xml:space="preserve">          Objective: </w:t>
      </w:r>
      <w:r w:rsidRPr="008F40FF">
        <w:rPr>
          <w:rFonts w:ascii="Tahoma" w:hAnsi="Tahoma" w:cs="Tahoma"/>
        </w:rPr>
        <w:t xml:space="preserve">For this lab you will </w:t>
      </w:r>
      <w:r w:rsidR="00087995">
        <w:rPr>
          <w:rFonts w:ascii="Tahoma" w:hAnsi="Tahoma" w:cs="Tahoma"/>
        </w:rPr>
        <w:t xml:space="preserve">create a </w:t>
      </w:r>
      <w:r w:rsidR="005045D3">
        <w:rPr>
          <w:rFonts w:ascii="Tahoma" w:hAnsi="Tahoma" w:cs="Tahoma"/>
        </w:rPr>
        <w:t xml:space="preserve">local </w:t>
      </w:r>
      <w:r w:rsidR="00087995">
        <w:rPr>
          <w:rFonts w:ascii="Tahoma" w:hAnsi="Tahoma" w:cs="Tahoma"/>
        </w:rPr>
        <w:t xml:space="preserve">database called </w:t>
      </w:r>
      <w:r w:rsidR="008F7615">
        <w:rPr>
          <w:rFonts w:ascii="Tahoma" w:hAnsi="Tahoma" w:cs="Tahoma"/>
        </w:rPr>
        <w:t>BookDB, with table name Books,</w:t>
      </w:r>
      <w:r w:rsidR="00087995">
        <w:rPr>
          <w:rFonts w:ascii="Tahoma" w:hAnsi="Tahoma" w:cs="Tahoma"/>
        </w:rPr>
        <w:t xml:space="preserve"> </w:t>
      </w:r>
      <w:r w:rsidR="008F7615">
        <w:rPr>
          <w:rFonts w:ascii="Tahoma" w:hAnsi="Tahoma" w:cs="Tahoma"/>
        </w:rPr>
        <w:t xml:space="preserve">which will </w:t>
      </w:r>
    </w:p>
    <w:p w14:paraId="507356CF" w14:textId="77777777" w:rsidR="005045D3" w:rsidRDefault="005045D3" w:rsidP="008F7615">
      <w:pPr>
        <w:pStyle w:val="NoSpacing"/>
        <w:tabs>
          <w:tab w:val="left" w:pos="1484"/>
        </w:tabs>
        <w:rPr>
          <w:rFonts w:ascii="Tahoma" w:hAnsi="Tahoma" w:cs="Tahoma"/>
        </w:rPr>
      </w:pPr>
      <w:r>
        <w:rPr>
          <w:rFonts w:ascii="Tahoma" w:hAnsi="Tahoma" w:cs="Tahoma"/>
        </w:rPr>
        <w:t xml:space="preserve">         </w:t>
      </w:r>
      <w:r w:rsidR="008F7615">
        <w:rPr>
          <w:rFonts w:ascii="Tahoma" w:hAnsi="Tahoma" w:cs="Tahoma"/>
        </w:rPr>
        <w:t>use</w:t>
      </w:r>
      <w:r w:rsidR="00087995">
        <w:rPr>
          <w:rFonts w:ascii="Tahoma" w:hAnsi="Tahoma" w:cs="Tahoma"/>
        </w:rPr>
        <w:t xml:space="preserve"> v</w:t>
      </w:r>
      <w:r w:rsidR="008F7615">
        <w:rPr>
          <w:rFonts w:ascii="Tahoma" w:hAnsi="Tahoma" w:cs="Tahoma"/>
        </w:rPr>
        <w:t>arious methods to interact</w:t>
      </w:r>
      <w:r w:rsidR="00087995">
        <w:rPr>
          <w:rFonts w:ascii="Tahoma" w:hAnsi="Tahoma" w:cs="Tahoma"/>
        </w:rPr>
        <w:t xml:space="preserve"> with the database to thus read, update and delete from the database, etc. </w:t>
      </w:r>
    </w:p>
    <w:p w14:paraId="0A32BE78" w14:textId="56576C42" w:rsidR="00713326" w:rsidRDefault="005045D3" w:rsidP="008F40FF">
      <w:pPr>
        <w:pStyle w:val="NoSpacing"/>
        <w:tabs>
          <w:tab w:val="left" w:pos="1484"/>
        </w:tabs>
        <w:rPr>
          <w:rFonts w:ascii="Tahoma" w:hAnsi="Tahoma" w:cs="Tahoma"/>
        </w:rPr>
      </w:pPr>
      <w:r>
        <w:rPr>
          <w:rFonts w:ascii="Tahoma" w:hAnsi="Tahoma" w:cs="Tahoma"/>
        </w:rPr>
        <w:t xml:space="preserve">         </w:t>
      </w:r>
      <w:r w:rsidR="00087995">
        <w:rPr>
          <w:rFonts w:ascii="Tahoma" w:hAnsi="Tahoma" w:cs="Tahoma"/>
        </w:rPr>
        <w:t>A</w:t>
      </w:r>
      <w:r>
        <w:rPr>
          <w:rFonts w:ascii="Tahoma" w:hAnsi="Tahoma" w:cs="Tahoma"/>
        </w:rPr>
        <w:t xml:space="preserve">ll </w:t>
      </w:r>
      <w:r w:rsidR="008F7615">
        <w:rPr>
          <w:rFonts w:ascii="Tahoma" w:hAnsi="Tahoma" w:cs="Tahoma"/>
        </w:rPr>
        <w:t xml:space="preserve">activities on the dbase </w:t>
      </w:r>
      <w:r w:rsidR="00087995">
        <w:rPr>
          <w:rFonts w:ascii="Tahoma" w:hAnsi="Tahoma" w:cs="Tahoma"/>
        </w:rPr>
        <w:t>will be logged and thus viewed in LogCat. A sample output shows as follows:</w:t>
      </w:r>
    </w:p>
    <w:p w14:paraId="7854DEB3" w14:textId="77777777" w:rsidR="00C41A74" w:rsidRDefault="00C41A74" w:rsidP="008F40FF">
      <w:pPr>
        <w:pStyle w:val="NoSpacing"/>
        <w:tabs>
          <w:tab w:val="left" w:pos="1484"/>
        </w:tabs>
        <w:rPr>
          <w:rFonts w:ascii="Tahoma" w:hAnsi="Tahoma" w:cs="Tahoma"/>
        </w:rPr>
      </w:pPr>
    </w:p>
    <w:p w14:paraId="62FC11F3" w14:textId="44FEE6C0" w:rsidR="00635E88" w:rsidRDefault="00635E88" w:rsidP="00635E88">
      <w:pPr>
        <w:pStyle w:val="NoSpacing"/>
        <w:tabs>
          <w:tab w:val="left" w:pos="1484"/>
        </w:tabs>
        <w:ind w:hanging="1800"/>
        <w:rPr>
          <w:rFonts w:ascii="Tahoma" w:hAnsi="Tahoma" w:cs="Tahoma"/>
        </w:rPr>
      </w:pPr>
      <w:r w:rsidRPr="00635E88">
        <w:rPr>
          <w:rFonts w:ascii="Tahoma" w:hAnsi="Tahoma" w:cs="Tahoma"/>
          <w:noProof/>
        </w:rPr>
        <w:drawing>
          <wp:inline distT="0" distB="0" distL="0" distR="0" wp14:anchorId="01E71D09" wp14:editId="4F0F0276">
            <wp:extent cx="9759544" cy="722204"/>
            <wp:effectExtent l="25400" t="2540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99118" cy="843532"/>
                    </a:xfrm>
                    <a:prstGeom prst="rect">
                      <a:avLst/>
                    </a:prstGeom>
                    <a:noFill/>
                    <a:ln>
                      <a:solidFill>
                        <a:srgbClr val="4F81BD"/>
                      </a:solidFill>
                    </a:ln>
                  </pic:spPr>
                </pic:pic>
              </a:graphicData>
            </a:graphic>
          </wp:inline>
        </w:drawing>
      </w:r>
    </w:p>
    <w:p w14:paraId="03C88D49" w14:textId="77777777" w:rsidR="00713326" w:rsidRDefault="00713326" w:rsidP="008F40FF">
      <w:pPr>
        <w:pStyle w:val="NoSpacing"/>
        <w:tabs>
          <w:tab w:val="left" w:pos="1484"/>
        </w:tabs>
        <w:rPr>
          <w:rFonts w:ascii="Tahoma" w:hAnsi="Tahoma" w:cs="Tahoma"/>
        </w:rPr>
      </w:pPr>
    </w:p>
    <w:p w14:paraId="6A692B6E" w14:textId="77777777" w:rsidR="009877AD" w:rsidRDefault="00087995" w:rsidP="008F40FF">
      <w:pPr>
        <w:pStyle w:val="NoSpacing"/>
        <w:tabs>
          <w:tab w:val="left" w:pos="1484"/>
        </w:tabs>
        <w:rPr>
          <w:rFonts w:ascii="Tahoma" w:hAnsi="Tahoma" w:cs="Tahoma"/>
        </w:rPr>
      </w:pPr>
      <w:r>
        <w:rPr>
          <w:rFonts w:ascii="Tahoma" w:hAnsi="Tahoma" w:cs="Tahoma"/>
        </w:rPr>
        <w:t xml:space="preserve">Study carefully the code that will follow and the Log file to observe your actions using the basic functions of a database. Run your </w:t>
      </w:r>
      <w:r w:rsidR="001C611F">
        <w:rPr>
          <w:rFonts w:ascii="Tahoma" w:hAnsi="Tahoma" w:cs="Tahoma"/>
        </w:rPr>
        <w:t>program with differing approaches and see</w:t>
      </w:r>
      <w:r>
        <w:rPr>
          <w:rFonts w:ascii="Tahoma" w:hAnsi="Tahoma" w:cs="Tahoma"/>
        </w:rPr>
        <w:t xml:space="preserve"> the reactions in </w:t>
      </w:r>
      <w:r w:rsidRPr="001C611F">
        <w:rPr>
          <w:rFonts w:ascii="Tahoma" w:hAnsi="Tahoma" w:cs="Tahoma"/>
          <w:b/>
        </w:rPr>
        <w:t xml:space="preserve">LogCat </w:t>
      </w:r>
      <w:r>
        <w:rPr>
          <w:rFonts w:ascii="Tahoma" w:hAnsi="Tahoma" w:cs="Tahoma"/>
        </w:rPr>
        <w:t xml:space="preserve">over and over again, that’s the way to learn the “back-end” or database logic that’s produced. </w:t>
      </w:r>
      <w:r w:rsidR="005714C5">
        <w:rPr>
          <w:rFonts w:ascii="Tahoma" w:hAnsi="Tahoma" w:cs="Tahoma"/>
        </w:rPr>
        <w:t xml:space="preserve">Add any relevant comments as well when your adding any new code into this lab app. </w:t>
      </w:r>
      <w:r>
        <w:rPr>
          <w:rFonts w:ascii="Tahoma" w:hAnsi="Tahoma" w:cs="Tahoma"/>
        </w:rPr>
        <w:t xml:space="preserve">Future lecture/labs will continue with dbase logic as that is a </w:t>
      </w:r>
      <w:r w:rsidRPr="00087995">
        <w:rPr>
          <w:rFonts w:ascii="Tahoma" w:hAnsi="Tahoma" w:cs="Tahoma"/>
          <w:u w:val="single"/>
        </w:rPr>
        <w:t>major</w:t>
      </w:r>
      <w:r>
        <w:rPr>
          <w:rFonts w:ascii="Tahoma" w:hAnsi="Tahoma" w:cs="Tahoma"/>
        </w:rPr>
        <w:t xml:space="preserve"> </w:t>
      </w:r>
      <w:r w:rsidRPr="00087995">
        <w:rPr>
          <w:rFonts w:ascii="Tahoma" w:hAnsi="Tahoma" w:cs="Tahoma"/>
          <w:u w:val="single"/>
        </w:rPr>
        <w:t>chunk</w:t>
      </w:r>
      <w:r>
        <w:rPr>
          <w:rFonts w:ascii="Tahoma" w:hAnsi="Tahoma" w:cs="Tahoma"/>
        </w:rPr>
        <w:t xml:space="preserve"> in any data persistent based app. Your final project no doubt will include the need for databases, </w:t>
      </w:r>
      <w:r w:rsidRPr="009877AD">
        <w:rPr>
          <w:rFonts w:ascii="Tahoma" w:hAnsi="Tahoma" w:cs="Tahoma"/>
          <w:b/>
        </w:rPr>
        <w:t>so again learn things well</w:t>
      </w:r>
      <w:r>
        <w:rPr>
          <w:rFonts w:ascii="Tahoma" w:hAnsi="Tahoma" w:cs="Tahoma"/>
        </w:rPr>
        <w:t>!</w:t>
      </w:r>
      <w:r w:rsidR="005714C5">
        <w:rPr>
          <w:rFonts w:ascii="Tahoma" w:hAnsi="Tahoma" w:cs="Tahoma"/>
        </w:rPr>
        <w:t xml:space="preserve">  </w:t>
      </w:r>
      <w:r w:rsidR="009877AD">
        <w:rPr>
          <w:rFonts w:ascii="Tahoma" w:hAnsi="Tahoma" w:cs="Tahoma"/>
        </w:rPr>
        <w:t>Test/run, test/run, test/run! Look carefully over all the methods related to CRUD functions especially, your “helper” class files, etc., as they especially add in important functionality to your app!</w:t>
      </w:r>
    </w:p>
    <w:p w14:paraId="7A137389" w14:textId="77777777" w:rsidR="005714C5" w:rsidRPr="00EF2F95" w:rsidRDefault="005714C5" w:rsidP="008F40FF">
      <w:pPr>
        <w:pStyle w:val="NoSpacing"/>
        <w:tabs>
          <w:tab w:val="left" w:pos="1484"/>
        </w:tabs>
        <w:rPr>
          <w:rFonts w:ascii="Tahoma" w:hAnsi="Tahoma" w:cs="Tahoma"/>
          <w:sz w:val="14"/>
        </w:rPr>
      </w:pPr>
    </w:p>
    <w:p w14:paraId="0B555745" w14:textId="33795125" w:rsidR="002477D0" w:rsidRDefault="00ED45B2" w:rsidP="008F40FF">
      <w:pPr>
        <w:pStyle w:val="NoSpacing"/>
        <w:tabs>
          <w:tab w:val="left" w:pos="1484"/>
        </w:tabs>
        <w:rPr>
          <w:rFonts w:ascii="Tahoma" w:hAnsi="Tahoma" w:cs="Tahoma"/>
        </w:rPr>
      </w:pPr>
      <w:r>
        <w:rPr>
          <w:rFonts w:ascii="Tahoma" w:hAnsi="Tahoma" w:cs="Tahoma"/>
        </w:rPr>
        <w:t xml:space="preserve">For this lab we will begin </w:t>
      </w:r>
      <w:r w:rsidR="002477D0">
        <w:rPr>
          <w:rFonts w:ascii="Tahoma" w:hAnsi="Tahoma" w:cs="Tahoma"/>
        </w:rPr>
        <w:t xml:space="preserve">creating a database table </w:t>
      </w:r>
      <w:r w:rsidR="00EF2F95" w:rsidRPr="00032F17">
        <w:rPr>
          <w:rFonts w:ascii="Tahoma" w:hAnsi="Tahoma" w:cs="Tahoma"/>
          <w:u w:val="single"/>
        </w:rPr>
        <w:t>programmatically</w:t>
      </w:r>
      <w:r w:rsidR="00EF2F95">
        <w:rPr>
          <w:rFonts w:ascii="Tahoma" w:hAnsi="Tahoma" w:cs="Tahoma"/>
        </w:rPr>
        <w:t xml:space="preserve"> </w:t>
      </w:r>
      <w:r w:rsidR="002477D0">
        <w:rPr>
          <w:rFonts w:ascii="Tahoma" w:hAnsi="Tahoma" w:cs="Tahoma"/>
        </w:rPr>
        <w:t>with three columns looking like this schema:</w:t>
      </w:r>
    </w:p>
    <w:p w14:paraId="6401A697" w14:textId="77777777" w:rsidR="002477D0" w:rsidRPr="005714C5" w:rsidRDefault="002477D0" w:rsidP="008F40FF">
      <w:pPr>
        <w:pStyle w:val="NoSpacing"/>
        <w:tabs>
          <w:tab w:val="left" w:pos="1484"/>
        </w:tabs>
        <w:rPr>
          <w:rFonts w:ascii="Tahoma" w:hAnsi="Tahoma" w:cs="Tahoma"/>
          <w:sz w:val="10"/>
        </w:rPr>
      </w:pPr>
    </w:p>
    <w:p w14:paraId="57580CC4" w14:textId="74E525DC" w:rsidR="002477D0" w:rsidRDefault="00ED45B2" w:rsidP="00ED45B2">
      <w:pPr>
        <w:pStyle w:val="NoSpacing"/>
        <w:tabs>
          <w:tab w:val="left" w:pos="1484"/>
        </w:tabs>
        <w:jc w:val="center"/>
        <w:rPr>
          <w:rFonts w:ascii="Tahoma" w:hAnsi="Tahoma" w:cs="Tahoma"/>
        </w:rPr>
      </w:pPr>
      <w:r>
        <w:rPr>
          <w:rFonts w:ascii="Tahoma" w:hAnsi="Tahoma" w:cs="Tahoma"/>
          <w:noProof/>
        </w:rPr>
        <w:drawing>
          <wp:inline distT="0" distB="0" distL="0" distR="0" wp14:anchorId="0A6B5BBC" wp14:editId="1D816E6B">
            <wp:extent cx="4273062" cy="1940096"/>
            <wp:effectExtent l="127000" t="127000" r="146685" b="1682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062" cy="19400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784A08" w14:textId="2929D161" w:rsidR="00262DA4" w:rsidRPr="00575014" w:rsidRDefault="00262DA4" w:rsidP="00D810F5">
      <w:pPr>
        <w:pStyle w:val="NoSpacing"/>
        <w:rPr>
          <w:rFonts w:ascii="Tahoma" w:hAnsi="Tahoma" w:cs="Tahoma"/>
          <w:b/>
        </w:rPr>
      </w:pPr>
      <w:r w:rsidRPr="00575014">
        <w:rPr>
          <w:rFonts w:ascii="Tahoma" w:hAnsi="Tahoma" w:cs="Tahoma"/>
          <w:b/>
          <w:color w:val="800080"/>
        </w:rPr>
        <w:t>STEP 1</w:t>
      </w:r>
      <w:r w:rsidRPr="00575014">
        <w:rPr>
          <w:rFonts w:ascii="Tahoma" w:hAnsi="Tahoma" w:cs="Tahoma"/>
          <w:b/>
          <w:color w:val="800080"/>
        </w:rPr>
        <w:tab/>
      </w:r>
      <w:r w:rsidR="00D810F5" w:rsidRPr="00575014">
        <w:rPr>
          <w:rFonts w:ascii="Tahoma" w:hAnsi="Tahoma" w:cs="Tahoma"/>
          <w:b/>
          <w:color w:val="800080"/>
        </w:rPr>
        <w:tab/>
      </w:r>
      <w:r w:rsidR="00593765" w:rsidRPr="00575014">
        <w:rPr>
          <w:rFonts w:ascii="Tahoma" w:hAnsi="Tahoma" w:cs="Tahoma"/>
          <w:b/>
          <w:color w:val="800080"/>
        </w:rPr>
        <w:t>Creating a New Android Project</w:t>
      </w:r>
    </w:p>
    <w:p w14:paraId="66BCD305" w14:textId="77777777" w:rsidR="00262DA4" w:rsidRPr="00575014" w:rsidRDefault="00262DA4" w:rsidP="00D810F5">
      <w:pPr>
        <w:pStyle w:val="NoSpacing"/>
        <w:rPr>
          <w:rFonts w:ascii="Tahoma" w:hAnsi="Tahoma" w:cs="Tahoma"/>
          <w:sz w:val="10"/>
          <w:szCs w:val="14"/>
        </w:rPr>
      </w:pPr>
    </w:p>
    <w:p w14:paraId="2DC10AAF" w14:textId="63B1F20C" w:rsidR="00772B09" w:rsidRPr="00575014" w:rsidRDefault="00D810F5" w:rsidP="00441F85">
      <w:pPr>
        <w:pStyle w:val="NoSpacing"/>
        <w:rPr>
          <w:rFonts w:ascii="Tahoma" w:hAnsi="Tahoma" w:cs="Tahoma"/>
        </w:rPr>
      </w:pPr>
      <w:r w:rsidRPr="00575014">
        <w:rPr>
          <w:rFonts w:ascii="Tahoma" w:hAnsi="Tahoma" w:cs="Tahoma"/>
        </w:rPr>
        <w:tab/>
      </w:r>
      <w:r w:rsidRPr="00575014">
        <w:rPr>
          <w:rFonts w:ascii="Tahoma" w:hAnsi="Tahoma" w:cs="Tahoma"/>
        </w:rPr>
        <w:tab/>
      </w:r>
      <w:r w:rsidR="00772B09" w:rsidRPr="00575014">
        <w:rPr>
          <w:rFonts w:ascii="Tahoma" w:hAnsi="Tahoma" w:cs="Tahoma"/>
        </w:rPr>
        <w:t xml:space="preserve">Create a new project called </w:t>
      </w:r>
      <w:r w:rsidR="002477D0">
        <w:rPr>
          <w:rFonts w:ascii="Tahoma" w:hAnsi="Tahoma" w:cs="Tahoma"/>
        </w:rPr>
        <w:t>BookReviews</w:t>
      </w:r>
      <w:r w:rsidR="00772B09" w:rsidRPr="00575014">
        <w:rPr>
          <w:rFonts w:ascii="Tahoma" w:hAnsi="Tahoma" w:cs="Tahoma"/>
        </w:rPr>
        <w:t>.</w:t>
      </w:r>
    </w:p>
    <w:p w14:paraId="28EBB986" w14:textId="77777777" w:rsidR="00772B09" w:rsidRPr="00575014" w:rsidRDefault="00772B09" w:rsidP="00441F85">
      <w:pPr>
        <w:pStyle w:val="NoSpacing"/>
        <w:rPr>
          <w:rFonts w:ascii="Tahoma" w:hAnsi="Tahoma" w:cs="Tahoma"/>
        </w:rPr>
      </w:pPr>
    </w:p>
    <w:p w14:paraId="7AB336DE" w14:textId="4BB006CF" w:rsidR="003C3C36" w:rsidRDefault="001B08B4"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r w:rsidR="003C3C36">
        <w:rPr>
          <w:rFonts w:ascii="Tahoma" w:eastAsiaTheme="minorHAnsi" w:hAnsi="Tahoma" w:cs="Times"/>
        </w:rPr>
        <w:t xml:space="preserve">Create your first </w:t>
      </w:r>
      <w:r w:rsidR="00AC7920">
        <w:rPr>
          <w:rFonts w:ascii="Tahoma" w:eastAsiaTheme="minorHAnsi" w:hAnsi="Tahoma" w:cs="Times"/>
        </w:rPr>
        <w:t xml:space="preserve">blank </w:t>
      </w:r>
      <w:r w:rsidR="003C3C36">
        <w:rPr>
          <w:rFonts w:ascii="Tahoma" w:eastAsiaTheme="minorHAnsi" w:hAnsi="Tahoma" w:cs="Times"/>
        </w:rPr>
        <w:t xml:space="preserve">activity and call it </w:t>
      </w:r>
      <w:r w:rsidR="002477D0">
        <w:rPr>
          <w:rFonts w:ascii="Tahoma" w:eastAsiaTheme="minorHAnsi" w:hAnsi="Tahoma" w:cs="Times"/>
        </w:rPr>
        <w:t>MainActivity</w:t>
      </w:r>
      <w:r w:rsidR="003C3C36">
        <w:rPr>
          <w:rFonts w:ascii="Tahoma" w:eastAsiaTheme="minorHAnsi" w:hAnsi="Tahoma" w:cs="Times"/>
        </w:rPr>
        <w:t>. Use the default layout name</w:t>
      </w:r>
      <w:r w:rsidR="00E94FF6">
        <w:rPr>
          <w:rFonts w:ascii="Tahoma" w:eastAsiaTheme="minorHAnsi" w:hAnsi="Tahoma" w:cs="Times"/>
        </w:rPr>
        <w:t>.</w:t>
      </w:r>
    </w:p>
    <w:p w14:paraId="336FE807" w14:textId="77777777" w:rsidR="0016137C" w:rsidRDefault="0016137C" w:rsidP="00DF2F83">
      <w:pPr>
        <w:pStyle w:val="NoSpacing"/>
        <w:rPr>
          <w:rFonts w:ascii="Tahoma" w:eastAsiaTheme="minorHAnsi" w:hAnsi="Tahoma" w:cs="Times"/>
        </w:rPr>
      </w:pPr>
    </w:p>
    <w:p w14:paraId="4075EAFB" w14:textId="07AE9F50" w:rsidR="005201D0" w:rsidRDefault="005201D0" w:rsidP="005201D0">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2</w:t>
      </w:r>
      <w:r w:rsidRPr="00575014">
        <w:rPr>
          <w:rFonts w:ascii="Tahoma" w:hAnsi="Tahoma" w:cs="Tahoma"/>
          <w:b/>
          <w:color w:val="800080"/>
        </w:rPr>
        <w:tab/>
      </w:r>
      <w:r>
        <w:rPr>
          <w:rFonts w:ascii="Tahoma" w:hAnsi="Tahoma" w:cs="Tahoma"/>
          <w:b/>
          <w:color w:val="800080"/>
        </w:rPr>
        <w:tab/>
      </w:r>
      <w:r w:rsidR="00ED45B2">
        <w:rPr>
          <w:rFonts w:ascii="Tahoma" w:hAnsi="Tahoma" w:cs="Tahoma"/>
          <w:b/>
          <w:color w:val="800080"/>
        </w:rPr>
        <w:t>Create a class in your package called Book</w:t>
      </w:r>
      <w:r w:rsidR="00E10C10">
        <w:rPr>
          <w:rFonts w:ascii="Tahoma" w:hAnsi="Tahoma" w:cs="Tahoma"/>
          <w:b/>
          <w:color w:val="800080"/>
        </w:rPr>
        <w:t>.</w:t>
      </w:r>
    </w:p>
    <w:p w14:paraId="51226EE4" w14:textId="77777777" w:rsidR="00ED45B2" w:rsidRDefault="00ED45B2" w:rsidP="005201D0">
      <w:pPr>
        <w:pStyle w:val="NoSpacing"/>
        <w:rPr>
          <w:rFonts w:ascii="Tahoma" w:hAnsi="Tahoma" w:cs="Tahoma"/>
          <w:b/>
          <w:color w:val="800080"/>
        </w:rPr>
      </w:pPr>
    </w:p>
    <w:p w14:paraId="5FD8F898" w14:textId="77777777" w:rsidR="00381B62" w:rsidRDefault="00ED45B2" w:rsidP="00381B62">
      <w:pPr>
        <w:pStyle w:val="NoSpacing"/>
        <w:ind w:left="720" w:firstLine="720"/>
        <w:rPr>
          <w:rFonts w:ascii="Tahoma" w:hAnsi="Tahoma" w:cs="Tahoma"/>
        </w:rPr>
      </w:pPr>
      <w:r>
        <w:rPr>
          <w:rFonts w:ascii="Tahoma" w:hAnsi="Tahoma" w:cs="Tahoma"/>
        </w:rPr>
        <w:t>This class merely will provide the necessary “getters/setters” from a derived book object you will</w:t>
      </w:r>
    </w:p>
    <w:p w14:paraId="4C600570" w14:textId="0B3411DD" w:rsidR="00381B62" w:rsidRDefault="00ED45B2" w:rsidP="00381B62">
      <w:pPr>
        <w:pStyle w:val="NoSpacing"/>
        <w:ind w:left="720" w:firstLine="720"/>
        <w:rPr>
          <w:rFonts w:ascii="Tahoma" w:hAnsi="Tahoma" w:cs="Tahoma"/>
        </w:rPr>
      </w:pPr>
      <w:r>
        <w:rPr>
          <w:rFonts w:ascii="Tahoma" w:hAnsi="Tahoma" w:cs="Tahoma"/>
        </w:rPr>
        <w:t>eventually create. The class will be a sprin</w:t>
      </w:r>
      <w:r w:rsidR="00381B62">
        <w:rPr>
          <w:rFonts w:ascii="Tahoma" w:hAnsi="Tahoma" w:cs="Tahoma"/>
        </w:rPr>
        <w:t xml:space="preserve">gboard to help hold the table data, thus </w:t>
      </w:r>
      <w:r>
        <w:rPr>
          <w:rFonts w:ascii="Tahoma" w:hAnsi="Tahoma" w:cs="Tahoma"/>
        </w:rPr>
        <w:t xml:space="preserve">you will see </w:t>
      </w:r>
    </w:p>
    <w:p w14:paraId="44D4B712" w14:textId="77777777" w:rsidR="00381B62" w:rsidRDefault="00ED45B2" w:rsidP="00381B62">
      <w:pPr>
        <w:pStyle w:val="NoSpacing"/>
        <w:ind w:left="720" w:firstLine="720"/>
        <w:rPr>
          <w:rFonts w:ascii="Tahoma" w:hAnsi="Tahoma" w:cs="Tahoma"/>
        </w:rPr>
      </w:pPr>
      <w:r>
        <w:rPr>
          <w:rFonts w:ascii="Tahoma" w:hAnsi="Tahoma" w:cs="Tahoma"/>
        </w:rPr>
        <w:lastRenderedPageBreak/>
        <w:t xml:space="preserve">the relevant data members created for </w:t>
      </w:r>
      <w:r w:rsidRPr="00381B62">
        <w:rPr>
          <w:rFonts w:ascii="Tahoma" w:hAnsi="Tahoma" w:cs="Tahoma"/>
          <w:i/>
        </w:rPr>
        <w:t>interacting</w:t>
      </w:r>
      <w:r>
        <w:rPr>
          <w:rFonts w:ascii="Tahoma" w:hAnsi="Tahoma" w:cs="Tahoma"/>
        </w:rPr>
        <w:t xml:space="preserve"> with the three columns of the</w:t>
      </w:r>
      <w:r w:rsidR="00381B62">
        <w:rPr>
          <w:rFonts w:ascii="Tahoma" w:hAnsi="Tahoma" w:cs="Tahoma"/>
        </w:rPr>
        <w:t xml:space="preserve"> table</w:t>
      </w:r>
      <w:r>
        <w:rPr>
          <w:rFonts w:ascii="Tahoma" w:hAnsi="Tahoma" w:cs="Tahoma"/>
        </w:rPr>
        <w:t xml:space="preserve"> and </w:t>
      </w:r>
    </w:p>
    <w:p w14:paraId="69819CEE" w14:textId="6D4856BA" w:rsidR="00ED45B2" w:rsidRDefault="00ED45B2" w:rsidP="00381B62">
      <w:pPr>
        <w:pStyle w:val="NoSpacing"/>
        <w:ind w:left="1440"/>
        <w:rPr>
          <w:rFonts w:ascii="Tahoma" w:hAnsi="Tahoma" w:cs="Tahoma"/>
        </w:rPr>
      </w:pPr>
      <w:r>
        <w:rPr>
          <w:rFonts w:ascii="Tahoma" w:hAnsi="Tahoma" w:cs="Tahoma"/>
        </w:rPr>
        <w:t xml:space="preserve">various getter/setter methods to </w:t>
      </w:r>
      <w:r w:rsidRPr="00381B62">
        <w:rPr>
          <w:rFonts w:ascii="Tahoma" w:hAnsi="Tahoma" w:cs="Tahoma"/>
          <w:i/>
        </w:rPr>
        <w:t>interact</w:t>
      </w:r>
      <w:r>
        <w:rPr>
          <w:rFonts w:ascii="Tahoma" w:hAnsi="Tahoma" w:cs="Tahoma"/>
        </w:rPr>
        <w:t xml:space="preserve"> with t</w:t>
      </w:r>
      <w:r w:rsidR="00381B62">
        <w:rPr>
          <w:rFonts w:ascii="Tahoma" w:hAnsi="Tahoma" w:cs="Tahoma"/>
        </w:rPr>
        <w:t xml:space="preserve">he Book class that allows for </w:t>
      </w:r>
      <w:r>
        <w:rPr>
          <w:rFonts w:ascii="Tahoma" w:hAnsi="Tahoma" w:cs="Tahoma"/>
        </w:rPr>
        <w:t>setting data and getting data to and from the class.</w:t>
      </w:r>
    </w:p>
    <w:p w14:paraId="1BEC1861" w14:textId="77777777" w:rsidR="00ED45B2" w:rsidRDefault="00ED45B2" w:rsidP="005201D0">
      <w:pPr>
        <w:pStyle w:val="NoSpacing"/>
        <w:rPr>
          <w:rFonts w:ascii="Tahoma" w:hAnsi="Tahoma" w:cs="Tahoma"/>
        </w:rPr>
      </w:pPr>
    </w:p>
    <w:p w14:paraId="4B6FF40A" w14:textId="77777777" w:rsidR="00ED45B2" w:rsidRDefault="00ED45B2" w:rsidP="005201D0">
      <w:pPr>
        <w:pStyle w:val="NoSpacing"/>
        <w:rPr>
          <w:rFonts w:ascii="Tahoma" w:hAnsi="Tahoma" w:cs="Tahoma"/>
        </w:rPr>
      </w:pPr>
      <w:r>
        <w:rPr>
          <w:rFonts w:ascii="Tahoma" w:hAnsi="Tahoma" w:cs="Tahoma"/>
        </w:rPr>
        <w:tab/>
      </w:r>
      <w:r>
        <w:rPr>
          <w:rFonts w:ascii="Tahoma" w:hAnsi="Tahoma" w:cs="Tahoma"/>
        </w:rPr>
        <w:tab/>
        <w:t>Enter code in as follows:</w:t>
      </w:r>
    </w:p>
    <w:p w14:paraId="0BA4A942" w14:textId="77777777" w:rsidR="00ED45B2" w:rsidRDefault="00ED45B2" w:rsidP="005201D0">
      <w:pPr>
        <w:pStyle w:val="NoSpacing"/>
        <w:rPr>
          <w:rFonts w:ascii="Tahoma" w:hAnsi="Tahoma" w:cs="Tahoma"/>
        </w:rPr>
      </w:pPr>
    </w:p>
    <w:p w14:paraId="569174D0"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class</w:t>
      </w:r>
      <w:r w:rsidRPr="00ED45B2">
        <w:rPr>
          <w:rFonts w:ascii="Monaco" w:eastAsiaTheme="minorHAnsi" w:hAnsi="Monaco" w:cs="Monaco"/>
          <w:color w:val="000000"/>
          <w:szCs w:val="22"/>
        </w:rPr>
        <w:t xml:space="preserve"> Book {</w:t>
      </w:r>
    </w:p>
    <w:p w14:paraId="253B27FB"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ab/>
        <w:t xml:space="preserve"> </w:t>
      </w:r>
    </w:p>
    <w:p w14:paraId="6979888B"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private</w:t>
      </w: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int</w:t>
      </w:r>
      <w:r w:rsidRPr="00ED45B2">
        <w:rPr>
          <w:rFonts w:ascii="Monaco" w:eastAsiaTheme="minorHAnsi" w:hAnsi="Monaco" w:cs="Monaco"/>
          <w:color w:val="000000"/>
          <w:szCs w:val="22"/>
        </w:rPr>
        <w:t xml:space="preserve"> </w:t>
      </w:r>
      <w:r w:rsidRPr="00ED45B2">
        <w:rPr>
          <w:rFonts w:ascii="Monaco" w:eastAsiaTheme="minorHAnsi" w:hAnsi="Monaco" w:cs="Monaco"/>
          <w:color w:val="0000C0"/>
          <w:szCs w:val="22"/>
        </w:rPr>
        <w:t>id</w:t>
      </w:r>
      <w:r w:rsidRPr="00ED45B2">
        <w:rPr>
          <w:rFonts w:ascii="Monaco" w:eastAsiaTheme="minorHAnsi" w:hAnsi="Monaco" w:cs="Monaco"/>
          <w:color w:val="000000"/>
          <w:szCs w:val="22"/>
        </w:rPr>
        <w:t>;</w:t>
      </w:r>
    </w:p>
    <w:p w14:paraId="76783DD2"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private</w:t>
      </w:r>
      <w:r w:rsidRPr="00ED45B2">
        <w:rPr>
          <w:rFonts w:ascii="Monaco" w:eastAsiaTheme="minorHAnsi" w:hAnsi="Monaco" w:cs="Monaco"/>
          <w:color w:val="000000"/>
          <w:szCs w:val="22"/>
        </w:rPr>
        <w:t xml:space="preserve"> String </w:t>
      </w:r>
      <w:r w:rsidRPr="00ED45B2">
        <w:rPr>
          <w:rFonts w:ascii="Monaco" w:eastAsiaTheme="minorHAnsi" w:hAnsi="Monaco" w:cs="Monaco"/>
          <w:color w:val="0000C0"/>
          <w:szCs w:val="22"/>
        </w:rPr>
        <w:t>title</w:t>
      </w:r>
      <w:r w:rsidRPr="00ED45B2">
        <w:rPr>
          <w:rFonts w:ascii="Monaco" w:eastAsiaTheme="minorHAnsi" w:hAnsi="Monaco" w:cs="Monaco"/>
          <w:color w:val="000000"/>
          <w:szCs w:val="22"/>
        </w:rPr>
        <w:t>;</w:t>
      </w:r>
    </w:p>
    <w:p w14:paraId="7DE88EC1"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private</w:t>
      </w:r>
      <w:r w:rsidRPr="00ED45B2">
        <w:rPr>
          <w:rFonts w:ascii="Monaco" w:eastAsiaTheme="minorHAnsi" w:hAnsi="Monaco" w:cs="Monaco"/>
          <w:color w:val="000000"/>
          <w:szCs w:val="22"/>
        </w:rPr>
        <w:t xml:space="preserve"> String </w:t>
      </w:r>
      <w:r w:rsidRPr="00ED45B2">
        <w:rPr>
          <w:rFonts w:ascii="Monaco" w:eastAsiaTheme="minorHAnsi" w:hAnsi="Monaco" w:cs="Monaco"/>
          <w:color w:val="0000C0"/>
          <w:szCs w:val="22"/>
        </w:rPr>
        <w:t>author</w:t>
      </w:r>
      <w:r w:rsidRPr="00ED45B2">
        <w:rPr>
          <w:rFonts w:ascii="Monaco" w:eastAsiaTheme="minorHAnsi" w:hAnsi="Monaco" w:cs="Monaco"/>
          <w:color w:val="000000"/>
          <w:szCs w:val="22"/>
        </w:rPr>
        <w:t>;</w:t>
      </w:r>
    </w:p>
    <w:p w14:paraId="5DB990DA"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32F6D616"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Book(){}</w:t>
      </w:r>
    </w:p>
    <w:p w14:paraId="427FCA22"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3B7A4069"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Book(String title, String author) {</w:t>
      </w:r>
    </w:p>
    <w:p w14:paraId="5C05CF9D"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super</w:t>
      </w:r>
      <w:r w:rsidRPr="00ED45B2">
        <w:rPr>
          <w:rFonts w:ascii="Monaco" w:eastAsiaTheme="minorHAnsi" w:hAnsi="Monaco" w:cs="Monaco"/>
          <w:color w:val="000000"/>
          <w:szCs w:val="22"/>
        </w:rPr>
        <w:t>();</w:t>
      </w:r>
    </w:p>
    <w:p w14:paraId="65FAA136"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this</w:t>
      </w:r>
      <w:r w:rsidRPr="00ED45B2">
        <w:rPr>
          <w:rFonts w:ascii="Monaco" w:eastAsiaTheme="minorHAnsi" w:hAnsi="Monaco" w:cs="Monaco"/>
          <w:color w:val="000000"/>
          <w:szCs w:val="22"/>
        </w:rPr>
        <w:t>.</w:t>
      </w:r>
      <w:r w:rsidRPr="00ED45B2">
        <w:rPr>
          <w:rFonts w:ascii="Monaco" w:eastAsiaTheme="minorHAnsi" w:hAnsi="Monaco" w:cs="Monaco"/>
          <w:color w:val="0000C0"/>
          <w:szCs w:val="22"/>
        </w:rPr>
        <w:t>title</w:t>
      </w:r>
      <w:r w:rsidRPr="00ED45B2">
        <w:rPr>
          <w:rFonts w:ascii="Monaco" w:eastAsiaTheme="minorHAnsi" w:hAnsi="Monaco" w:cs="Monaco"/>
          <w:color w:val="000000"/>
          <w:szCs w:val="22"/>
        </w:rPr>
        <w:t xml:space="preserve"> = title;</w:t>
      </w:r>
    </w:p>
    <w:p w14:paraId="5B077307"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this</w:t>
      </w:r>
      <w:r w:rsidRPr="00ED45B2">
        <w:rPr>
          <w:rFonts w:ascii="Monaco" w:eastAsiaTheme="minorHAnsi" w:hAnsi="Monaco" w:cs="Monaco"/>
          <w:color w:val="000000"/>
          <w:szCs w:val="22"/>
        </w:rPr>
        <w:t>.</w:t>
      </w:r>
      <w:r w:rsidRPr="00ED45B2">
        <w:rPr>
          <w:rFonts w:ascii="Monaco" w:eastAsiaTheme="minorHAnsi" w:hAnsi="Monaco" w:cs="Monaco"/>
          <w:color w:val="0000C0"/>
          <w:szCs w:val="22"/>
        </w:rPr>
        <w:t>author</w:t>
      </w:r>
      <w:r w:rsidRPr="00ED45B2">
        <w:rPr>
          <w:rFonts w:ascii="Monaco" w:eastAsiaTheme="minorHAnsi" w:hAnsi="Monaco" w:cs="Monaco"/>
          <w:color w:val="000000"/>
          <w:szCs w:val="22"/>
        </w:rPr>
        <w:t xml:space="preserve"> = author;</w:t>
      </w:r>
    </w:p>
    <w:p w14:paraId="47D4A849"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4448E311"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color w:val="3F7F5F"/>
          <w:szCs w:val="22"/>
        </w:rPr>
        <w:t>//getters &amp; setters</w:t>
      </w:r>
    </w:p>
    <w:p w14:paraId="3B3BE841"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0C06AB19" w14:textId="0F60E674" w:rsidR="00ED45B2" w:rsidRPr="00ED45B2" w:rsidRDefault="00ED45B2" w:rsidP="00381B62">
      <w:pPr>
        <w:widowControl w:val="0"/>
        <w:autoSpaceDE w:val="0"/>
        <w:autoSpaceDN w:val="0"/>
        <w:adjustRightInd w:val="0"/>
        <w:ind w:hanging="90"/>
        <w:rPr>
          <w:rFonts w:ascii="Monaco" w:eastAsiaTheme="minorHAnsi" w:hAnsi="Monaco" w:cs="Monaco"/>
          <w:szCs w:val="22"/>
        </w:rPr>
      </w:pPr>
      <w:r w:rsidRPr="00ED45B2">
        <w:rPr>
          <w:rFonts w:ascii="Monaco" w:eastAsiaTheme="minorHAnsi" w:hAnsi="Monaco" w:cs="Monaco"/>
          <w:color w:val="000000"/>
          <w:szCs w:val="22"/>
        </w:rPr>
        <w:t xml:space="preserve">    </w:t>
      </w:r>
      <w:r w:rsidR="00381B6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int</w:t>
      </w:r>
      <w:r w:rsidRPr="00ED45B2">
        <w:rPr>
          <w:rFonts w:ascii="Monaco" w:eastAsiaTheme="minorHAnsi" w:hAnsi="Monaco" w:cs="Monaco"/>
          <w:color w:val="000000"/>
          <w:szCs w:val="22"/>
        </w:rPr>
        <w:t xml:space="preserve"> getId() {</w:t>
      </w:r>
      <w:r w:rsidR="00381B62">
        <w:rPr>
          <w:rFonts w:ascii="Monaco" w:eastAsiaTheme="minorHAnsi" w:hAnsi="Monaco" w:cs="Monaco"/>
          <w:szCs w:val="22"/>
        </w:rPr>
        <w:t xml:space="preserve"> </w:t>
      </w:r>
      <w:r w:rsidRPr="00ED45B2">
        <w:rPr>
          <w:rFonts w:ascii="Monaco" w:eastAsiaTheme="minorHAnsi" w:hAnsi="Monaco" w:cs="Monaco"/>
          <w:b/>
          <w:bCs/>
          <w:color w:val="7F0055"/>
          <w:szCs w:val="22"/>
        </w:rPr>
        <w:t>return</w:t>
      </w:r>
      <w:r w:rsidRPr="00ED45B2">
        <w:rPr>
          <w:rFonts w:ascii="Monaco" w:eastAsiaTheme="minorHAnsi" w:hAnsi="Monaco" w:cs="Monaco"/>
          <w:color w:val="000000"/>
          <w:szCs w:val="22"/>
        </w:rPr>
        <w:t xml:space="preserve"> </w:t>
      </w:r>
      <w:r w:rsidRPr="00ED45B2">
        <w:rPr>
          <w:rFonts w:ascii="Monaco" w:eastAsiaTheme="minorHAnsi" w:hAnsi="Monaco" w:cs="Monaco"/>
          <w:color w:val="0000C0"/>
          <w:szCs w:val="22"/>
        </w:rPr>
        <w:t>id</w:t>
      </w:r>
      <w:r w:rsidRPr="00ED45B2">
        <w:rPr>
          <w:rFonts w:ascii="Monaco" w:eastAsiaTheme="minorHAnsi" w:hAnsi="Monaco" w:cs="Monaco"/>
          <w:color w:val="000000"/>
          <w:szCs w:val="22"/>
        </w:rPr>
        <w:t>;</w:t>
      </w:r>
      <w:r w:rsidR="00381B62">
        <w:rPr>
          <w:rFonts w:ascii="Monaco" w:eastAsiaTheme="minorHAnsi" w:hAnsi="Monaco" w:cs="Monaco"/>
          <w:szCs w:val="22"/>
        </w:rPr>
        <w:t xml:space="preserve"> </w:t>
      </w:r>
      <w:r w:rsidRPr="00ED45B2">
        <w:rPr>
          <w:rFonts w:ascii="Monaco" w:eastAsiaTheme="minorHAnsi" w:hAnsi="Monaco" w:cs="Monaco"/>
          <w:color w:val="000000"/>
          <w:szCs w:val="22"/>
        </w:rPr>
        <w:t>}</w:t>
      </w:r>
    </w:p>
    <w:p w14:paraId="397B74CE" w14:textId="043BE9B4"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void</w:t>
      </w:r>
      <w:r w:rsidR="00ED45B2" w:rsidRPr="00ED45B2">
        <w:rPr>
          <w:rFonts w:ascii="Monaco" w:eastAsiaTheme="minorHAnsi" w:hAnsi="Monaco" w:cs="Monaco"/>
          <w:color w:val="000000"/>
          <w:szCs w:val="22"/>
        </w:rPr>
        <w:t xml:space="preserve"> setId(</w:t>
      </w:r>
      <w:r w:rsidR="00ED45B2" w:rsidRPr="00ED45B2">
        <w:rPr>
          <w:rFonts w:ascii="Monaco" w:eastAsiaTheme="minorHAnsi" w:hAnsi="Monaco" w:cs="Monaco"/>
          <w:b/>
          <w:bCs/>
          <w:color w:val="7F0055"/>
          <w:szCs w:val="22"/>
        </w:rPr>
        <w:t>int</w:t>
      </w:r>
      <w:r w:rsidR="00ED45B2" w:rsidRPr="00ED45B2">
        <w:rPr>
          <w:rFonts w:ascii="Monaco" w:eastAsiaTheme="minorHAnsi" w:hAnsi="Monaco" w:cs="Monaco"/>
          <w:color w:val="000000"/>
          <w:szCs w:val="22"/>
        </w:rPr>
        <w:t xml:space="preserve"> id) {</w:t>
      </w: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this</w:t>
      </w:r>
      <w:r w:rsidR="00ED45B2" w:rsidRPr="00ED45B2">
        <w:rPr>
          <w:rFonts w:ascii="Monaco" w:eastAsiaTheme="minorHAnsi" w:hAnsi="Monaco" w:cs="Monaco"/>
          <w:color w:val="000000"/>
          <w:szCs w:val="22"/>
        </w:rPr>
        <w:t>.</w:t>
      </w:r>
      <w:r w:rsidR="00ED45B2" w:rsidRPr="00ED45B2">
        <w:rPr>
          <w:rFonts w:ascii="Monaco" w:eastAsiaTheme="minorHAnsi" w:hAnsi="Monaco" w:cs="Monaco"/>
          <w:color w:val="0000C0"/>
          <w:szCs w:val="22"/>
        </w:rPr>
        <w:t>id</w:t>
      </w:r>
      <w:r w:rsidR="00ED45B2" w:rsidRPr="00ED45B2">
        <w:rPr>
          <w:rFonts w:ascii="Monaco" w:eastAsiaTheme="minorHAnsi" w:hAnsi="Monaco" w:cs="Monaco"/>
          <w:color w:val="000000"/>
          <w:szCs w:val="22"/>
        </w:rPr>
        <w:t xml:space="preserve"> = id;</w:t>
      </w:r>
      <w:r>
        <w:rPr>
          <w:rFonts w:ascii="Monaco" w:eastAsiaTheme="minorHAnsi" w:hAnsi="Monaco" w:cs="Monaco"/>
          <w:szCs w:val="22"/>
        </w:rPr>
        <w:t xml:space="preserve"> </w:t>
      </w:r>
      <w:r w:rsidR="00ED45B2" w:rsidRPr="00ED45B2">
        <w:rPr>
          <w:rFonts w:ascii="Monaco" w:eastAsiaTheme="minorHAnsi" w:hAnsi="Monaco" w:cs="Monaco"/>
          <w:color w:val="000000"/>
          <w:szCs w:val="22"/>
        </w:rPr>
        <w:t>}</w:t>
      </w:r>
    </w:p>
    <w:p w14:paraId="4E896EF1" w14:textId="5B4DCC9B"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String getTitle() {</w:t>
      </w:r>
      <w:r>
        <w:rPr>
          <w:rFonts w:ascii="Monaco" w:eastAsiaTheme="minorHAnsi" w:hAnsi="Monaco" w:cs="Monaco"/>
          <w:szCs w:val="22"/>
        </w:rPr>
        <w:t xml:space="preserve"> </w:t>
      </w:r>
      <w:r w:rsidR="00ED45B2" w:rsidRPr="00ED45B2">
        <w:rPr>
          <w:rFonts w:ascii="Monaco" w:eastAsiaTheme="minorHAnsi" w:hAnsi="Monaco" w:cs="Monaco"/>
          <w:b/>
          <w:bCs/>
          <w:color w:val="7F0055"/>
          <w:szCs w:val="22"/>
        </w:rPr>
        <w:t>return</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color w:val="0000C0"/>
          <w:szCs w:val="22"/>
        </w:rPr>
        <w:t>title</w:t>
      </w:r>
      <w:r w:rsidR="00ED45B2" w:rsidRPr="00ED45B2">
        <w:rPr>
          <w:rFonts w:ascii="Monaco" w:eastAsiaTheme="minorHAnsi" w:hAnsi="Monaco" w:cs="Monaco"/>
          <w:color w:val="000000"/>
          <w:szCs w:val="22"/>
        </w:rPr>
        <w:t>;</w:t>
      </w:r>
      <w:r>
        <w:rPr>
          <w:rFonts w:ascii="Monaco" w:eastAsiaTheme="minorHAnsi" w:hAnsi="Monaco" w:cs="Monaco"/>
          <w:szCs w:val="22"/>
        </w:rPr>
        <w:t xml:space="preserve"> </w:t>
      </w:r>
      <w:r w:rsidR="00ED45B2" w:rsidRPr="00ED45B2">
        <w:rPr>
          <w:rFonts w:ascii="Monaco" w:eastAsiaTheme="minorHAnsi" w:hAnsi="Monaco" w:cs="Monaco"/>
          <w:color w:val="000000"/>
          <w:szCs w:val="22"/>
        </w:rPr>
        <w:t>}</w:t>
      </w:r>
    </w:p>
    <w:p w14:paraId="3D252183" w14:textId="2EF97590"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void</w:t>
      </w:r>
      <w:r w:rsidR="00ED45B2" w:rsidRPr="00ED45B2">
        <w:rPr>
          <w:rFonts w:ascii="Monaco" w:eastAsiaTheme="minorHAnsi" w:hAnsi="Monaco" w:cs="Monaco"/>
          <w:color w:val="000000"/>
          <w:szCs w:val="22"/>
        </w:rPr>
        <w:t xml:space="preserve"> setTitle(String title) {</w:t>
      </w: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this</w:t>
      </w:r>
      <w:r w:rsidR="00ED45B2" w:rsidRPr="00ED45B2">
        <w:rPr>
          <w:rFonts w:ascii="Monaco" w:eastAsiaTheme="minorHAnsi" w:hAnsi="Monaco" w:cs="Monaco"/>
          <w:color w:val="000000"/>
          <w:szCs w:val="22"/>
        </w:rPr>
        <w:t>.</w:t>
      </w:r>
      <w:r w:rsidR="00ED45B2" w:rsidRPr="00ED45B2">
        <w:rPr>
          <w:rFonts w:ascii="Monaco" w:eastAsiaTheme="minorHAnsi" w:hAnsi="Monaco" w:cs="Monaco"/>
          <w:color w:val="0000C0"/>
          <w:szCs w:val="22"/>
        </w:rPr>
        <w:t>title</w:t>
      </w:r>
      <w:r w:rsidR="00ED45B2" w:rsidRPr="00ED45B2">
        <w:rPr>
          <w:rFonts w:ascii="Monaco" w:eastAsiaTheme="minorHAnsi" w:hAnsi="Monaco" w:cs="Monaco"/>
          <w:color w:val="000000"/>
          <w:szCs w:val="22"/>
        </w:rPr>
        <w:t xml:space="preserve"> = title;</w:t>
      </w:r>
      <w:r>
        <w:rPr>
          <w:rFonts w:ascii="Monaco" w:eastAsiaTheme="minorHAnsi" w:hAnsi="Monaco" w:cs="Monaco"/>
          <w:color w:val="000000"/>
          <w:szCs w:val="22"/>
        </w:rPr>
        <w:t xml:space="preserve"> </w:t>
      </w:r>
      <w:r w:rsidR="00ED45B2" w:rsidRPr="00ED45B2">
        <w:rPr>
          <w:rFonts w:ascii="Monaco" w:eastAsiaTheme="minorHAnsi" w:hAnsi="Monaco" w:cs="Monaco"/>
          <w:color w:val="000000"/>
          <w:szCs w:val="22"/>
        </w:rPr>
        <w:t>}</w:t>
      </w:r>
    </w:p>
    <w:p w14:paraId="027937B4" w14:textId="5C1AF234"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String getAuthor() {</w:t>
      </w:r>
      <w:r>
        <w:rPr>
          <w:rFonts w:ascii="Monaco" w:eastAsiaTheme="minorHAnsi" w:hAnsi="Monaco" w:cs="Monaco"/>
          <w:szCs w:val="22"/>
        </w:rPr>
        <w:t xml:space="preserve">  </w:t>
      </w:r>
      <w:r w:rsidR="00ED45B2" w:rsidRPr="00ED45B2">
        <w:rPr>
          <w:rFonts w:ascii="Monaco" w:eastAsiaTheme="minorHAnsi" w:hAnsi="Monaco" w:cs="Monaco"/>
          <w:b/>
          <w:bCs/>
          <w:color w:val="7F0055"/>
          <w:szCs w:val="22"/>
        </w:rPr>
        <w:t>return</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color w:val="0000C0"/>
          <w:szCs w:val="22"/>
        </w:rPr>
        <w:t>author</w:t>
      </w:r>
      <w:r w:rsidR="00ED45B2" w:rsidRPr="00ED45B2">
        <w:rPr>
          <w:rFonts w:ascii="Monaco" w:eastAsiaTheme="minorHAnsi" w:hAnsi="Monaco" w:cs="Monaco"/>
          <w:color w:val="000000"/>
          <w:szCs w:val="22"/>
        </w:rPr>
        <w:t>;</w:t>
      </w:r>
      <w:r>
        <w:rPr>
          <w:rFonts w:ascii="Monaco" w:eastAsiaTheme="minorHAnsi" w:hAnsi="Monaco" w:cs="Monaco"/>
          <w:color w:val="000000"/>
          <w:szCs w:val="22"/>
        </w:rPr>
        <w:t xml:space="preserve">  </w:t>
      </w:r>
      <w:r w:rsidR="00ED45B2" w:rsidRPr="00ED45B2">
        <w:rPr>
          <w:rFonts w:ascii="Monaco" w:eastAsiaTheme="minorHAnsi" w:hAnsi="Monaco" w:cs="Monaco"/>
          <w:color w:val="000000"/>
          <w:szCs w:val="22"/>
        </w:rPr>
        <w:t>}</w:t>
      </w:r>
    </w:p>
    <w:p w14:paraId="7F9C127B" w14:textId="57A69A01"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void</w:t>
      </w:r>
      <w:r w:rsidR="00ED45B2" w:rsidRPr="00ED45B2">
        <w:rPr>
          <w:rFonts w:ascii="Monaco" w:eastAsiaTheme="minorHAnsi" w:hAnsi="Monaco" w:cs="Monaco"/>
          <w:color w:val="000000"/>
          <w:szCs w:val="22"/>
        </w:rPr>
        <w:t xml:space="preserve"> setAuthor(String author) {</w:t>
      </w: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this</w:t>
      </w:r>
      <w:r w:rsidR="00ED45B2" w:rsidRPr="00ED45B2">
        <w:rPr>
          <w:rFonts w:ascii="Monaco" w:eastAsiaTheme="minorHAnsi" w:hAnsi="Monaco" w:cs="Monaco"/>
          <w:color w:val="000000"/>
          <w:szCs w:val="22"/>
        </w:rPr>
        <w:t>.</w:t>
      </w:r>
      <w:r w:rsidR="00ED45B2" w:rsidRPr="00ED45B2">
        <w:rPr>
          <w:rFonts w:ascii="Monaco" w:eastAsiaTheme="minorHAnsi" w:hAnsi="Monaco" w:cs="Monaco"/>
          <w:color w:val="0000C0"/>
          <w:szCs w:val="22"/>
        </w:rPr>
        <w:t>author</w:t>
      </w:r>
      <w:r w:rsidR="00ED45B2" w:rsidRPr="00ED45B2">
        <w:rPr>
          <w:rFonts w:ascii="Monaco" w:eastAsiaTheme="minorHAnsi" w:hAnsi="Monaco" w:cs="Monaco"/>
          <w:color w:val="000000"/>
          <w:szCs w:val="22"/>
        </w:rPr>
        <w:t xml:space="preserve"> = author;}</w:t>
      </w:r>
    </w:p>
    <w:p w14:paraId="217DFDE9" w14:textId="2D6EF3A1"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00381B62">
        <w:rPr>
          <w:rFonts w:ascii="Monaco" w:eastAsiaTheme="minorHAnsi" w:hAnsi="Monaco" w:cs="Monaco"/>
          <w:color w:val="000000"/>
          <w:szCs w:val="22"/>
        </w:rPr>
        <w:t xml:space="preserve"> </w:t>
      </w:r>
    </w:p>
    <w:p w14:paraId="7982859E"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color w:val="646464"/>
          <w:szCs w:val="22"/>
        </w:rPr>
        <w:t>@Override</w:t>
      </w:r>
    </w:p>
    <w:p w14:paraId="1F4D0486"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String toString() {</w:t>
      </w:r>
    </w:p>
    <w:p w14:paraId="68B3418C"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return</w:t>
      </w:r>
      <w:r w:rsidRPr="00ED45B2">
        <w:rPr>
          <w:rFonts w:ascii="Monaco" w:eastAsiaTheme="minorHAnsi" w:hAnsi="Monaco" w:cs="Monaco"/>
          <w:color w:val="000000"/>
          <w:szCs w:val="22"/>
        </w:rPr>
        <w:t xml:space="preserve"> </w:t>
      </w:r>
      <w:r w:rsidRPr="00ED45B2">
        <w:rPr>
          <w:rFonts w:ascii="Monaco" w:eastAsiaTheme="minorHAnsi" w:hAnsi="Monaco" w:cs="Monaco"/>
          <w:color w:val="2A00FF"/>
          <w:szCs w:val="22"/>
        </w:rPr>
        <w:t>"Book [id="</w:t>
      </w:r>
      <w:r w:rsidRPr="00ED45B2">
        <w:rPr>
          <w:rFonts w:ascii="Monaco" w:eastAsiaTheme="minorHAnsi" w:hAnsi="Monaco" w:cs="Monaco"/>
          <w:color w:val="000000"/>
          <w:szCs w:val="22"/>
        </w:rPr>
        <w:t xml:space="preserve"> + </w:t>
      </w:r>
      <w:r w:rsidRPr="00ED45B2">
        <w:rPr>
          <w:rFonts w:ascii="Monaco" w:eastAsiaTheme="minorHAnsi" w:hAnsi="Monaco" w:cs="Monaco"/>
          <w:color w:val="0000C0"/>
          <w:szCs w:val="22"/>
        </w:rPr>
        <w:t>id</w:t>
      </w:r>
      <w:r w:rsidRPr="00ED45B2">
        <w:rPr>
          <w:rFonts w:ascii="Monaco" w:eastAsiaTheme="minorHAnsi" w:hAnsi="Monaco" w:cs="Monaco"/>
          <w:color w:val="000000"/>
          <w:szCs w:val="22"/>
        </w:rPr>
        <w:t xml:space="preserve"> + </w:t>
      </w:r>
      <w:r w:rsidRPr="00ED45B2">
        <w:rPr>
          <w:rFonts w:ascii="Monaco" w:eastAsiaTheme="minorHAnsi" w:hAnsi="Monaco" w:cs="Monaco"/>
          <w:color w:val="2A00FF"/>
          <w:szCs w:val="22"/>
        </w:rPr>
        <w:t>", title="</w:t>
      </w:r>
      <w:r w:rsidRPr="00ED45B2">
        <w:rPr>
          <w:rFonts w:ascii="Monaco" w:eastAsiaTheme="minorHAnsi" w:hAnsi="Monaco" w:cs="Monaco"/>
          <w:color w:val="000000"/>
          <w:szCs w:val="22"/>
        </w:rPr>
        <w:t xml:space="preserve"> + </w:t>
      </w:r>
      <w:r w:rsidRPr="00ED45B2">
        <w:rPr>
          <w:rFonts w:ascii="Monaco" w:eastAsiaTheme="minorHAnsi" w:hAnsi="Monaco" w:cs="Monaco"/>
          <w:color w:val="0000C0"/>
          <w:szCs w:val="22"/>
        </w:rPr>
        <w:t>title</w:t>
      </w:r>
      <w:r w:rsidRPr="00ED45B2">
        <w:rPr>
          <w:rFonts w:ascii="Monaco" w:eastAsiaTheme="minorHAnsi" w:hAnsi="Monaco" w:cs="Monaco"/>
          <w:color w:val="000000"/>
          <w:szCs w:val="22"/>
        </w:rPr>
        <w:t xml:space="preserve"> + </w:t>
      </w:r>
      <w:r w:rsidRPr="00ED45B2">
        <w:rPr>
          <w:rFonts w:ascii="Monaco" w:eastAsiaTheme="minorHAnsi" w:hAnsi="Monaco" w:cs="Monaco"/>
          <w:color w:val="2A00FF"/>
          <w:szCs w:val="22"/>
        </w:rPr>
        <w:t>", author="</w:t>
      </w:r>
      <w:r w:rsidRPr="00ED45B2">
        <w:rPr>
          <w:rFonts w:ascii="Monaco" w:eastAsiaTheme="minorHAnsi" w:hAnsi="Monaco" w:cs="Monaco"/>
          <w:color w:val="000000"/>
          <w:szCs w:val="22"/>
        </w:rPr>
        <w:t xml:space="preserve"> + </w:t>
      </w:r>
      <w:r w:rsidRPr="00ED45B2">
        <w:rPr>
          <w:rFonts w:ascii="Monaco" w:eastAsiaTheme="minorHAnsi" w:hAnsi="Monaco" w:cs="Monaco"/>
          <w:color w:val="0000C0"/>
          <w:szCs w:val="22"/>
        </w:rPr>
        <w:t>author</w:t>
      </w:r>
    </w:p>
    <w:p w14:paraId="3FE692E4"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 </w:t>
      </w:r>
      <w:r w:rsidRPr="00ED45B2">
        <w:rPr>
          <w:rFonts w:ascii="Monaco" w:eastAsiaTheme="minorHAnsi" w:hAnsi="Monaco" w:cs="Monaco"/>
          <w:color w:val="2A00FF"/>
          <w:szCs w:val="22"/>
        </w:rPr>
        <w:t>"]"</w:t>
      </w:r>
      <w:r w:rsidRPr="00ED45B2">
        <w:rPr>
          <w:rFonts w:ascii="Monaco" w:eastAsiaTheme="minorHAnsi" w:hAnsi="Monaco" w:cs="Monaco"/>
          <w:color w:val="000000"/>
          <w:szCs w:val="22"/>
        </w:rPr>
        <w:t>;</w:t>
      </w:r>
    </w:p>
    <w:p w14:paraId="0B9E1869"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527590D9" w14:textId="4B1B36FB" w:rsidR="00ED45B2" w:rsidRPr="00ED45B2" w:rsidRDefault="00ED45B2" w:rsidP="00ED45B2">
      <w:pPr>
        <w:pStyle w:val="NoSpacing"/>
        <w:rPr>
          <w:rFonts w:ascii="Tahoma" w:hAnsi="Tahoma" w:cs="Tahoma"/>
          <w:sz w:val="18"/>
        </w:rPr>
      </w:pPr>
      <w:r w:rsidRPr="00ED45B2">
        <w:rPr>
          <w:rFonts w:ascii="Monaco" w:eastAsiaTheme="minorHAnsi" w:hAnsi="Monaco" w:cs="Monaco"/>
          <w:color w:val="000000"/>
          <w:szCs w:val="22"/>
        </w:rPr>
        <w:t>}</w:t>
      </w:r>
    </w:p>
    <w:p w14:paraId="46FDF9C2" w14:textId="18634FF9" w:rsidR="00ED45B2" w:rsidRDefault="00ED45B2" w:rsidP="005201D0">
      <w:pPr>
        <w:pStyle w:val="NoSpacing"/>
        <w:rPr>
          <w:rFonts w:ascii="Tahoma" w:hAnsi="Tahoma" w:cs="Tahoma"/>
        </w:rPr>
      </w:pPr>
      <w:r>
        <w:rPr>
          <w:rFonts w:ascii="Tahoma" w:hAnsi="Tahoma" w:cs="Tahoma"/>
        </w:rPr>
        <w:tab/>
      </w:r>
      <w:r>
        <w:rPr>
          <w:rFonts w:ascii="Tahoma" w:hAnsi="Tahoma" w:cs="Tahoma"/>
        </w:rPr>
        <w:tab/>
      </w:r>
    </w:p>
    <w:p w14:paraId="53B3A66C" w14:textId="77777777" w:rsidR="00D158A2" w:rsidRDefault="001B08B4" w:rsidP="001B08B4">
      <w:pPr>
        <w:pStyle w:val="NoSpacing"/>
        <w:rPr>
          <w:rFonts w:ascii="Tahoma" w:hAnsi="Tahoma" w:cs="Tahoma"/>
          <w:b/>
          <w:color w:val="800080"/>
        </w:rPr>
      </w:pPr>
      <w:r w:rsidRPr="00575014">
        <w:rPr>
          <w:rFonts w:ascii="Tahoma" w:hAnsi="Tahoma" w:cs="Tahoma"/>
          <w:b/>
          <w:color w:val="800080"/>
        </w:rPr>
        <w:t xml:space="preserve">STEP </w:t>
      </w:r>
      <w:r w:rsidR="005201D0">
        <w:rPr>
          <w:rFonts w:ascii="Tahoma" w:hAnsi="Tahoma" w:cs="Tahoma"/>
          <w:b/>
          <w:color w:val="800080"/>
        </w:rPr>
        <w:t>3</w:t>
      </w:r>
      <w:r w:rsidRPr="00575014">
        <w:rPr>
          <w:rFonts w:ascii="Tahoma" w:hAnsi="Tahoma" w:cs="Tahoma"/>
          <w:b/>
          <w:color w:val="800080"/>
        </w:rPr>
        <w:tab/>
      </w:r>
      <w:r>
        <w:rPr>
          <w:rFonts w:ascii="Tahoma" w:hAnsi="Tahoma" w:cs="Tahoma"/>
          <w:b/>
          <w:color w:val="800080"/>
        </w:rPr>
        <w:tab/>
      </w:r>
      <w:r w:rsidR="00D158A2">
        <w:rPr>
          <w:rFonts w:ascii="Tahoma" w:hAnsi="Tahoma" w:cs="Tahoma"/>
          <w:b/>
          <w:color w:val="800080"/>
        </w:rPr>
        <w:t xml:space="preserve">Create a new class called SqlHelper that </w:t>
      </w:r>
      <w:r w:rsidR="00D158A2" w:rsidRPr="0020290C">
        <w:rPr>
          <w:rFonts w:ascii="Tahoma" w:hAnsi="Tahoma" w:cs="Tahoma"/>
          <w:b/>
          <w:i/>
          <w:color w:val="800080"/>
        </w:rPr>
        <w:t>extends</w:t>
      </w:r>
      <w:r w:rsidR="00D158A2">
        <w:rPr>
          <w:rFonts w:ascii="Tahoma" w:hAnsi="Tahoma" w:cs="Tahoma"/>
          <w:b/>
          <w:color w:val="800080"/>
        </w:rPr>
        <w:t xml:space="preserve"> the functionality of</w:t>
      </w:r>
    </w:p>
    <w:p w14:paraId="1665DF5A" w14:textId="04CBF36F" w:rsidR="001B08B4" w:rsidRDefault="00D158A2" w:rsidP="00371B76">
      <w:pPr>
        <w:pStyle w:val="NoSpacing"/>
        <w:ind w:left="1440"/>
        <w:rPr>
          <w:rFonts w:ascii="Tahoma" w:hAnsi="Tahoma" w:cs="Tahoma"/>
          <w:b/>
          <w:color w:val="800080"/>
        </w:rPr>
      </w:pPr>
      <w:r>
        <w:rPr>
          <w:rFonts w:ascii="Tahoma" w:hAnsi="Tahoma" w:cs="Tahoma"/>
          <w:b/>
          <w:color w:val="800080"/>
        </w:rPr>
        <w:t>SQLiteOpenHelper</w:t>
      </w:r>
      <w:r w:rsidR="00371B76">
        <w:rPr>
          <w:rFonts w:ascii="Tahoma" w:hAnsi="Tahoma" w:cs="Tahoma"/>
          <w:b/>
          <w:color w:val="800080"/>
        </w:rPr>
        <w:t xml:space="preserve"> (</w:t>
      </w:r>
      <w:r w:rsidR="00371B76" w:rsidRPr="00371B76">
        <w:rPr>
          <w:rFonts w:ascii="Tahoma" w:eastAsiaTheme="minorHAnsi" w:hAnsi="Tahoma" w:cs="Monaco"/>
          <w:iCs/>
          <w:szCs w:val="22"/>
        </w:rPr>
        <w:t xml:space="preserve">a helper class to manage a </w:t>
      </w:r>
      <w:r w:rsidR="00371B76" w:rsidRPr="001619CA">
        <w:rPr>
          <w:rFonts w:ascii="Tahoma" w:eastAsiaTheme="minorHAnsi" w:hAnsi="Tahoma" w:cs="Monaco"/>
          <w:iCs/>
          <w:szCs w:val="22"/>
          <w:u w:val="single"/>
        </w:rPr>
        <w:t>database creation</w:t>
      </w:r>
      <w:r w:rsidR="00371B76" w:rsidRPr="00371B76">
        <w:rPr>
          <w:rFonts w:ascii="Tahoma" w:eastAsiaTheme="minorHAnsi" w:hAnsi="Tahoma" w:cs="Monaco"/>
          <w:iCs/>
          <w:szCs w:val="22"/>
        </w:rPr>
        <w:t xml:space="preserve"> and </w:t>
      </w:r>
      <w:r w:rsidR="00371B76" w:rsidRPr="001619CA">
        <w:rPr>
          <w:rFonts w:ascii="Tahoma" w:eastAsiaTheme="minorHAnsi" w:hAnsi="Tahoma" w:cs="Monaco"/>
          <w:iCs/>
          <w:szCs w:val="22"/>
          <w:u w:val="single"/>
        </w:rPr>
        <w:t>version management</w:t>
      </w:r>
      <w:r w:rsidR="00371B76">
        <w:rPr>
          <w:rFonts w:ascii="Tahoma" w:hAnsi="Tahoma" w:cs="Tahoma"/>
          <w:b/>
          <w:color w:val="800080"/>
        </w:rPr>
        <w:t>)</w:t>
      </w:r>
      <w:r w:rsidRPr="000A3F75">
        <w:rPr>
          <w:rFonts w:ascii="Tahoma" w:hAnsi="Tahoma" w:cs="Tahoma"/>
          <w:b/>
          <w:color w:val="000000" w:themeColor="text1"/>
        </w:rPr>
        <w:t>.</w:t>
      </w:r>
    </w:p>
    <w:p w14:paraId="732E71DF" w14:textId="77777777" w:rsidR="00267B2B" w:rsidRDefault="00267B2B" w:rsidP="001B08B4">
      <w:pPr>
        <w:pStyle w:val="NoSpacing"/>
        <w:rPr>
          <w:rFonts w:ascii="Tahoma" w:hAnsi="Tahoma" w:cs="Tahoma"/>
          <w:b/>
          <w:color w:val="800080"/>
        </w:rPr>
      </w:pPr>
    </w:p>
    <w:p w14:paraId="1059FB3A" w14:textId="2C7DCA21" w:rsidR="004A3774" w:rsidRDefault="00D158A2" w:rsidP="003C3C36">
      <w:pPr>
        <w:pStyle w:val="NoSpacing"/>
        <w:rPr>
          <w:rFonts w:ascii="Tahoma" w:eastAsiaTheme="minorHAnsi" w:hAnsi="Tahoma" w:cs="Monaco"/>
          <w:iCs/>
          <w:szCs w:val="22"/>
        </w:rPr>
      </w:pPr>
      <w:r w:rsidRPr="00514465">
        <w:rPr>
          <w:rFonts w:ascii="Tahoma" w:eastAsiaTheme="minorHAnsi" w:hAnsi="Tahoma" w:cs="Monaco"/>
          <w:szCs w:val="22"/>
        </w:rPr>
        <w:tab/>
      </w:r>
      <w:r w:rsidRPr="00514465">
        <w:rPr>
          <w:rFonts w:ascii="Tahoma" w:eastAsiaTheme="minorHAnsi" w:hAnsi="Tahoma" w:cs="Monaco"/>
          <w:szCs w:val="22"/>
        </w:rPr>
        <w:tab/>
      </w:r>
      <w:r w:rsidRPr="00514465">
        <w:rPr>
          <w:rFonts w:ascii="Tahoma" w:eastAsiaTheme="minorHAnsi" w:hAnsi="Tahoma" w:cs="Monaco"/>
          <w:iCs/>
          <w:szCs w:val="22"/>
        </w:rPr>
        <w:t xml:space="preserve">The recommended method </w:t>
      </w:r>
      <w:r w:rsidR="00514465">
        <w:rPr>
          <w:rFonts w:ascii="Tahoma" w:eastAsiaTheme="minorHAnsi" w:hAnsi="Tahoma" w:cs="Monaco"/>
          <w:iCs/>
          <w:szCs w:val="22"/>
        </w:rPr>
        <w:t>in creating</w:t>
      </w:r>
      <w:r w:rsidRPr="00514465">
        <w:rPr>
          <w:rFonts w:ascii="Tahoma" w:eastAsiaTheme="minorHAnsi" w:hAnsi="Tahoma" w:cs="Monaco"/>
          <w:iCs/>
          <w:szCs w:val="22"/>
        </w:rPr>
        <w:t xml:space="preserve"> a new SQLite database is to create a subclass of </w:t>
      </w:r>
      <w:r w:rsidRPr="00514465">
        <w:rPr>
          <w:rFonts w:ascii="Tahoma" w:eastAsiaTheme="minorHAnsi" w:hAnsi="Tahoma" w:cs="Monaco"/>
          <w:iCs/>
          <w:szCs w:val="22"/>
        </w:rPr>
        <w:tab/>
      </w:r>
      <w:r w:rsidRPr="00514465">
        <w:rPr>
          <w:rFonts w:ascii="Tahoma" w:eastAsiaTheme="minorHAnsi" w:hAnsi="Tahoma" w:cs="Monaco"/>
          <w:iCs/>
          <w:szCs w:val="22"/>
        </w:rPr>
        <w:tab/>
      </w:r>
      <w:r w:rsidRPr="00514465">
        <w:rPr>
          <w:rFonts w:ascii="Tahoma" w:eastAsiaTheme="minorHAnsi" w:hAnsi="Tahoma" w:cs="Monaco"/>
          <w:iCs/>
          <w:szCs w:val="22"/>
        </w:rPr>
        <w:tab/>
      </w:r>
      <w:r w:rsidRPr="00514465">
        <w:rPr>
          <w:rFonts w:ascii="Tahoma" w:eastAsiaTheme="minorHAnsi" w:hAnsi="Tahoma" w:cs="Monaco"/>
          <w:b/>
          <w:bCs/>
          <w:iCs/>
          <w:szCs w:val="22"/>
        </w:rPr>
        <w:t>SQLiteOpenHelper</w:t>
      </w:r>
      <w:r w:rsidRPr="00514465">
        <w:rPr>
          <w:rFonts w:ascii="Tahoma" w:eastAsiaTheme="minorHAnsi" w:hAnsi="Tahoma" w:cs="Monaco"/>
          <w:iCs/>
          <w:szCs w:val="22"/>
        </w:rPr>
        <w:t xml:space="preserve"> and override the </w:t>
      </w:r>
      <w:r w:rsidRPr="00514465">
        <w:rPr>
          <w:rFonts w:ascii="Tahoma" w:eastAsiaTheme="minorHAnsi" w:hAnsi="Tahoma" w:cs="Monaco"/>
          <w:b/>
          <w:bCs/>
          <w:iCs/>
          <w:szCs w:val="22"/>
        </w:rPr>
        <w:t>onCreate()</w:t>
      </w:r>
      <w:r w:rsidRPr="00514465">
        <w:rPr>
          <w:rFonts w:ascii="Tahoma" w:eastAsiaTheme="minorHAnsi" w:hAnsi="Tahoma" w:cs="Monaco"/>
          <w:iCs/>
          <w:szCs w:val="22"/>
        </w:rPr>
        <w:t xml:space="preserve"> method, in which you can execute a </w:t>
      </w:r>
      <w:r w:rsidRPr="00514465">
        <w:rPr>
          <w:rFonts w:ascii="Tahoma" w:eastAsiaTheme="minorHAnsi" w:hAnsi="Tahoma" w:cs="Monaco"/>
          <w:iCs/>
          <w:szCs w:val="22"/>
        </w:rPr>
        <w:tab/>
      </w:r>
      <w:r w:rsidRPr="00514465">
        <w:rPr>
          <w:rFonts w:ascii="Tahoma" w:eastAsiaTheme="minorHAnsi" w:hAnsi="Tahoma" w:cs="Monaco"/>
          <w:iCs/>
          <w:szCs w:val="22"/>
        </w:rPr>
        <w:tab/>
      </w:r>
      <w:r w:rsidRPr="00514465">
        <w:rPr>
          <w:rFonts w:ascii="Tahoma" w:eastAsiaTheme="minorHAnsi" w:hAnsi="Tahoma" w:cs="Monaco"/>
          <w:iCs/>
          <w:szCs w:val="22"/>
        </w:rPr>
        <w:tab/>
        <w:t>SQLite command to create tables in the database.</w:t>
      </w:r>
    </w:p>
    <w:p w14:paraId="1577890A" w14:textId="3E9F3723" w:rsidR="00514465" w:rsidRDefault="00514465" w:rsidP="003C3C36">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t>The functionality of the class is thus</w:t>
      </w:r>
      <w:r w:rsidR="00371B76">
        <w:rPr>
          <w:rFonts w:ascii="Tahoma" w:eastAsiaTheme="minorHAnsi" w:hAnsi="Tahoma" w:cs="Monaco"/>
          <w:iCs/>
          <w:szCs w:val="22"/>
        </w:rPr>
        <w:t>:</w:t>
      </w:r>
    </w:p>
    <w:p w14:paraId="25D0F9E9" w14:textId="77777777" w:rsidR="00514465" w:rsidRDefault="00514465" w:rsidP="00514465">
      <w:pPr>
        <w:pStyle w:val="NoSpacing"/>
        <w:rPr>
          <w:rFonts w:ascii="Tahoma" w:eastAsiaTheme="minorHAnsi" w:hAnsi="Tahoma" w:cs="Monaco"/>
          <w:iCs/>
          <w:szCs w:val="22"/>
        </w:rPr>
      </w:pPr>
    </w:p>
    <w:p w14:paraId="7263CBBF" w14:textId="7D131340" w:rsidR="00514465" w:rsidRPr="00B12D2C" w:rsidRDefault="00514465" w:rsidP="00514465">
      <w:pPr>
        <w:widowControl w:val="0"/>
        <w:tabs>
          <w:tab w:val="left" w:pos="220"/>
          <w:tab w:val="left" w:pos="720"/>
        </w:tabs>
        <w:autoSpaceDE w:val="0"/>
        <w:autoSpaceDN w:val="0"/>
        <w:adjustRightInd w:val="0"/>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r>
      <w:r w:rsidRPr="00B12D2C">
        <w:rPr>
          <w:rFonts w:ascii="Tahoma" w:eastAsiaTheme="minorHAnsi" w:hAnsi="Tahoma" w:cs="Monaco"/>
          <w:iCs/>
          <w:szCs w:val="22"/>
        </w:rPr>
        <w:tab/>
        <w:t>Create a new class </w:t>
      </w:r>
      <w:r w:rsidRPr="00B12D2C">
        <w:rPr>
          <w:rFonts w:ascii="Tahoma" w:eastAsiaTheme="minorHAnsi" w:hAnsi="Tahoma" w:cs="Monaco"/>
          <w:b/>
          <w:iCs/>
          <w:szCs w:val="22"/>
        </w:rPr>
        <w:t>S</w:t>
      </w:r>
      <w:r w:rsidR="00B12D2C">
        <w:rPr>
          <w:rFonts w:ascii="Tahoma" w:eastAsiaTheme="minorHAnsi" w:hAnsi="Tahoma" w:cs="Monaco"/>
          <w:b/>
          <w:iCs/>
          <w:szCs w:val="22"/>
        </w:rPr>
        <w:t>ql</w:t>
      </w:r>
      <w:r w:rsidRPr="00B12D2C">
        <w:rPr>
          <w:rFonts w:ascii="Tahoma" w:eastAsiaTheme="minorHAnsi" w:hAnsi="Tahoma" w:cs="Monaco"/>
          <w:b/>
          <w:iCs/>
          <w:szCs w:val="22"/>
        </w:rPr>
        <w:t>Helper</w:t>
      </w:r>
      <w:r w:rsidRPr="00B12D2C">
        <w:rPr>
          <w:rFonts w:ascii="Tahoma" w:eastAsiaTheme="minorHAnsi" w:hAnsi="Tahoma" w:cs="Monaco"/>
          <w:iCs/>
          <w:szCs w:val="22"/>
        </w:rPr>
        <w:t xml:space="preserve"> </w:t>
      </w:r>
      <w:r w:rsidR="00371B76">
        <w:rPr>
          <w:rFonts w:ascii="Tahoma" w:eastAsiaTheme="minorHAnsi" w:hAnsi="Tahoma" w:cs="Monaco"/>
          <w:iCs/>
          <w:szCs w:val="22"/>
        </w:rPr>
        <w:t xml:space="preserve">that </w:t>
      </w:r>
      <w:r w:rsidRPr="00B12D2C">
        <w:rPr>
          <w:rFonts w:ascii="Tahoma" w:eastAsiaTheme="minorHAnsi" w:hAnsi="Tahoma" w:cs="Monaco"/>
          <w:iCs/>
          <w:szCs w:val="22"/>
        </w:rPr>
        <w:t xml:space="preserve">extends </w:t>
      </w:r>
      <w:r w:rsidRPr="00B12D2C">
        <w:rPr>
          <w:rFonts w:ascii="Tahoma" w:eastAsiaTheme="minorHAnsi" w:hAnsi="Tahoma" w:cs="Monaco"/>
          <w:b/>
          <w:iCs/>
          <w:szCs w:val="22"/>
        </w:rPr>
        <w:t>SQLiteOpenHelper</w:t>
      </w:r>
      <w:r w:rsidRPr="00B12D2C">
        <w:rPr>
          <w:rFonts w:ascii="Tahoma" w:eastAsiaTheme="minorHAnsi" w:hAnsi="Tahoma" w:cs="Monaco"/>
          <w:iCs/>
          <w:szCs w:val="22"/>
        </w:rPr>
        <w:t>.</w:t>
      </w:r>
    </w:p>
    <w:p w14:paraId="798C4962" w14:textId="5447FF3B" w:rsidR="00514465" w:rsidRPr="00B12D2C" w:rsidRDefault="00514465" w:rsidP="00514465">
      <w:pPr>
        <w:widowControl w:val="0"/>
        <w:tabs>
          <w:tab w:val="left" w:pos="220"/>
          <w:tab w:val="left" w:pos="720"/>
        </w:tabs>
        <w:autoSpaceDE w:val="0"/>
        <w:autoSpaceDN w:val="0"/>
        <w:adjustRightInd w:val="0"/>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r>
      <w:r w:rsidRPr="00B12D2C">
        <w:rPr>
          <w:rFonts w:ascii="Tahoma" w:eastAsiaTheme="minorHAnsi" w:hAnsi="Tahoma" w:cs="Monaco"/>
          <w:iCs/>
          <w:szCs w:val="22"/>
        </w:rPr>
        <w:tab/>
      </w:r>
      <w:r w:rsidR="00371B76">
        <w:rPr>
          <w:rFonts w:ascii="Tahoma" w:eastAsiaTheme="minorHAnsi" w:hAnsi="Tahoma" w:cs="Monaco"/>
          <w:iCs/>
          <w:szCs w:val="22"/>
        </w:rPr>
        <w:t xml:space="preserve">Have the </w:t>
      </w:r>
      <w:r w:rsidRPr="00B12D2C">
        <w:rPr>
          <w:rFonts w:ascii="Tahoma" w:eastAsiaTheme="minorHAnsi" w:hAnsi="Tahoma" w:cs="Monaco"/>
          <w:b/>
          <w:iCs/>
          <w:szCs w:val="22"/>
        </w:rPr>
        <w:t>SqlHelper constructor</w:t>
      </w:r>
      <w:r w:rsidR="00371B76">
        <w:rPr>
          <w:rFonts w:ascii="Tahoma" w:eastAsiaTheme="minorHAnsi" w:hAnsi="Tahoma" w:cs="Monaco"/>
          <w:iCs/>
          <w:szCs w:val="22"/>
        </w:rPr>
        <w:t xml:space="preserve"> definitely </w:t>
      </w:r>
      <w:r w:rsidRPr="00B12D2C">
        <w:rPr>
          <w:rFonts w:ascii="Tahoma" w:eastAsiaTheme="minorHAnsi" w:hAnsi="Tahoma" w:cs="Monaco"/>
          <w:iCs/>
          <w:szCs w:val="22"/>
        </w:rPr>
        <w:t xml:space="preserve">call the </w:t>
      </w:r>
      <w:r w:rsidRPr="00B12D2C">
        <w:rPr>
          <w:rFonts w:ascii="Tahoma" w:eastAsiaTheme="minorHAnsi" w:hAnsi="Tahoma" w:cs="Monaco"/>
          <w:b/>
          <w:iCs/>
          <w:szCs w:val="22"/>
        </w:rPr>
        <w:t>super</w:t>
      </w:r>
      <w:r w:rsidRPr="00B12D2C">
        <w:rPr>
          <w:rFonts w:ascii="Tahoma" w:eastAsiaTheme="minorHAnsi" w:hAnsi="Tahoma" w:cs="Monaco"/>
          <w:iCs/>
          <w:szCs w:val="22"/>
        </w:rPr>
        <w:t xml:space="preserve"> class constructor.</w:t>
      </w:r>
    </w:p>
    <w:p w14:paraId="15E81D21" w14:textId="6EB3F1F7" w:rsidR="00514465" w:rsidRPr="00B12D2C" w:rsidRDefault="00514465" w:rsidP="00514465">
      <w:pPr>
        <w:widowControl w:val="0"/>
        <w:tabs>
          <w:tab w:val="left" w:pos="220"/>
          <w:tab w:val="left" w:pos="720"/>
        </w:tabs>
        <w:autoSpaceDE w:val="0"/>
        <w:autoSpaceDN w:val="0"/>
        <w:adjustRightInd w:val="0"/>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r>
      <w:r w:rsidRPr="00B12D2C">
        <w:rPr>
          <w:rFonts w:ascii="Tahoma" w:eastAsiaTheme="minorHAnsi" w:hAnsi="Tahoma" w:cs="Monaco"/>
          <w:iCs/>
          <w:szCs w:val="22"/>
        </w:rPr>
        <w:tab/>
        <w:t xml:space="preserve">Override </w:t>
      </w:r>
      <w:r w:rsidRPr="00B12D2C">
        <w:rPr>
          <w:rFonts w:ascii="Tahoma" w:eastAsiaTheme="minorHAnsi" w:hAnsi="Tahoma" w:cs="Monaco"/>
          <w:b/>
          <w:iCs/>
          <w:szCs w:val="22"/>
        </w:rPr>
        <w:t>onCreate()</w:t>
      </w:r>
      <w:r w:rsidRPr="00B12D2C">
        <w:rPr>
          <w:rFonts w:ascii="Tahoma" w:eastAsiaTheme="minorHAnsi" w:hAnsi="Tahoma" w:cs="Monaco"/>
          <w:iCs/>
          <w:szCs w:val="22"/>
        </w:rPr>
        <w:t xml:space="preserve"> method to create the table(s)</w:t>
      </w:r>
      <w:r w:rsidR="00B12D2C">
        <w:rPr>
          <w:rFonts w:ascii="Tahoma" w:eastAsiaTheme="minorHAnsi" w:hAnsi="Tahoma" w:cs="Monaco"/>
          <w:iCs/>
          <w:szCs w:val="22"/>
        </w:rPr>
        <w:t>.</w:t>
      </w:r>
    </w:p>
    <w:p w14:paraId="1BE14634" w14:textId="77777777" w:rsidR="000A3F75" w:rsidRDefault="00514465" w:rsidP="00514465">
      <w:pPr>
        <w:pStyle w:val="NoSpacing"/>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t xml:space="preserve">Override </w:t>
      </w:r>
      <w:r w:rsidRPr="00B12D2C">
        <w:rPr>
          <w:rFonts w:ascii="Tahoma" w:eastAsiaTheme="minorHAnsi" w:hAnsi="Tahoma" w:cs="Monaco"/>
          <w:b/>
          <w:iCs/>
          <w:szCs w:val="22"/>
        </w:rPr>
        <w:t>onUpgrade()</w:t>
      </w:r>
      <w:r w:rsidRPr="00B12D2C">
        <w:rPr>
          <w:rFonts w:ascii="Tahoma" w:eastAsiaTheme="minorHAnsi" w:hAnsi="Tahoma" w:cs="Monaco"/>
          <w:iCs/>
          <w:szCs w:val="22"/>
        </w:rPr>
        <w:t xml:space="preserve"> to drop old tables </w:t>
      </w:r>
      <w:r w:rsidR="000A3F75">
        <w:rPr>
          <w:rFonts w:ascii="Tahoma" w:eastAsiaTheme="minorHAnsi" w:hAnsi="Tahoma" w:cs="Monaco"/>
          <w:iCs/>
          <w:szCs w:val="22"/>
        </w:rPr>
        <w:t xml:space="preserve">(as an option) </w:t>
      </w:r>
      <w:r w:rsidRPr="00B12D2C">
        <w:rPr>
          <w:rFonts w:ascii="Tahoma" w:eastAsiaTheme="minorHAnsi" w:hAnsi="Tahoma" w:cs="Monaco"/>
          <w:iCs/>
          <w:szCs w:val="22"/>
        </w:rPr>
        <w:t>and create new ones</w:t>
      </w:r>
      <w:r w:rsidR="00F16C25">
        <w:rPr>
          <w:rFonts w:ascii="Tahoma" w:eastAsiaTheme="minorHAnsi" w:hAnsi="Tahoma" w:cs="Monaco"/>
          <w:iCs/>
          <w:szCs w:val="22"/>
        </w:rPr>
        <w:t xml:space="preserve"> </w:t>
      </w:r>
      <w:r w:rsidR="00F65FA3">
        <w:rPr>
          <w:rFonts w:ascii="Tahoma" w:eastAsiaTheme="minorHAnsi" w:hAnsi="Tahoma" w:cs="Monaco"/>
          <w:iCs/>
          <w:szCs w:val="22"/>
        </w:rPr>
        <w:t>and/</w:t>
      </w:r>
      <w:r w:rsidR="00F16C25">
        <w:rPr>
          <w:rFonts w:ascii="Tahoma" w:eastAsiaTheme="minorHAnsi" w:hAnsi="Tahoma" w:cs="Monaco"/>
          <w:iCs/>
          <w:szCs w:val="22"/>
        </w:rPr>
        <w:t xml:space="preserve">or do </w:t>
      </w:r>
    </w:p>
    <w:p w14:paraId="4D91F43C" w14:textId="755526A6" w:rsidR="00514465" w:rsidRPr="00514465" w:rsidRDefault="000A3F75" w:rsidP="00514465">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r>
      <w:r w:rsidR="00F16C25">
        <w:rPr>
          <w:rFonts w:ascii="Tahoma" w:eastAsiaTheme="minorHAnsi" w:hAnsi="Tahoma" w:cs="Monaco"/>
          <w:iCs/>
          <w:szCs w:val="22"/>
        </w:rPr>
        <w:t>whatever actions needed</w:t>
      </w:r>
      <w:r w:rsidR="00514465" w:rsidRPr="00B12D2C">
        <w:rPr>
          <w:rFonts w:ascii="Tahoma" w:eastAsiaTheme="minorHAnsi" w:hAnsi="Tahoma" w:cs="Monaco"/>
          <w:iCs/>
          <w:szCs w:val="22"/>
        </w:rPr>
        <w:t>.</w:t>
      </w:r>
    </w:p>
    <w:p w14:paraId="79BAA93F" w14:textId="77777777" w:rsidR="00D158A2" w:rsidRDefault="00D158A2" w:rsidP="003C3C36">
      <w:pPr>
        <w:pStyle w:val="NoSpacing"/>
        <w:rPr>
          <w:rFonts w:ascii="Tahoma" w:eastAsiaTheme="minorHAnsi" w:hAnsi="Tahoma" w:cs="Monaco"/>
          <w:i/>
          <w:iCs/>
          <w:szCs w:val="22"/>
        </w:rPr>
      </w:pPr>
    </w:p>
    <w:p w14:paraId="08FBD079" w14:textId="774281A6" w:rsidR="00D158A2" w:rsidRDefault="00B12D2C" w:rsidP="003C3C36">
      <w:pPr>
        <w:pStyle w:val="NoSpacing"/>
        <w:rPr>
          <w:rFonts w:ascii="Tahoma" w:eastAsiaTheme="minorHAnsi" w:hAnsi="Tahoma" w:cs="Monaco"/>
          <w:iCs/>
          <w:szCs w:val="22"/>
        </w:rPr>
      </w:pPr>
      <w:r>
        <w:rPr>
          <w:rFonts w:ascii="Tahoma" w:eastAsiaTheme="minorHAnsi" w:hAnsi="Tahoma" w:cs="Monaco"/>
          <w:i/>
          <w:iCs/>
          <w:szCs w:val="22"/>
        </w:rPr>
        <w:tab/>
      </w:r>
      <w:r>
        <w:rPr>
          <w:rFonts w:ascii="Tahoma" w:eastAsiaTheme="minorHAnsi" w:hAnsi="Tahoma" w:cs="Monaco"/>
          <w:i/>
          <w:iCs/>
          <w:szCs w:val="22"/>
        </w:rPr>
        <w:tab/>
      </w:r>
      <w:r>
        <w:rPr>
          <w:rFonts w:ascii="Tahoma" w:eastAsiaTheme="minorHAnsi" w:hAnsi="Tahoma" w:cs="Monaco"/>
          <w:iCs/>
          <w:szCs w:val="22"/>
        </w:rPr>
        <w:t xml:space="preserve">Let’s begin by coding the class and we’ll go over the relevant coding </w:t>
      </w:r>
      <w:r w:rsidR="005B065F">
        <w:rPr>
          <w:rFonts w:ascii="Tahoma" w:eastAsiaTheme="minorHAnsi" w:hAnsi="Tahoma" w:cs="Monaco"/>
          <w:iCs/>
          <w:szCs w:val="22"/>
        </w:rPr>
        <w:t xml:space="preserve">syntax and logic </w:t>
      </w:r>
      <w:r w:rsidR="009D3A54">
        <w:rPr>
          <w:rFonts w:ascii="Tahoma" w:eastAsiaTheme="minorHAnsi" w:hAnsi="Tahoma" w:cs="Monaco"/>
          <w:iCs/>
          <w:szCs w:val="22"/>
        </w:rPr>
        <w:t>there</w:t>
      </w:r>
      <w:r>
        <w:rPr>
          <w:rFonts w:ascii="Tahoma" w:eastAsiaTheme="minorHAnsi" w:hAnsi="Tahoma" w:cs="Monaco"/>
          <w:iCs/>
          <w:szCs w:val="22"/>
        </w:rPr>
        <w:t xml:space="preserve">after. </w:t>
      </w:r>
      <w:r w:rsidR="005B065F">
        <w:rPr>
          <w:rFonts w:ascii="Tahoma" w:eastAsiaTheme="minorHAnsi" w:hAnsi="Tahoma" w:cs="Monaco"/>
          <w:iCs/>
          <w:szCs w:val="22"/>
        </w:rPr>
        <w:tab/>
      </w:r>
      <w:r w:rsidR="005B065F">
        <w:rPr>
          <w:rFonts w:ascii="Tahoma" w:eastAsiaTheme="minorHAnsi" w:hAnsi="Tahoma" w:cs="Monaco"/>
          <w:iCs/>
          <w:szCs w:val="22"/>
        </w:rPr>
        <w:tab/>
      </w:r>
      <w:r>
        <w:rPr>
          <w:rFonts w:ascii="Tahoma" w:eastAsiaTheme="minorHAnsi" w:hAnsi="Tahoma" w:cs="Monaco"/>
          <w:iCs/>
          <w:szCs w:val="22"/>
        </w:rPr>
        <w:t>Include the</w:t>
      </w:r>
      <w:r w:rsidR="005B065F">
        <w:rPr>
          <w:rFonts w:ascii="Tahoma" w:eastAsiaTheme="minorHAnsi" w:hAnsi="Tahoma" w:cs="Monaco"/>
          <w:iCs/>
          <w:szCs w:val="22"/>
        </w:rPr>
        <w:t xml:space="preserve"> </w:t>
      </w:r>
      <w:r>
        <w:rPr>
          <w:rFonts w:ascii="Tahoma" w:eastAsiaTheme="minorHAnsi" w:hAnsi="Tahoma" w:cs="Monaco"/>
          <w:iCs/>
          <w:szCs w:val="22"/>
        </w:rPr>
        <w:t>following code into your helper class:</w:t>
      </w:r>
    </w:p>
    <w:p w14:paraId="16DB91F8" w14:textId="77777777" w:rsidR="005714C5" w:rsidRDefault="005714C5" w:rsidP="003C3C36">
      <w:pPr>
        <w:pStyle w:val="NoSpacing"/>
        <w:rPr>
          <w:rFonts w:ascii="Tahoma" w:eastAsiaTheme="minorHAnsi" w:hAnsi="Tahoma" w:cs="Monaco"/>
          <w:iCs/>
          <w:szCs w:val="22"/>
        </w:rPr>
      </w:pPr>
    </w:p>
    <w:p w14:paraId="51418993" w14:textId="1DC25EA3" w:rsidR="005714C5" w:rsidRPr="00872831" w:rsidRDefault="00872831" w:rsidP="003C3C36">
      <w:pPr>
        <w:pStyle w:val="NoSpacing"/>
        <w:rPr>
          <w:rFonts w:ascii="Tahoma" w:eastAsiaTheme="minorHAnsi" w:hAnsi="Tahoma" w:cs="Monaco"/>
          <w:iCs/>
          <w:szCs w:val="22"/>
          <w:u w:val="single"/>
        </w:rPr>
      </w:pPr>
      <w:r w:rsidRPr="00872831">
        <w:rPr>
          <w:rFonts w:ascii="Tahoma" w:eastAsiaTheme="minorHAnsi" w:hAnsi="Tahoma" w:cs="Monaco"/>
          <w:iCs/>
          <w:szCs w:val="22"/>
          <w:u w:val="single"/>
        </w:rPr>
        <w:t>Here is the starter code:</w:t>
      </w:r>
    </w:p>
    <w:p w14:paraId="5A47B410" w14:textId="77777777" w:rsidR="005714C5" w:rsidRPr="00BE71A1" w:rsidRDefault="005714C5" w:rsidP="003C3C36">
      <w:pPr>
        <w:pStyle w:val="NoSpacing"/>
        <w:rPr>
          <w:rFonts w:ascii="Monaco" w:eastAsiaTheme="minorHAnsi" w:hAnsi="Monaco" w:cs="Monaco"/>
          <w:color w:val="008080"/>
          <w:sz w:val="10"/>
          <w:szCs w:val="22"/>
        </w:rPr>
      </w:pPr>
    </w:p>
    <w:p w14:paraId="257006D4"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class</w:t>
      </w:r>
      <w:r w:rsidRPr="008A69B3">
        <w:rPr>
          <w:rFonts w:ascii="Monaco" w:eastAsiaTheme="minorHAnsi" w:hAnsi="Monaco" w:cs="Monaco"/>
          <w:color w:val="000000"/>
          <w:szCs w:val="22"/>
        </w:rPr>
        <w:t xml:space="preserve"> SqlHelper </w:t>
      </w:r>
      <w:r w:rsidRPr="008A69B3">
        <w:rPr>
          <w:rFonts w:ascii="Monaco" w:eastAsiaTheme="minorHAnsi" w:hAnsi="Monaco" w:cs="Monaco"/>
          <w:b/>
          <w:bCs/>
          <w:color w:val="7F0055"/>
          <w:szCs w:val="22"/>
        </w:rPr>
        <w:t>extends</w:t>
      </w:r>
      <w:r w:rsidRPr="008A69B3">
        <w:rPr>
          <w:rFonts w:ascii="Monaco" w:eastAsiaTheme="minorHAnsi" w:hAnsi="Monaco" w:cs="Monaco"/>
          <w:color w:val="000000"/>
          <w:szCs w:val="22"/>
        </w:rPr>
        <w:t xml:space="preserve"> SQLiteOpenHelper {</w:t>
      </w:r>
    </w:p>
    <w:p w14:paraId="55C2C848"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2C8A671F" w14:textId="7430BAA5" w:rsidR="008A69B3" w:rsidRPr="008A69B3" w:rsidRDefault="008A69B3" w:rsidP="008A69B3">
      <w:pPr>
        <w:widowControl w:val="0"/>
        <w:autoSpaceDE w:val="0"/>
        <w:autoSpaceDN w:val="0"/>
        <w:adjustRightInd w:val="0"/>
        <w:rPr>
          <w:rFonts w:ascii="Monaco" w:eastAsiaTheme="minorHAnsi" w:hAnsi="Monaco" w:cs="Monaco"/>
          <w:szCs w:val="22"/>
        </w:rPr>
      </w:pPr>
      <w:r>
        <w:rPr>
          <w:rFonts w:ascii="Monaco" w:eastAsiaTheme="minorHAnsi" w:hAnsi="Monaco" w:cs="Monaco"/>
          <w:color w:val="000000"/>
          <w:szCs w:val="22"/>
        </w:rPr>
        <w:lastRenderedPageBreak/>
        <w:t xml:space="preserve">  </w:t>
      </w: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Database Version</w:t>
      </w:r>
    </w:p>
    <w:p w14:paraId="54A2D87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int</w:t>
      </w:r>
      <w:r w:rsidRPr="008A69B3">
        <w:rPr>
          <w:rFonts w:ascii="Monaco" w:eastAsiaTheme="minorHAnsi" w:hAnsi="Monaco" w:cs="Monaco"/>
          <w:color w:val="000000"/>
          <w:szCs w:val="22"/>
        </w:rPr>
        <w:t xml:space="preserve"> </w:t>
      </w:r>
      <w:r w:rsidRPr="008A69B3">
        <w:rPr>
          <w:rFonts w:ascii="Monaco" w:eastAsiaTheme="minorHAnsi" w:hAnsi="Monaco" w:cs="Monaco"/>
          <w:i/>
          <w:iCs/>
          <w:color w:val="0000C0"/>
          <w:szCs w:val="22"/>
        </w:rPr>
        <w:t>DATABASE_VERSION</w:t>
      </w:r>
      <w:r w:rsidRPr="008A69B3">
        <w:rPr>
          <w:rFonts w:ascii="Monaco" w:eastAsiaTheme="minorHAnsi" w:hAnsi="Monaco" w:cs="Monaco"/>
          <w:color w:val="000000"/>
          <w:szCs w:val="22"/>
        </w:rPr>
        <w:t xml:space="preserve"> = 1;</w:t>
      </w:r>
    </w:p>
    <w:p w14:paraId="0658378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Database Name</w:t>
      </w:r>
    </w:p>
    <w:p w14:paraId="015658F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DATABASE_NAME</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"BookDB"</w:t>
      </w:r>
      <w:r w:rsidRPr="008A69B3">
        <w:rPr>
          <w:rFonts w:ascii="Monaco" w:eastAsiaTheme="minorHAnsi" w:hAnsi="Monaco" w:cs="Monaco"/>
          <w:color w:val="000000"/>
          <w:szCs w:val="22"/>
        </w:rPr>
        <w:t>;</w:t>
      </w:r>
    </w:p>
    <w:p w14:paraId="68A07E7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70203035" w14:textId="0C7530F3"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Pr>
          <w:rFonts w:ascii="Monaco" w:eastAsiaTheme="minorHAnsi" w:hAnsi="Monaco" w:cs="Monaco"/>
          <w:color w:val="000000"/>
          <w:szCs w:val="22"/>
        </w:rPr>
        <w:t xml:space="preserve">   </w:t>
      </w:r>
      <w:r w:rsidRPr="008A69B3">
        <w:rPr>
          <w:rFonts w:ascii="Monaco" w:eastAsiaTheme="minorHAnsi" w:hAnsi="Monaco" w:cs="Monaco"/>
          <w:color w:val="3F7F5F"/>
          <w:szCs w:val="22"/>
        </w:rPr>
        <w:t>// Books table name</w:t>
      </w:r>
    </w:p>
    <w:p w14:paraId="1DE6678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"books"</w:t>
      </w:r>
      <w:r w:rsidRPr="008A69B3">
        <w:rPr>
          <w:rFonts w:ascii="Monaco" w:eastAsiaTheme="minorHAnsi" w:hAnsi="Monaco" w:cs="Monaco"/>
          <w:color w:val="000000"/>
          <w:szCs w:val="22"/>
        </w:rPr>
        <w:t>;</w:t>
      </w:r>
    </w:p>
    <w:p w14:paraId="2B1E6CB4"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493CF3E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Books Table Columns names</w:t>
      </w:r>
    </w:p>
    <w:p w14:paraId="4264EB4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KEY_ID</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"id"</w:t>
      </w:r>
      <w:r w:rsidRPr="008A69B3">
        <w:rPr>
          <w:rFonts w:ascii="Monaco" w:eastAsiaTheme="minorHAnsi" w:hAnsi="Monaco" w:cs="Monaco"/>
          <w:color w:val="000000"/>
          <w:szCs w:val="22"/>
        </w:rPr>
        <w:t>;</w:t>
      </w:r>
    </w:p>
    <w:p w14:paraId="34A4171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KEY_TITLE</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"title"</w:t>
      </w:r>
      <w:r w:rsidRPr="008A69B3">
        <w:rPr>
          <w:rFonts w:ascii="Monaco" w:eastAsiaTheme="minorHAnsi" w:hAnsi="Monaco" w:cs="Monaco"/>
          <w:color w:val="000000"/>
          <w:szCs w:val="22"/>
        </w:rPr>
        <w:t>;</w:t>
      </w:r>
    </w:p>
    <w:p w14:paraId="161745B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KEY_AUTHOR</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"author"</w:t>
      </w:r>
      <w:r w:rsidRPr="008A69B3">
        <w:rPr>
          <w:rFonts w:ascii="Monaco" w:eastAsiaTheme="minorHAnsi" w:hAnsi="Monaco" w:cs="Monaco"/>
          <w:color w:val="000000"/>
          <w:szCs w:val="22"/>
        </w:rPr>
        <w:t>;</w:t>
      </w:r>
    </w:p>
    <w:p w14:paraId="15DB692F"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1D5EFDC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SqlHelper(Context context) {</w:t>
      </w:r>
    </w:p>
    <w:p w14:paraId="603A7CA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super</w:t>
      </w:r>
      <w:r w:rsidRPr="008A69B3">
        <w:rPr>
          <w:rFonts w:ascii="Monaco" w:eastAsiaTheme="minorHAnsi" w:hAnsi="Monaco" w:cs="Monaco"/>
          <w:color w:val="000000"/>
          <w:szCs w:val="22"/>
        </w:rPr>
        <w:t xml:space="preserve">(context, </w:t>
      </w:r>
      <w:r w:rsidRPr="008A69B3">
        <w:rPr>
          <w:rFonts w:ascii="Monaco" w:eastAsiaTheme="minorHAnsi" w:hAnsi="Monaco" w:cs="Monaco"/>
          <w:i/>
          <w:iCs/>
          <w:color w:val="0000C0"/>
          <w:szCs w:val="22"/>
        </w:rPr>
        <w:t>DATABASE_NAME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 xml:space="preserve">, </w:t>
      </w:r>
      <w:r w:rsidRPr="008A69B3">
        <w:rPr>
          <w:rFonts w:ascii="Monaco" w:eastAsiaTheme="minorHAnsi" w:hAnsi="Monaco" w:cs="Monaco"/>
          <w:i/>
          <w:iCs/>
          <w:color w:val="0000C0"/>
          <w:szCs w:val="22"/>
        </w:rPr>
        <w:t>DATABASE_VERSION</w:t>
      </w:r>
      <w:r w:rsidRPr="008A69B3">
        <w:rPr>
          <w:rFonts w:ascii="Monaco" w:eastAsiaTheme="minorHAnsi" w:hAnsi="Monaco" w:cs="Monaco"/>
          <w:color w:val="000000"/>
          <w:szCs w:val="22"/>
        </w:rPr>
        <w:t xml:space="preserve">);  </w:t>
      </w:r>
    </w:p>
    <w:p w14:paraId="365A7C53" w14:textId="78EE4DE9"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86042F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646464"/>
          <w:szCs w:val="22"/>
        </w:rPr>
        <w:t>@Override</w:t>
      </w:r>
    </w:p>
    <w:p w14:paraId="2FF5A3C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onCreate(SQLiteDatabase db) {</w:t>
      </w:r>
    </w:p>
    <w:p w14:paraId="7D99871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SQL statement to create book table</w:t>
      </w:r>
    </w:p>
    <w:p w14:paraId="05DFC61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String CREATE_BOOK_TABLE = </w:t>
      </w:r>
      <w:r w:rsidRPr="008A69B3">
        <w:rPr>
          <w:rFonts w:ascii="Monaco" w:eastAsiaTheme="minorHAnsi" w:hAnsi="Monaco" w:cs="Monaco"/>
          <w:color w:val="2A00FF"/>
          <w:szCs w:val="22"/>
        </w:rPr>
        <w:t>"CREATE TABLE books ( "</w:t>
      </w:r>
      <w:r w:rsidRPr="008A69B3">
        <w:rPr>
          <w:rFonts w:ascii="Monaco" w:eastAsiaTheme="minorHAnsi" w:hAnsi="Monaco" w:cs="Monaco"/>
          <w:color w:val="000000"/>
          <w:szCs w:val="22"/>
        </w:rPr>
        <w:t xml:space="preserve"> +</w:t>
      </w:r>
    </w:p>
    <w:p w14:paraId="74BE057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2A00FF"/>
          <w:szCs w:val="22"/>
        </w:rPr>
        <w:t>"id INTEGER PRIMARY KEY AUTOINCREMENT, "</w:t>
      </w:r>
      <w:r w:rsidRPr="008A69B3">
        <w:rPr>
          <w:rFonts w:ascii="Monaco" w:eastAsiaTheme="minorHAnsi" w:hAnsi="Monaco" w:cs="Monaco"/>
          <w:color w:val="000000"/>
          <w:szCs w:val="22"/>
        </w:rPr>
        <w:t xml:space="preserve"> + </w:t>
      </w:r>
    </w:p>
    <w:p w14:paraId="38E576A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2A00FF"/>
          <w:szCs w:val="22"/>
        </w:rPr>
        <w:t>"title TEXT, "</w:t>
      </w:r>
      <w:r w:rsidRPr="008A69B3">
        <w:rPr>
          <w:rFonts w:ascii="Monaco" w:eastAsiaTheme="minorHAnsi" w:hAnsi="Monaco" w:cs="Monaco"/>
          <w:color w:val="000000"/>
          <w:szCs w:val="22"/>
        </w:rPr>
        <w:t>+</w:t>
      </w:r>
    </w:p>
    <w:p w14:paraId="5605FAC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2A00FF"/>
          <w:szCs w:val="22"/>
        </w:rPr>
        <w:t>"author TEXT )"</w:t>
      </w:r>
      <w:r w:rsidRPr="008A69B3">
        <w:rPr>
          <w:rFonts w:ascii="Monaco" w:eastAsiaTheme="minorHAnsi" w:hAnsi="Monaco" w:cs="Monaco"/>
          <w:color w:val="000000"/>
          <w:szCs w:val="22"/>
        </w:rPr>
        <w:t>;</w:t>
      </w:r>
    </w:p>
    <w:p w14:paraId="3E716AE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01FAB0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create books table</w:t>
      </w:r>
    </w:p>
    <w:p w14:paraId="79F1672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db.execSQL(CREATE_BOOK_TABLE);</w:t>
      </w:r>
    </w:p>
    <w:p w14:paraId="3D0F898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181AEC3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646464"/>
          <w:szCs w:val="22"/>
        </w:rPr>
        <w:t>@Override</w:t>
      </w:r>
    </w:p>
    <w:p w14:paraId="5BE49EF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onUpgrade(SQLiteDatabase db, </w:t>
      </w:r>
      <w:r w:rsidRPr="008A69B3">
        <w:rPr>
          <w:rFonts w:ascii="Monaco" w:eastAsiaTheme="minorHAnsi" w:hAnsi="Monaco" w:cs="Monaco"/>
          <w:b/>
          <w:bCs/>
          <w:color w:val="7F0055"/>
          <w:szCs w:val="22"/>
        </w:rPr>
        <w:t>int</w:t>
      </w:r>
      <w:r w:rsidRPr="008A69B3">
        <w:rPr>
          <w:rFonts w:ascii="Monaco" w:eastAsiaTheme="minorHAnsi" w:hAnsi="Monaco" w:cs="Monaco"/>
          <w:color w:val="000000"/>
          <w:szCs w:val="22"/>
        </w:rPr>
        <w:t xml:space="preserve"> oldVersion, </w:t>
      </w:r>
      <w:r w:rsidRPr="008A69B3">
        <w:rPr>
          <w:rFonts w:ascii="Monaco" w:eastAsiaTheme="minorHAnsi" w:hAnsi="Monaco" w:cs="Monaco"/>
          <w:b/>
          <w:bCs/>
          <w:color w:val="7F0055"/>
          <w:szCs w:val="22"/>
        </w:rPr>
        <w:t>int</w:t>
      </w:r>
      <w:r w:rsidRPr="008A69B3">
        <w:rPr>
          <w:rFonts w:ascii="Monaco" w:eastAsiaTheme="minorHAnsi" w:hAnsi="Monaco" w:cs="Monaco"/>
          <w:color w:val="000000"/>
          <w:szCs w:val="22"/>
        </w:rPr>
        <w:t xml:space="preserve"> newVersion) {</w:t>
      </w:r>
    </w:p>
    <w:p w14:paraId="6CB46C2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Drop older books table if existed</w:t>
      </w:r>
    </w:p>
    <w:p w14:paraId="60A549D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db.execSQL(</w:t>
      </w:r>
      <w:r w:rsidRPr="008A69B3">
        <w:rPr>
          <w:rFonts w:ascii="Monaco" w:eastAsiaTheme="minorHAnsi" w:hAnsi="Monaco" w:cs="Monaco"/>
          <w:color w:val="2A00FF"/>
          <w:szCs w:val="22"/>
        </w:rPr>
        <w:t>"DROP TABLE IF EXISTS books"</w:t>
      </w:r>
      <w:r w:rsidRPr="008A69B3">
        <w:rPr>
          <w:rFonts w:ascii="Monaco" w:eastAsiaTheme="minorHAnsi" w:hAnsi="Monaco" w:cs="Monaco"/>
          <w:color w:val="000000"/>
          <w:szCs w:val="22"/>
        </w:rPr>
        <w:t>);</w:t>
      </w:r>
    </w:p>
    <w:p w14:paraId="400E8FC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09ADA00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xml:space="preserve">// create fresh books table </w:t>
      </w:r>
    </w:p>
    <w:p w14:paraId="64E0056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.onCreate(db);</w:t>
      </w:r>
    </w:p>
    <w:p w14:paraId="013B2AD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8F2FA39" w14:textId="21EB2C0D" w:rsidR="008A69B3" w:rsidRPr="008A69B3" w:rsidRDefault="008A69B3" w:rsidP="008A69B3">
      <w:pPr>
        <w:widowControl w:val="0"/>
        <w:autoSpaceDE w:val="0"/>
        <w:autoSpaceDN w:val="0"/>
        <w:adjustRightInd w:val="0"/>
        <w:rPr>
          <w:rFonts w:ascii="Monaco" w:eastAsiaTheme="minorHAnsi" w:hAnsi="Monaco" w:cs="Monaco"/>
          <w:color w:val="3F5FBF"/>
          <w:szCs w:val="22"/>
        </w:rPr>
      </w:pPr>
      <w:r w:rsidRPr="008A69B3">
        <w:rPr>
          <w:rFonts w:ascii="Monaco" w:eastAsiaTheme="minorHAnsi" w:hAnsi="Monaco" w:cs="Monaco"/>
          <w:color w:val="000000"/>
          <w:szCs w:val="22"/>
        </w:rPr>
        <w:t xml:space="preserve">  </w:t>
      </w:r>
      <w:r w:rsidR="00BE71A1">
        <w:rPr>
          <w:rFonts w:ascii="Monaco" w:eastAsiaTheme="minorHAnsi" w:hAnsi="Monaco" w:cs="Monaco"/>
          <w:color w:val="3F5FBF"/>
          <w:szCs w:val="22"/>
        </w:rPr>
        <w:t xml:space="preserve">   </w:t>
      </w:r>
      <w:r w:rsidRPr="008A69B3">
        <w:rPr>
          <w:rFonts w:ascii="Monaco" w:eastAsiaTheme="minorHAnsi" w:hAnsi="Monaco" w:cs="Monaco"/>
          <w:color w:val="3F5FBF"/>
          <w:szCs w:val="22"/>
        </w:rPr>
        <w:t>/*CRUD operations (create "add", read "get", update, delete) */</w:t>
      </w:r>
    </w:p>
    <w:p w14:paraId="5C7640F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FA6F88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addBook(Book book){</w:t>
      </w:r>
    </w:p>
    <w:p w14:paraId="039A3B9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000000"/>
          <w:szCs w:val="22"/>
        </w:rPr>
        <w:tab/>
        <w:t>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"addBook"</w:t>
      </w:r>
      <w:r w:rsidRPr="008A69B3">
        <w:rPr>
          <w:rFonts w:ascii="Monaco" w:eastAsiaTheme="minorHAnsi" w:hAnsi="Monaco" w:cs="Monaco"/>
          <w:color w:val="000000"/>
          <w:szCs w:val="22"/>
        </w:rPr>
        <w:t>, book.toString());</w:t>
      </w:r>
    </w:p>
    <w:p w14:paraId="4EED388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1. get reference to writable DB</w:t>
      </w:r>
    </w:p>
    <w:p w14:paraId="7D9E1B48"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SQLiteDatabase db =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.getWritableDatabase();</w:t>
      </w:r>
    </w:p>
    <w:p w14:paraId="3589989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7AB0717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2. create ContentValues to add key "column"/value</w:t>
      </w:r>
    </w:p>
    <w:p w14:paraId="5DFD9F1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ContentValues values =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ContentValues();</w:t>
      </w:r>
    </w:p>
    <w:p w14:paraId="65CC624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values.put(</w:t>
      </w:r>
      <w:r w:rsidRPr="008A69B3">
        <w:rPr>
          <w:rFonts w:ascii="Monaco" w:eastAsiaTheme="minorHAnsi" w:hAnsi="Monaco" w:cs="Monaco"/>
          <w:i/>
          <w:iCs/>
          <w:color w:val="0000C0"/>
          <w:szCs w:val="22"/>
        </w:rPr>
        <w:t>KEY_TITLE</w:t>
      </w:r>
      <w:r w:rsidRPr="008A69B3">
        <w:rPr>
          <w:rFonts w:ascii="Monaco" w:eastAsiaTheme="minorHAnsi" w:hAnsi="Monaco" w:cs="Monaco"/>
          <w:color w:val="000000"/>
          <w:szCs w:val="22"/>
        </w:rPr>
        <w:t xml:space="preserve">, book.getTitle()); </w:t>
      </w:r>
      <w:r w:rsidRPr="008A69B3">
        <w:rPr>
          <w:rFonts w:ascii="Monaco" w:eastAsiaTheme="minorHAnsi" w:hAnsi="Monaco" w:cs="Monaco"/>
          <w:color w:val="3F7F5F"/>
          <w:szCs w:val="22"/>
        </w:rPr>
        <w:t xml:space="preserve">// get title </w:t>
      </w:r>
    </w:p>
    <w:p w14:paraId="6CE26D5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values.put(</w:t>
      </w:r>
      <w:r w:rsidRPr="008A69B3">
        <w:rPr>
          <w:rFonts w:ascii="Monaco" w:eastAsiaTheme="minorHAnsi" w:hAnsi="Monaco" w:cs="Monaco"/>
          <w:i/>
          <w:iCs/>
          <w:color w:val="0000C0"/>
          <w:szCs w:val="22"/>
        </w:rPr>
        <w:t>KEY_AUTHOR</w:t>
      </w:r>
      <w:r w:rsidRPr="008A69B3">
        <w:rPr>
          <w:rFonts w:ascii="Monaco" w:eastAsiaTheme="minorHAnsi" w:hAnsi="Monaco" w:cs="Monaco"/>
          <w:color w:val="000000"/>
          <w:szCs w:val="22"/>
        </w:rPr>
        <w:t xml:space="preserve">, book.getAuthor()); </w:t>
      </w:r>
      <w:r w:rsidRPr="008A69B3">
        <w:rPr>
          <w:rFonts w:ascii="Monaco" w:eastAsiaTheme="minorHAnsi" w:hAnsi="Monaco" w:cs="Monaco"/>
          <w:color w:val="3F7F5F"/>
          <w:szCs w:val="22"/>
        </w:rPr>
        <w:t>// get author</w:t>
      </w:r>
    </w:p>
    <w:p w14:paraId="4588B97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94083A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3. insert</w:t>
      </w:r>
    </w:p>
    <w:p w14:paraId="2B0804C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db.insert(</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table</w:t>
      </w:r>
    </w:p>
    <w:p w14:paraId="6DAAF41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//nullColumnHack</w:t>
      </w:r>
    </w:p>
    <w:p w14:paraId="63C0AF80" w14:textId="400298F9" w:rsidR="008A69B3" w:rsidRDefault="008A69B3" w:rsidP="008A69B3">
      <w:pPr>
        <w:widowControl w:val="0"/>
        <w:autoSpaceDE w:val="0"/>
        <w:autoSpaceDN w:val="0"/>
        <w:adjustRightInd w:val="0"/>
        <w:rPr>
          <w:rFonts w:ascii="Monaco" w:eastAsiaTheme="minorHAnsi" w:hAnsi="Monaco" w:cs="Monaco"/>
          <w:color w:val="3F7F5F"/>
          <w:szCs w:val="22"/>
        </w:rPr>
      </w:pPr>
      <w:r w:rsidRPr="008A69B3">
        <w:rPr>
          <w:rFonts w:ascii="Monaco" w:eastAsiaTheme="minorHAnsi" w:hAnsi="Monaco" w:cs="Monaco"/>
          <w:color w:val="000000"/>
          <w:szCs w:val="22"/>
        </w:rPr>
        <w:t xml:space="preserve">                values); </w:t>
      </w:r>
      <w:r w:rsidRPr="008A69B3">
        <w:rPr>
          <w:rFonts w:ascii="Monaco" w:eastAsiaTheme="minorHAnsi" w:hAnsi="Monaco" w:cs="Monaco"/>
          <w:color w:val="3F7F5F"/>
          <w:szCs w:val="22"/>
        </w:rPr>
        <w:t>// ke</w:t>
      </w:r>
      <w:r>
        <w:rPr>
          <w:rFonts w:ascii="Monaco" w:eastAsiaTheme="minorHAnsi" w:hAnsi="Monaco" w:cs="Monaco"/>
          <w:color w:val="3F7F5F"/>
          <w:szCs w:val="22"/>
        </w:rPr>
        <w:t>y/value -&gt; keys = column names/</w:t>
      </w:r>
      <w:r w:rsidRPr="008A69B3">
        <w:rPr>
          <w:rFonts w:ascii="Monaco" w:eastAsiaTheme="minorHAnsi" w:hAnsi="Monaco" w:cs="Monaco"/>
          <w:color w:val="3F7F5F"/>
          <w:szCs w:val="22"/>
        </w:rPr>
        <w:t>values</w:t>
      </w:r>
    </w:p>
    <w:p w14:paraId="3EB3569C"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7219C020" w14:textId="68CB159E"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4. Close</w:t>
      </w:r>
      <w:r>
        <w:rPr>
          <w:rFonts w:ascii="Monaco" w:eastAsiaTheme="minorHAnsi" w:hAnsi="Monaco" w:cs="Monaco"/>
          <w:color w:val="3F7F5F"/>
          <w:szCs w:val="22"/>
        </w:rPr>
        <w:t xml:space="preserve"> dbase</w:t>
      </w:r>
    </w:p>
    <w:p w14:paraId="60EC8AC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db.close(); </w:t>
      </w:r>
    </w:p>
    <w:p w14:paraId="021EEFBC" w14:textId="69F4D3A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77DF9DC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Get All Books</w:t>
      </w:r>
    </w:p>
    <w:p w14:paraId="58B54BD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List&lt;Book&gt; getAllBooks() {</w:t>
      </w:r>
    </w:p>
    <w:p w14:paraId="3E2A5E0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List&lt;Book&gt; books =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LinkedList&lt;Book&gt;();</w:t>
      </w:r>
    </w:p>
    <w:p w14:paraId="7A6608D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76EC35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1. build the query</w:t>
      </w:r>
    </w:p>
    <w:p w14:paraId="2F492F0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String query = </w:t>
      </w:r>
      <w:r w:rsidRPr="008A69B3">
        <w:rPr>
          <w:rFonts w:ascii="Monaco" w:eastAsiaTheme="minorHAnsi" w:hAnsi="Monaco" w:cs="Monaco"/>
          <w:color w:val="2A00FF"/>
          <w:szCs w:val="22"/>
        </w:rPr>
        <w:t>"SELECT  * FROM "</w:t>
      </w:r>
      <w:r w:rsidRPr="008A69B3">
        <w:rPr>
          <w:rFonts w:ascii="Monaco" w:eastAsiaTheme="minorHAnsi" w:hAnsi="Monaco" w:cs="Monaco"/>
          <w:color w:val="000000"/>
          <w:szCs w:val="22"/>
        </w:rPr>
        <w:t xml:space="preserve"> + </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w:t>
      </w:r>
    </w:p>
    <w:p w14:paraId="259E2FD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09EB84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2. get reference to writable DB</w:t>
      </w:r>
    </w:p>
    <w:p w14:paraId="240F6B5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SQLiteDatabase db =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.getWritableDatabase();</w:t>
      </w:r>
    </w:p>
    <w:p w14:paraId="7E956DE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Cursor cursor = db.rawQuery(query,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w:t>
      </w:r>
    </w:p>
    <w:p w14:paraId="45A6F2F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0C3CDD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3. go over each row, build book and add it to list</w:t>
      </w:r>
    </w:p>
    <w:p w14:paraId="62BD72D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 book =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w:t>
      </w:r>
    </w:p>
    <w:p w14:paraId="18EBC75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if</w:t>
      </w:r>
      <w:r w:rsidRPr="008A69B3">
        <w:rPr>
          <w:rFonts w:ascii="Monaco" w:eastAsiaTheme="minorHAnsi" w:hAnsi="Monaco" w:cs="Monaco"/>
          <w:color w:val="000000"/>
          <w:szCs w:val="22"/>
        </w:rPr>
        <w:t xml:space="preserve"> (cursor.moveToFirst()) {</w:t>
      </w:r>
    </w:p>
    <w:p w14:paraId="284A827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do</w:t>
      </w:r>
      <w:r w:rsidRPr="008A69B3">
        <w:rPr>
          <w:rFonts w:ascii="Monaco" w:eastAsiaTheme="minorHAnsi" w:hAnsi="Monaco" w:cs="Monaco"/>
          <w:color w:val="000000"/>
          <w:szCs w:val="22"/>
        </w:rPr>
        <w:t xml:space="preserve"> {</w:t>
      </w:r>
    </w:p>
    <w:p w14:paraId="4D7CA5E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 =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Book();</w:t>
      </w:r>
    </w:p>
    <w:p w14:paraId="41F4E34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book.setId(Integer.</w:t>
      </w:r>
      <w:r w:rsidRPr="008A69B3">
        <w:rPr>
          <w:rFonts w:ascii="Monaco" w:eastAsiaTheme="minorHAnsi" w:hAnsi="Monaco" w:cs="Monaco"/>
          <w:i/>
          <w:iCs/>
          <w:color w:val="000000"/>
          <w:szCs w:val="22"/>
        </w:rPr>
        <w:t>parseInt</w:t>
      </w:r>
      <w:r w:rsidRPr="008A69B3">
        <w:rPr>
          <w:rFonts w:ascii="Monaco" w:eastAsiaTheme="minorHAnsi" w:hAnsi="Monaco" w:cs="Monaco"/>
          <w:color w:val="000000"/>
          <w:szCs w:val="22"/>
        </w:rPr>
        <w:t>(cursor.getString(0)));</w:t>
      </w:r>
    </w:p>
    <w:p w14:paraId="6AC1327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book.setTitle(cursor.getString(1));</w:t>
      </w:r>
    </w:p>
    <w:p w14:paraId="10BA57E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book.setAuthor(cursor.getString(2));</w:t>
      </w:r>
    </w:p>
    <w:p w14:paraId="57CBDE4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31A8EE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Add book to books</w:t>
      </w:r>
    </w:p>
    <w:p w14:paraId="6CE8F03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books.add(book);</w:t>
      </w:r>
    </w:p>
    <w:p w14:paraId="3F55101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 </w:t>
      </w:r>
      <w:r w:rsidRPr="008A69B3">
        <w:rPr>
          <w:rFonts w:ascii="Monaco" w:eastAsiaTheme="minorHAnsi" w:hAnsi="Monaco" w:cs="Monaco"/>
          <w:b/>
          <w:bCs/>
          <w:color w:val="7F0055"/>
          <w:szCs w:val="22"/>
        </w:rPr>
        <w:t>while</w:t>
      </w:r>
      <w:r w:rsidRPr="008A69B3">
        <w:rPr>
          <w:rFonts w:ascii="Monaco" w:eastAsiaTheme="minorHAnsi" w:hAnsi="Monaco" w:cs="Monaco"/>
          <w:color w:val="000000"/>
          <w:szCs w:val="22"/>
        </w:rPr>
        <w:t xml:space="preserve"> (cursor.moveToNext());</w:t>
      </w:r>
    </w:p>
    <w:p w14:paraId="3D579B4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64ECA07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64D620B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"getAllBooks()"</w:t>
      </w:r>
      <w:r w:rsidRPr="008A69B3">
        <w:rPr>
          <w:rFonts w:ascii="Monaco" w:eastAsiaTheme="minorHAnsi" w:hAnsi="Monaco" w:cs="Monaco"/>
          <w:color w:val="000000"/>
          <w:szCs w:val="22"/>
        </w:rPr>
        <w:t>, books.toString());</w:t>
      </w:r>
    </w:p>
    <w:p w14:paraId="799D4355" w14:textId="76A33E99"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12D089F" w14:textId="1D12D5DD"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return</w:t>
      </w:r>
      <w:r w:rsidRPr="008A69B3">
        <w:rPr>
          <w:rFonts w:ascii="Monaco" w:eastAsiaTheme="minorHAnsi" w:hAnsi="Monaco" w:cs="Monaco"/>
          <w:color w:val="000000"/>
          <w:szCs w:val="22"/>
        </w:rPr>
        <w:t xml:space="preserve"> books;</w:t>
      </w:r>
      <w:r w:rsidRPr="008A69B3">
        <w:rPr>
          <w:rFonts w:ascii="Monaco" w:eastAsiaTheme="minorHAnsi" w:hAnsi="Monaco" w:cs="Monaco"/>
          <w:color w:val="3F7F5F"/>
          <w:szCs w:val="22"/>
        </w:rPr>
        <w:t xml:space="preserve"> // return books</w:t>
      </w:r>
    </w:p>
    <w:p w14:paraId="57B06F3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0FEECC5" w14:textId="4A4FD929"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Updating single book</w:t>
      </w:r>
    </w:p>
    <w:p w14:paraId="17E63522"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public</w:t>
      </w: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int</w:t>
      </w:r>
      <w:r w:rsidRPr="00CF030A">
        <w:rPr>
          <w:rFonts w:ascii="Monaco" w:eastAsiaTheme="minorHAnsi" w:hAnsi="Monaco" w:cs="Monaco"/>
          <w:color w:val="000000"/>
          <w:szCs w:val="22"/>
        </w:rPr>
        <w:t xml:space="preserve"> updateBook(Book book) {</w:t>
      </w:r>
    </w:p>
    <w:p w14:paraId="75910807"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p>
    <w:p w14:paraId="57EDFAF7"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1. get reference to writable DB</w:t>
      </w:r>
    </w:p>
    <w:p w14:paraId="5FC1AA79"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SQLiteDatabase db = </w:t>
      </w:r>
      <w:r w:rsidRPr="00CF030A">
        <w:rPr>
          <w:rFonts w:ascii="Monaco" w:eastAsiaTheme="minorHAnsi" w:hAnsi="Monaco" w:cs="Monaco"/>
          <w:b/>
          <w:bCs/>
          <w:color w:val="7F0055"/>
          <w:szCs w:val="22"/>
        </w:rPr>
        <w:t>this</w:t>
      </w:r>
      <w:r w:rsidRPr="00CF030A">
        <w:rPr>
          <w:rFonts w:ascii="Monaco" w:eastAsiaTheme="minorHAnsi" w:hAnsi="Monaco" w:cs="Monaco"/>
          <w:color w:val="000000"/>
          <w:szCs w:val="22"/>
        </w:rPr>
        <w:t>.getWritableDatabase();</w:t>
      </w:r>
    </w:p>
    <w:p w14:paraId="23B5CE82"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p>
    <w:p w14:paraId="10C00FF2"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2. create ContentValues to add key "column"/value</w:t>
      </w:r>
    </w:p>
    <w:p w14:paraId="33306BAA"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ContentValues values = </w:t>
      </w:r>
      <w:r w:rsidRPr="00CF030A">
        <w:rPr>
          <w:rFonts w:ascii="Monaco" w:eastAsiaTheme="minorHAnsi" w:hAnsi="Monaco" w:cs="Monaco"/>
          <w:b/>
          <w:bCs/>
          <w:color w:val="7F0055"/>
          <w:szCs w:val="22"/>
        </w:rPr>
        <w:t>new</w:t>
      </w:r>
      <w:r w:rsidRPr="00CF030A">
        <w:rPr>
          <w:rFonts w:ascii="Monaco" w:eastAsiaTheme="minorHAnsi" w:hAnsi="Monaco" w:cs="Monaco"/>
          <w:color w:val="000000"/>
          <w:szCs w:val="22"/>
        </w:rPr>
        <w:t xml:space="preserve"> ContentValues();</w:t>
      </w:r>
    </w:p>
    <w:p w14:paraId="639F2DCD"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values.put(</w:t>
      </w:r>
      <w:r w:rsidRPr="00CF030A">
        <w:rPr>
          <w:rFonts w:ascii="Monaco" w:eastAsiaTheme="minorHAnsi" w:hAnsi="Monaco" w:cs="Monaco"/>
          <w:color w:val="2A00FF"/>
          <w:szCs w:val="22"/>
        </w:rPr>
        <w:t>"title"</w:t>
      </w:r>
      <w:r w:rsidRPr="00CF030A">
        <w:rPr>
          <w:rFonts w:ascii="Monaco" w:eastAsiaTheme="minorHAnsi" w:hAnsi="Monaco" w:cs="Monaco"/>
          <w:color w:val="000000"/>
          <w:szCs w:val="22"/>
        </w:rPr>
        <w:t xml:space="preserve">, book.getTitle()); </w:t>
      </w:r>
      <w:r w:rsidRPr="00CF030A">
        <w:rPr>
          <w:rFonts w:ascii="Monaco" w:eastAsiaTheme="minorHAnsi" w:hAnsi="Monaco" w:cs="Monaco"/>
          <w:color w:val="3F7F5F"/>
          <w:szCs w:val="22"/>
        </w:rPr>
        <w:t xml:space="preserve">// get title </w:t>
      </w:r>
    </w:p>
    <w:p w14:paraId="6CACF187"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values.put(</w:t>
      </w:r>
      <w:r w:rsidRPr="00CF030A">
        <w:rPr>
          <w:rFonts w:ascii="Monaco" w:eastAsiaTheme="minorHAnsi" w:hAnsi="Monaco" w:cs="Monaco"/>
          <w:color w:val="2A00FF"/>
          <w:szCs w:val="22"/>
        </w:rPr>
        <w:t>"author"</w:t>
      </w:r>
      <w:r w:rsidRPr="00CF030A">
        <w:rPr>
          <w:rFonts w:ascii="Monaco" w:eastAsiaTheme="minorHAnsi" w:hAnsi="Monaco" w:cs="Monaco"/>
          <w:color w:val="000000"/>
          <w:szCs w:val="22"/>
        </w:rPr>
        <w:t xml:space="preserve">, book.getAuthor()); </w:t>
      </w:r>
      <w:r w:rsidRPr="00CF030A">
        <w:rPr>
          <w:rFonts w:ascii="Monaco" w:eastAsiaTheme="minorHAnsi" w:hAnsi="Monaco" w:cs="Monaco"/>
          <w:color w:val="3F7F5F"/>
          <w:szCs w:val="22"/>
        </w:rPr>
        <w:t>// get author</w:t>
      </w:r>
    </w:p>
    <w:p w14:paraId="41BAC300"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p>
    <w:p w14:paraId="34D7B3B0"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3. updating row</w:t>
      </w:r>
    </w:p>
    <w:p w14:paraId="521534DD"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int</w:t>
      </w:r>
      <w:r w:rsidRPr="00CF030A">
        <w:rPr>
          <w:rFonts w:ascii="Monaco" w:eastAsiaTheme="minorHAnsi" w:hAnsi="Monaco" w:cs="Monaco"/>
          <w:color w:val="000000"/>
          <w:szCs w:val="22"/>
        </w:rPr>
        <w:t xml:space="preserve"> i = db.update(</w:t>
      </w:r>
      <w:r w:rsidRPr="00CF030A">
        <w:rPr>
          <w:rFonts w:ascii="Monaco" w:eastAsiaTheme="minorHAnsi" w:hAnsi="Monaco" w:cs="Monaco"/>
          <w:i/>
          <w:iCs/>
          <w:color w:val="0000C0"/>
          <w:szCs w:val="22"/>
        </w:rPr>
        <w:t>TABLE_BOOKS</w:t>
      </w: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//table</w:t>
      </w:r>
    </w:p>
    <w:p w14:paraId="1299D888"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values, </w:t>
      </w:r>
      <w:r w:rsidRPr="00CF030A">
        <w:rPr>
          <w:rFonts w:ascii="Monaco" w:eastAsiaTheme="minorHAnsi" w:hAnsi="Monaco" w:cs="Monaco"/>
          <w:color w:val="3F7F5F"/>
          <w:szCs w:val="22"/>
        </w:rPr>
        <w:t>// column/value</w:t>
      </w:r>
    </w:p>
    <w:p w14:paraId="33148F81"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i/>
          <w:iCs/>
          <w:color w:val="0000C0"/>
          <w:szCs w:val="22"/>
        </w:rPr>
        <w:t>KEY_ID</w:t>
      </w:r>
      <w:r w:rsidRPr="00CF030A">
        <w:rPr>
          <w:rFonts w:ascii="Monaco" w:eastAsiaTheme="minorHAnsi" w:hAnsi="Monaco" w:cs="Monaco"/>
          <w:color w:val="000000"/>
          <w:szCs w:val="22"/>
        </w:rPr>
        <w:t>+</w:t>
      </w:r>
      <w:r w:rsidRPr="00CF030A">
        <w:rPr>
          <w:rFonts w:ascii="Monaco" w:eastAsiaTheme="minorHAnsi" w:hAnsi="Monaco" w:cs="Monaco"/>
          <w:color w:val="2A00FF"/>
          <w:szCs w:val="22"/>
        </w:rPr>
        <w:t>" = ?"</w:t>
      </w: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selections</w:t>
      </w:r>
    </w:p>
    <w:p w14:paraId="3D060C1E" w14:textId="36D2273F" w:rsidR="008A69B3" w:rsidRPr="00CF030A" w:rsidRDefault="00CF030A" w:rsidP="00CF030A">
      <w:pPr>
        <w:widowControl w:val="0"/>
        <w:autoSpaceDE w:val="0"/>
        <w:autoSpaceDN w:val="0"/>
        <w:adjustRightInd w:val="0"/>
        <w:rPr>
          <w:rFonts w:ascii="Monaco" w:eastAsiaTheme="minorHAnsi" w:hAnsi="Monaco" w:cs="Monaco"/>
          <w:sz w:val="18"/>
          <w:szCs w:val="22"/>
        </w:rPr>
      </w:pP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new</w:t>
      </w:r>
      <w:r w:rsidRPr="00CF030A">
        <w:rPr>
          <w:rFonts w:ascii="Monaco" w:eastAsiaTheme="minorHAnsi" w:hAnsi="Monaco" w:cs="Monaco"/>
          <w:color w:val="000000"/>
          <w:szCs w:val="22"/>
        </w:rPr>
        <w:t xml:space="preserve"> String[] { String.</w:t>
      </w:r>
      <w:r w:rsidRPr="00CF030A">
        <w:rPr>
          <w:rFonts w:ascii="Monaco" w:eastAsiaTheme="minorHAnsi" w:hAnsi="Monaco" w:cs="Monaco"/>
          <w:i/>
          <w:iCs/>
          <w:color w:val="000000"/>
          <w:szCs w:val="22"/>
        </w:rPr>
        <w:t>valueOf</w:t>
      </w:r>
      <w:r w:rsidRPr="00CF030A">
        <w:rPr>
          <w:rFonts w:ascii="Monaco" w:eastAsiaTheme="minorHAnsi" w:hAnsi="Monaco" w:cs="Monaco"/>
          <w:color w:val="000000"/>
          <w:szCs w:val="22"/>
        </w:rPr>
        <w:t xml:space="preserve">(book.getId()) }); </w:t>
      </w:r>
      <w:r w:rsidRPr="00CF030A">
        <w:rPr>
          <w:rFonts w:ascii="Monaco" w:eastAsiaTheme="minorHAnsi" w:hAnsi="Monaco" w:cs="Monaco"/>
          <w:color w:val="3F7F5F"/>
          <w:szCs w:val="22"/>
        </w:rPr>
        <w:t>//selection args</w:t>
      </w:r>
      <w:r w:rsidR="008A69B3" w:rsidRPr="00CF030A">
        <w:rPr>
          <w:rFonts w:ascii="Monaco" w:eastAsiaTheme="minorHAnsi" w:hAnsi="Monaco" w:cs="Monaco"/>
          <w:color w:val="000000"/>
          <w:sz w:val="18"/>
          <w:szCs w:val="22"/>
        </w:rPr>
        <w:t xml:space="preserve"> </w:t>
      </w:r>
    </w:p>
    <w:p w14:paraId="2C0BBA35" w14:textId="6EB1B5AB"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xml:space="preserve">// 4. </w:t>
      </w:r>
      <w:r>
        <w:rPr>
          <w:rFonts w:ascii="Monaco" w:eastAsiaTheme="minorHAnsi" w:hAnsi="Monaco" w:cs="Monaco"/>
          <w:color w:val="3F7F5F"/>
          <w:szCs w:val="22"/>
        </w:rPr>
        <w:t>c</w:t>
      </w:r>
      <w:r w:rsidRPr="008A69B3">
        <w:rPr>
          <w:rFonts w:ascii="Monaco" w:eastAsiaTheme="minorHAnsi" w:hAnsi="Monaco" w:cs="Monaco"/>
          <w:color w:val="3F7F5F"/>
          <w:szCs w:val="22"/>
        </w:rPr>
        <w:t>lose</w:t>
      </w:r>
      <w:r>
        <w:rPr>
          <w:rFonts w:ascii="Monaco" w:eastAsiaTheme="minorHAnsi" w:hAnsi="Monaco" w:cs="Monaco"/>
          <w:color w:val="3F7F5F"/>
          <w:szCs w:val="22"/>
        </w:rPr>
        <w:t xml:space="preserve"> dbase</w:t>
      </w:r>
    </w:p>
    <w:p w14:paraId="58F35EE4"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db.close();</w:t>
      </w:r>
    </w:p>
    <w:p w14:paraId="0B8C304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"UpdateBook"</w:t>
      </w:r>
      <w:r w:rsidRPr="008A69B3">
        <w:rPr>
          <w:rFonts w:ascii="Monaco" w:eastAsiaTheme="minorHAnsi" w:hAnsi="Monaco" w:cs="Monaco"/>
          <w:color w:val="000000"/>
          <w:szCs w:val="22"/>
        </w:rPr>
        <w:t>, book.toString());</w:t>
      </w:r>
    </w:p>
    <w:p w14:paraId="1C254A1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return</w:t>
      </w:r>
      <w:r w:rsidRPr="008A69B3">
        <w:rPr>
          <w:rFonts w:ascii="Monaco" w:eastAsiaTheme="minorHAnsi" w:hAnsi="Monaco" w:cs="Monaco"/>
          <w:color w:val="000000"/>
          <w:szCs w:val="22"/>
        </w:rPr>
        <w:t xml:space="preserve"> i;</w:t>
      </w:r>
    </w:p>
    <w:p w14:paraId="5D9851E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78C282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1EA4A34C" w14:textId="62F545AB" w:rsidR="008A69B3" w:rsidRPr="008A69B3" w:rsidRDefault="000627CB" w:rsidP="008A69B3">
      <w:pPr>
        <w:widowControl w:val="0"/>
        <w:autoSpaceDE w:val="0"/>
        <w:autoSpaceDN w:val="0"/>
        <w:adjustRightInd w:val="0"/>
        <w:rPr>
          <w:rFonts w:ascii="Monaco" w:eastAsiaTheme="minorHAnsi" w:hAnsi="Monaco" w:cs="Monaco"/>
          <w:szCs w:val="22"/>
        </w:rPr>
      </w:pPr>
      <w:r>
        <w:rPr>
          <w:rFonts w:ascii="Monaco" w:eastAsiaTheme="minorHAnsi" w:hAnsi="Monaco" w:cs="Monaco"/>
          <w:color w:val="000000"/>
          <w:szCs w:val="22"/>
        </w:rPr>
        <w:t xml:space="preserve">    </w:t>
      </w:r>
      <w:r w:rsidR="008A69B3" w:rsidRPr="008A69B3">
        <w:rPr>
          <w:rFonts w:ascii="Monaco" w:eastAsiaTheme="minorHAnsi" w:hAnsi="Monaco" w:cs="Monaco"/>
          <w:color w:val="3F7F5F"/>
          <w:szCs w:val="22"/>
        </w:rPr>
        <w:t>// Deleting single book</w:t>
      </w:r>
    </w:p>
    <w:p w14:paraId="2D196E88"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deleteBook(Book book) {</w:t>
      </w:r>
    </w:p>
    <w:p w14:paraId="43B21BA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2DC34C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1. get reference to writable DB</w:t>
      </w:r>
    </w:p>
    <w:p w14:paraId="74E299D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SQLiteDatabase db =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.getWritableDatabase();</w:t>
      </w:r>
    </w:p>
    <w:p w14:paraId="34342F6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510C91D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2. delete</w:t>
      </w:r>
    </w:p>
    <w:p w14:paraId="6A448B4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db.delete(</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w:t>
      </w:r>
    </w:p>
    <w:p w14:paraId="629FDAE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i/>
          <w:iCs/>
          <w:color w:val="0000C0"/>
          <w:szCs w:val="22"/>
        </w:rPr>
        <w:t>KEY_ID</w:t>
      </w:r>
      <w:r w:rsidRPr="008A69B3">
        <w:rPr>
          <w:rFonts w:ascii="Monaco" w:eastAsiaTheme="minorHAnsi" w:hAnsi="Monaco" w:cs="Monaco"/>
          <w:color w:val="000000"/>
          <w:szCs w:val="22"/>
        </w:rPr>
        <w:t>+</w:t>
      </w:r>
      <w:r w:rsidRPr="008A69B3">
        <w:rPr>
          <w:rFonts w:ascii="Monaco" w:eastAsiaTheme="minorHAnsi" w:hAnsi="Monaco" w:cs="Monaco"/>
          <w:color w:val="2A00FF"/>
          <w:szCs w:val="22"/>
        </w:rPr>
        <w:t>" = ?"</w:t>
      </w:r>
      <w:r w:rsidRPr="008A69B3">
        <w:rPr>
          <w:rFonts w:ascii="Monaco" w:eastAsiaTheme="minorHAnsi" w:hAnsi="Monaco" w:cs="Monaco"/>
          <w:color w:val="000000"/>
          <w:szCs w:val="22"/>
        </w:rPr>
        <w:t>,</w:t>
      </w:r>
    </w:p>
    <w:p w14:paraId="299E1EB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String[] { String.</w:t>
      </w:r>
      <w:r w:rsidRPr="008A69B3">
        <w:rPr>
          <w:rFonts w:ascii="Monaco" w:eastAsiaTheme="minorHAnsi" w:hAnsi="Monaco" w:cs="Monaco"/>
          <w:i/>
          <w:iCs/>
          <w:color w:val="000000"/>
          <w:szCs w:val="22"/>
        </w:rPr>
        <w:t>valueOf</w:t>
      </w:r>
      <w:r w:rsidRPr="008A69B3">
        <w:rPr>
          <w:rFonts w:ascii="Monaco" w:eastAsiaTheme="minorHAnsi" w:hAnsi="Monaco" w:cs="Monaco"/>
          <w:color w:val="000000"/>
          <w:szCs w:val="22"/>
        </w:rPr>
        <w:t>(book.getId()) });</w:t>
      </w:r>
    </w:p>
    <w:p w14:paraId="320D5F4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60CBF8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3. close</w:t>
      </w:r>
    </w:p>
    <w:p w14:paraId="721C28E8"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db.close();</w:t>
      </w:r>
    </w:p>
    <w:p w14:paraId="3D5A331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8668E8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"deleteBook"</w:t>
      </w:r>
      <w:r w:rsidRPr="008A69B3">
        <w:rPr>
          <w:rFonts w:ascii="Monaco" w:eastAsiaTheme="minorHAnsi" w:hAnsi="Monaco" w:cs="Monaco"/>
          <w:color w:val="000000"/>
          <w:szCs w:val="22"/>
        </w:rPr>
        <w:t>, book.toString());</w:t>
      </w:r>
    </w:p>
    <w:p w14:paraId="10D7654A" w14:textId="32935902"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12FD3A85" w14:textId="77777777" w:rsidR="008A69B3" w:rsidRDefault="008A69B3" w:rsidP="008A69B3">
      <w:pPr>
        <w:widowControl w:val="0"/>
        <w:autoSpaceDE w:val="0"/>
        <w:autoSpaceDN w:val="0"/>
        <w:adjustRightInd w:val="0"/>
        <w:rPr>
          <w:rFonts w:ascii="Monaco" w:eastAsiaTheme="minorHAnsi" w:hAnsi="Monaco" w:cs="Monaco"/>
          <w:color w:val="000000"/>
          <w:szCs w:val="22"/>
        </w:rPr>
      </w:pPr>
      <w:r w:rsidRPr="008A69B3">
        <w:rPr>
          <w:rFonts w:ascii="Monaco" w:eastAsiaTheme="minorHAnsi" w:hAnsi="Monaco" w:cs="Monaco"/>
          <w:color w:val="000000"/>
          <w:szCs w:val="22"/>
        </w:rPr>
        <w:t>}</w:t>
      </w:r>
    </w:p>
    <w:p w14:paraId="5605A3FF" w14:textId="77777777" w:rsidR="00BE71A1" w:rsidRDefault="00BE71A1" w:rsidP="008A69B3">
      <w:pPr>
        <w:widowControl w:val="0"/>
        <w:autoSpaceDE w:val="0"/>
        <w:autoSpaceDN w:val="0"/>
        <w:adjustRightInd w:val="0"/>
        <w:rPr>
          <w:rFonts w:ascii="Monaco" w:eastAsiaTheme="minorHAnsi" w:hAnsi="Monaco" w:cs="Monaco"/>
          <w:color w:val="000000"/>
          <w:szCs w:val="22"/>
        </w:rPr>
      </w:pPr>
    </w:p>
    <w:p w14:paraId="62A77B4A" w14:textId="77777777" w:rsidR="00BE71A1" w:rsidRPr="00B12D2C" w:rsidRDefault="00BE71A1" w:rsidP="00BE71A1">
      <w:pPr>
        <w:pStyle w:val="NoSpacing"/>
        <w:rPr>
          <w:rFonts w:ascii="Tahoma" w:eastAsiaTheme="minorHAnsi" w:hAnsi="Tahoma" w:cs="Monaco"/>
          <w:iCs/>
          <w:szCs w:val="22"/>
        </w:rPr>
      </w:pPr>
      <w:r w:rsidRPr="005714C5">
        <w:rPr>
          <w:rFonts w:ascii="Tahoma" w:eastAsiaTheme="minorHAnsi" w:hAnsi="Tahoma" w:cs="Monaco"/>
          <w:iCs/>
          <w:szCs w:val="22"/>
          <w:u w:val="single"/>
        </w:rPr>
        <w:t>Here are your needed import statements</w:t>
      </w:r>
      <w:r>
        <w:rPr>
          <w:rFonts w:ascii="Tahoma" w:eastAsiaTheme="minorHAnsi" w:hAnsi="Tahoma" w:cs="Monaco"/>
          <w:iCs/>
          <w:szCs w:val="22"/>
        </w:rPr>
        <w:t>:</w:t>
      </w:r>
    </w:p>
    <w:p w14:paraId="4E31C376" w14:textId="77777777" w:rsidR="00BE71A1" w:rsidRDefault="00BE71A1" w:rsidP="00BE71A1">
      <w:pPr>
        <w:pStyle w:val="NoSpacing"/>
        <w:rPr>
          <w:rFonts w:ascii="Tahoma" w:eastAsiaTheme="minorHAnsi" w:hAnsi="Tahoma" w:cs="Monaco"/>
          <w:i/>
          <w:iCs/>
          <w:szCs w:val="22"/>
        </w:rPr>
      </w:pPr>
    </w:p>
    <w:p w14:paraId="66247030"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java.util.LinkedList;</w:t>
      </w:r>
    </w:p>
    <w:p w14:paraId="1EF0D7FA"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java.util.List;</w:t>
      </w:r>
    </w:p>
    <w:p w14:paraId="189A52F0" w14:textId="77777777" w:rsidR="00BE71A1" w:rsidRPr="00260D1C" w:rsidRDefault="00BE71A1" w:rsidP="00BE71A1">
      <w:pPr>
        <w:widowControl w:val="0"/>
        <w:autoSpaceDE w:val="0"/>
        <w:autoSpaceDN w:val="0"/>
        <w:adjustRightInd w:val="0"/>
        <w:rPr>
          <w:rFonts w:ascii="Monaco" w:eastAsiaTheme="minorHAnsi" w:hAnsi="Monaco" w:cs="Monaco"/>
          <w:szCs w:val="22"/>
        </w:rPr>
      </w:pPr>
    </w:p>
    <w:p w14:paraId="736C6EBE"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android.content.ContentValues;</w:t>
      </w:r>
    </w:p>
    <w:p w14:paraId="21E159A6"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android.content.Context;</w:t>
      </w:r>
    </w:p>
    <w:p w14:paraId="5D38FB10"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android.database.Cursor;</w:t>
      </w:r>
    </w:p>
    <w:p w14:paraId="6E0472C5"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android.database.sqlite.SQLiteDatabase;</w:t>
      </w:r>
    </w:p>
    <w:p w14:paraId="3BB3E73A"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android.database.sqlite.SQLiteOpenHelper;</w:t>
      </w:r>
    </w:p>
    <w:p w14:paraId="7FBA790E"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android.util.Log;</w:t>
      </w:r>
    </w:p>
    <w:p w14:paraId="31714D19" w14:textId="77777777" w:rsidR="00BE71A1" w:rsidRPr="00DF4DB6" w:rsidRDefault="00BE71A1" w:rsidP="008A69B3">
      <w:pPr>
        <w:widowControl w:val="0"/>
        <w:autoSpaceDE w:val="0"/>
        <w:autoSpaceDN w:val="0"/>
        <w:adjustRightInd w:val="0"/>
        <w:rPr>
          <w:rFonts w:ascii="Monaco" w:eastAsiaTheme="minorHAnsi" w:hAnsi="Monaco" w:cs="Monaco"/>
          <w:sz w:val="10"/>
          <w:szCs w:val="22"/>
        </w:rPr>
      </w:pPr>
    </w:p>
    <w:p w14:paraId="59CA6D2E" w14:textId="0D02A66C" w:rsidR="008A69B3" w:rsidRDefault="008A69B3" w:rsidP="003C3C36">
      <w:pPr>
        <w:pStyle w:val="NoSpacing"/>
        <w:rPr>
          <w:rFonts w:ascii="Tahoma" w:eastAsiaTheme="minorHAnsi" w:hAnsi="Tahoma" w:cs="Monaco"/>
          <w:iCs/>
          <w:szCs w:val="22"/>
        </w:rPr>
      </w:pPr>
      <w:r w:rsidRPr="008A69B3">
        <w:rPr>
          <w:rFonts w:ascii="Tahoma" w:eastAsiaTheme="minorHAnsi" w:hAnsi="Tahoma" w:cs="Monaco"/>
          <w:iCs/>
          <w:szCs w:val="22"/>
        </w:rPr>
        <w:t xml:space="preserve">Notice that you have </w:t>
      </w:r>
      <w:r>
        <w:rPr>
          <w:rFonts w:ascii="Tahoma" w:eastAsiaTheme="minorHAnsi" w:hAnsi="Tahoma" w:cs="Monaco"/>
          <w:iCs/>
          <w:szCs w:val="22"/>
        </w:rPr>
        <w:t xml:space="preserve">been </w:t>
      </w:r>
      <w:r w:rsidRPr="008A69B3">
        <w:rPr>
          <w:rFonts w:ascii="Tahoma" w:eastAsiaTheme="minorHAnsi" w:hAnsi="Tahoma" w:cs="Monaco"/>
          <w:iCs/>
          <w:szCs w:val="22"/>
        </w:rPr>
        <w:t>provide</w:t>
      </w:r>
      <w:r>
        <w:rPr>
          <w:rFonts w:ascii="Tahoma" w:eastAsiaTheme="minorHAnsi" w:hAnsi="Tahoma" w:cs="Monaco"/>
          <w:iCs/>
          <w:szCs w:val="22"/>
        </w:rPr>
        <w:t>d</w:t>
      </w:r>
      <w:r w:rsidRPr="008A69B3">
        <w:rPr>
          <w:rFonts w:ascii="Tahoma" w:eastAsiaTheme="minorHAnsi" w:hAnsi="Tahoma" w:cs="Monaco"/>
          <w:iCs/>
          <w:szCs w:val="22"/>
        </w:rPr>
        <w:t xml:space="preserve"> </w:t>
      </w:r>
      <w:r>
        <w:rPr>
          <w:rFonts w:ascii="Tahoma" w:eastAsiaTheme="minorHAnsi" w:hAnsi="Tahoma" w:cs="Monaco"/>
          <w:iCs/>
          <w:szCs w:val="22"/>
        </w:rPr>
        <w:t xml:space="preserve">with </w:t>
      </w:r>
      <w:r w:rsidRPr="008A69B3">
        <w:rPr>
          <w:rFonts w:ascii="Tahoma" w:eastAsiaTheme="minorHAnsi" w:hAnsi="Tahoma" w:cs="Monaco"/>
          <w:iCs/>
          <w:szCs w:val="22"/>
        </w:rPr>
        <w:t>many function</w:t>
      </w:r>
      <w:r>
        <w:rPr>
          <w:rFonts w:ascii="Tahoma" w:eastAsiaTheme="minorHAnsi" w:hAnsi="Tahoma" w:cs="Monaco"/>
          <w:iCs/>
          <w:szCs w:val="22"/>
        </w:rPr>
        <w:t>s</w:t>
      </w:r>
      <w:r w:rsidRPr="008A69B3">
        <w:rPr>
          <w:rFonts w:ascii="Tahoma" w:eastAsiaTheme="minorHAnsi" w:hAnsi="Tahoma" w:cs="Monaco"/>
          <w:iCs/>
          <w:szCs w:val="22"/>
        </w:rPr>
        <w:t xml:space="preserve"> to perform your CRUD operations.</w:t>
      </w:r>
      <w:r>
        <w:rPr>
          <w:rFonts w:ascii="Tahoma" w:eastAsiaTheme="minorHAnsi" w:hAnsi="Tahoma" w:cs="Monaco"/>
          <w:iCs/>
          <w:szCs w:val="22"/>
        </w:rPr>
        <w:t xml:space="preserve"> Functions are the way to g</w:t>
      </w:r>
      <w:r w:rsidR="007315FA">
        <w:rPr>
          <w:rFonts w:ascii="Tahoma" w:eastAsiaTheme="minorHAnsi" w:hAnsi="Tahoma" w:cs="Monaco"/>
          <w:iCs/>
          <w:szCs w:val="22"/>
        </w:rPr>
        <w:t>o to assist interaction with yo</w:t>
      </w:r>
      <w:r>
        <w:rPr>
          <w:rFonts w:ascii="Tahoma" w:eastAsiaTheme="minorHAnsi" w:hAnsi="Tahoma" w:cs="Monaco"/>
          <w:iCs/>
          <w:szCs w:val="22"/>
        </w:rPr>
        <w:t>u</w:t>
      </w:r>
      <w:r w:rsidR="007315FA">
        <w:rPr>
          <w:rFonts w:ascii="Tahoma" w:eastAsiaTheme="minorHAnsi" w:hAnsi="Tahoma" w:cs="Monaco"/>
          <w:iCs/>
          <w:szCs w:val="22"/>
        </w:rPr>
        <w:t>r</w:t>
      </w:r>
      <w:r>
        <w:rPr>
          <w:rFonts w:ascii="Tahoma" w:eastAsiaTheme="minorHAnsi" w:hAnsi="Tahoma" w:cs="Monaco"/>
          <w:iCs/>
          <w:szCs w:val="22"/>
        </w:rPr>
        <w:t xml:space="preserve"> MainActivity which can merely call these functions to </w:t>
      </w:r>
      <w:r w:rsidRPr="00C863E6">
        <w:rPr>
          <w:rFonts w:ascii="Tahoma" w:eastAsiaTheme="minorHAnsi" w:hAnsi="Tahoma" w:cs="Monaco"/>
          <w:iCs/>
          <w:szCs w:val="22"/>
          <w:u w:val="single"/>
        </w:rPr>
        <w:t>add</w:t>
      </w:r>
      <w:r>
        <w:rPr>
          <w:rFonts w:ascii="Tahoma" w:eastAsiaTheme="minorHAnsi" w:hAnsi="Tahoma" w:cs="Monaco"/>
          <w:iCs/>
          <w:szCs w:val="22"/>
        </w:rPr>
        <w:t xml:space="preserve">, </w:t>
      </w:r>
      <w:r w:rsidRPr="00C863E6">
        <w:rPr>
          <w:rFonts w:ascii="Tahoma" w:eastAsiaTheme="minorHAnsi" w:hAnsi="Tahoma" w:cs="Monaco"/>
          <w:iCs/>
          <w:szCs w:val="22"/>
          <w:u w:val="single"/>
        </w:rPr>
        <w:t>delete</w:t>
      </w:r>
      <w:r>
        <w:rPr>
          <w:rFonts w:ascii="Tahoma" w:eastAsiaTheme="minorHAnsi" w:hAnsi="Tahoma" w:cs="Monaco"/>
          <w:iCs/>
          <w:szCs w:val="22"/>
        </w:rPr>
        <w:t xml:space="preserve">, </w:t>
      </w:r>
      <w:r w:rsidRPr="00C863E6">
        <w:rPr>
          <w:rFonts w:ascii="Tahoma" w:eastAsiaTheme="minorHAnsi" w:hAnsi="Tahoma" w:cs="Monaco"/>
          <w:iCs/>
          <w:szCs w:val="22"/>
          <w:u w:val="single"/>
        </w:rPr>
        <w:t>view</w:t>
      </w:r>
      <w:r>
        <w:rPr>
          <w:rFonts w:ascii="Tahoma" w:eastAsiaTheme="minorHAnsi" w:hAnsi="Tahoma" w:cs="Monaco"/>
          <w:iCs/>
          <w:szCs w:val="22"/>
        </w:rPr>
        <w:t xml:space="preserve"> or </w:t>
      </w:r>
      <w:r w:rsidRPr="00C863E6">
        <w:rPr>
          <w:rFonts w:ascii="Tahoma" w:eastAsiaTheme="minorHAnsi" w:hAnsi="Tahoma" w:cs="Monaco"/>
          <w:iCs/>
          <w:szCs w:val="22"/>
          <w:u w:val="single"/>
        </w:rPr>
        <w:t>update</w:t>
      </w:r>
      <w:r w:rsidRPr="00C863E6">
        <w:rPr>
          <w:rFonts w:ascii="Tahoma" w:eastAsiaTheme="minorHAnsi" w:hAnsi="Tahoma" w:cs="Monaco"/>
          <w:iCs/>
          <w:szCs w:val="22"/>
        </w:rPr>
        <w:t xml:space="preserve"> </w:t>
      </w:r>
      <w:r>
        <w:rPr>
          <w:rFonts w:ascii="Tahoma" w:eastAsiaTheme="minorHAnsi" w:hAnsi="Tahoma" w:cs="Monaco"/>
          <w:iCs/>
          <w:szCs w:val="22"/>
        </w:rPr>
        <w:t xml:space="preserve">the database via function calls.  </w:t>
      </w:r>
      <w:r w:rsidR="007315FA">
        <w:rPr>
          <w:rFonts w:ascii="Tahoma" w:eastAsiaTheme="minorHAnsi" w:hAnsi="Tahoma" w:cs="Monaco"/>
          <w:iCs/>
          <w:szCs w:val="22"/>
        </w:rPr>
        <w:t>Data parameters can be passed in as well to allow for either the handling of information into the database (ex. manually insert records as this lab demonstrates) or eventually creating the UI to allow for a user to insert data into the database for example</w:t>
      </w:r>
      <w:r w:rsidR="00AB0807">
        <w:rPr>
          <w:rFonts w:ascii="Tahoma" w:eastAsiaTheme="minorHAnsi" w:hAnsi="Tahoma" w:cs="Monaco"/>
          <w:iCs/>
          <w:szCs w:val="22"/>
        </w:rPr>
        <w:t>,</w:t>
      </w:r>
      <w:r w:rsidR="007315FA">
        <w:rPr>
          <w:rFonts w:ascii="Tahoma" w:eastAsiaTheme="minorHAnsi" w:hAnsi="Tahoma" w:cs="Monaco"/>
          <w:iCs/>
          <w:szCs w:val="22"/>
        </w:rPr>
        <w:t xml:space="preserve"> which again can be passed into the appropriate function in your helper class, namely the addBook method in this case. </w:t>
      </w:r>
      <w:r w:rsidR="00BE71A1">
        <w:rPr>
          <w:rFonts w:ascii="Tahoma" w:eastAsiaTheme="minorHAnsi" w:hAnsi="Tahoma" w:cs="Monaco"/>
          <w:iCs/>
          <w:szCs w:val="22"/>
        </w:rPr>
        <w:t>Notice also</w:t>
      </w:r>
      <w:r>
        <w:rPr>
          <w:rFonts w:ascii="Tahoma" w:eastAsiaTheme="minorHAnsi" w:hAnsi="Tahoma" w:cs="Monaco"/>
          <w:iCs/>
          <w:szCs w:val="22"/>
        </w:rPr>
        <w:t xml:space="preserve"> that </w:t>
      </w:r>
      <w:r w:rsidRPr="00C863E6">
        <w:rPr>
          <w:rFonts w:ascii="Tahoma" w:eastAsiaTheme="minorHAnsi" w:hAnsi="Tahoma" w:cs="Monaco"/>
          <w:i/>
          <w:iCs/>
          <w:szCs w:val="22"/>
        </w:rPr>
        <w:t>many</w:t>
      </w:r>
      <w:r>
        <w:rPr>
          <w:rFonts w:ascii="Tahoma" w:eastAsiaTheme="minorHAnsi" w:hAnsi="Tahoma" w:cs="Monaco"/>
          <w:iCs/>
          <w:szCs w:val="22"/>
        </w:rPr>
        <w:t xml:space="preserve"> of your functions take in a </w:t>
      </w:r>
      <w:r w:rsidRPr="00C863E6">
        <w:rPr>
          <w:rFonts w:ascii="Tahoma" w:eastAsiaTheme="minorHAnsi" w:hAnsi="Tahoma" w:cs="Monaco"/>
          <w:b/>
          <w:iCs/>
          <w:szCs w:val="22"/>
        </w:rPr>
        <w:t>book</w:t>
      </w:r>
      <w:r>
        <w:rPr>
          <w:rFonts w:ascii="Tahoma" w:eastAsiaTheme="minorHAnsi" w:hAnsi="Tahoma" w:cs="Monaco"/>
          <w:iCs/>
          <w:szCs w:val="22"/>
        </w:rPr>
        <w:t xml:space="preserve"> object that is passed into the parameter list. The object itself can then be </w:t>
      </w:r>
      <w:r w:rsidRPr="00C863E6">
        <w:rPr>
          <w:rFonts w:ascii="Tahoma" w:eastAsiaTheme="minorHAnsi" w:hAnsi="Tahoma" w:cs="Monaco"/>
          <w:iCs/>
          <w:szCs w:val="22"/>
          <w:u w:val="single"/>
        </w:rPr>
        <w:t>utilized</w:t>
      </w:r>
      <w:r w:rsidR="00BE71A1">
        <w:rPr>
          <w:rFonts w:ascii="Tahoma" w:eastAsiaTheme="minorHAnsi" w:hAnsi="Tahoma" w:cs="Monaco"/>
          <w:iCs/>
          <w:szCs w:val="22"/>
        </w:rPr>
        <w:t xml:space="preserve"> in the implementation </w:t>
      </w:r>
      <w:r>
        <w:rPr>
          <w:rFonts w:ascii="Tahoma" w:eastAsiaTheme="minorHAnsi" w:hAnsi="Tahoma" w:cs="Monaco"/>
          <w:iCs/>
          <w:szCs w:val="22"/>
        </w:rPr>
        <w:t xml:space="preserve">of any </w:t>
      </w:r>
      <w:r w:rsidR="00C03848">
        <w:rPr>
          <w:rFonts w:ascii="Tahoma" w:eastAsiaTheme="minorHAnsi" w:hAnsi="Tahoma" w:cs="Monaco"/>
          <w:iCs/>
          <w:szCs w:val="22"/>
        </w:rPr>
        <w:t xml:space="preserve">your CRUD methods. For example the addBook, deleteBook and updateBook </w:t>
      </w:r>
      <w:r w:rsidR="00C863E6">
        <w:rPr>
          <w:rFonts w:ascii="Tahoma" w:eastAsiaTheme="minorHAnsi" w:hAnsi="Tahoma" w:cs="Monaco"/>
          <w:iCs/>
          <w:szCs w:val="22"/>
        </w:rPr>
        <w:t xml:space="preserve">methods, </w:t>
      </w:r>
      <w:r w:rsidR="00C03848">
        <w:rPr>
          <w:rFonts w:ascii="Tahoma" w:eastAsiaTheme="minorHAnsi" w:hAnsi="Tahoma" w:cs="Monaco"/>
          <w:iCs/>
          <w:szCs w:val="22"/>
        </w:rPr>
        <w:t xml:space="preserve">all take in a Book </w:t>
      </w:r>
      <w:r w:rsidR="00C863E6">
        <w:rPr>
          <w:rFonts w:ascii="Tahoma" w:eastAsiaTheme="minorHAnsi" w:hAnsi="Tahoma" w:cs="Monaco"/>
          <w:iCs/>
          <w:szCs w:val="22"/>
        </w:rPr>
        <w:t>object, which</w:t>
      </w:r>
      <w:r w:rsidR="00C03848">
        <w:rPr>
          <w:rFonts w:ascii="Tahoma" w:eastAsiaTheme="minorHAnsi" w:hAnsi="Tahoma" w:cs="Monaco"/>
          <w:iCs/>
          <w:szCs w:val="22"/>
        </w:rPr>
        <w:t xml:space="preserve"> serves to </w:t>
      </w:r>
      <w:r w:rsidR="00C03848" w:rsidRPr="00C863E6">
        <w:rPr>
          <w:rFonts w:ascii="Tahoma" w:eastAsiaTheme="minorHAnsi" w:hAnsi="Tahoma" w:cs="Monaco"/>
          <w:i/>
          <w:iCs/>
          <w:szCs w:val="22"/>
          <w:u w:val="single"/>
        </w:rPr>
        <w:t>hold</w:t>
      </w:r>
      <w:r w:rsidR="00C03848" w:rsidRPr="00BE71A1">
        <w:rPr>
          <w:rFonts w:ascii="Tahoma" w:eastAsiaTheme="minorHAnsi" w:hAnsi="Tahoma" w:cs="Monaco"/>
          <w:iCs/>
          <w:szCs w:val="22"/>
        </w:rPr>
        <w:t xml:space="preserve"> the </w:t>
      </w:r>
      <w:r w:rsidR="00C03848" w:rsidRPr="00BE71A1">
        <w:rPr>
          <w:rFonts w:ascii="Tahoma" w:eastAsiaTheme="minorHAnsi" w:hAnsi="Tahoma" w:cs="Monaco"/>
          <w:iCs/>
          <w:szCs w:val="22"/>
          <w:u w:val="single"/>
        </w:rPr>
        <w:t>data</w:t>
      </w:r>
      <w:r w:rsidR="00C03848">
        <w:rPr>
          <w:rFonts w:ascii="Tahoma" w:eastAsiaTheme="minorHAnsi" w:hAnsi="Tahoma" w:cs="Monaco"/>
          <w:iCs/>
          <w:szCs w:val="22"/>
        </w:rPr>
        <w:t xml:space="preserve"> from the database source! </w:t>
      </w:r>
    </w:p>
    <w:p w14:paraId="7AE5D9C1" w14:textId="77777777" w:rsidR="00C03848" w:rsidRDefault="00C03848" w:rsidP="003C3C36">
      <w:pPr>
        <w:pStyle w:val="NoSpacing"/>
        <w:rPr>
          <w:rFonts w:ascii="Tahoma" w:eastAsiaTheme="minorHAnsi" w:hAnsi="Tahoma" w:cs="Monaco"/>
          <w:iCs/>
          <w:szCs w:val="22"/>
        </w:rPr>
      </w:pPr>
    </w:p>
    <w:p w14:paraId="479DE278" w14:textId="44622D05" w:rsidR="00C03848" w:rsidRDefault="00C03848" w:rsidP="003C3C36">
      <w:pPr>
        <w:pStyle w:val="NoSpacing"/>
        <w:rPr>
          <w:rFonts w:ascii="Tahoma" w:eastAsiaTheme="minorHAnsi" w:hAnsi="Tahoma" w:cs="Monaco"/>
          <w:iCs/>
          <w:szCs w:val="22"/>
        </w:rPr>
      </w:pPr>
      <w:r w:rsidRPr="00BE71A1">
        <w:rPr>
          <w:rFonts w:ascii="Tahoma" w:eastAsiaTheme="minorHAnsi" w:hAnsi="Tahoma" w:cs="Monaco"/>
          <w:iCs/>
          <w:color w:val="FF0000"/>
          <w:szCs w:val="22"/>
        </w:rPr>
        <w:t xml:space="preserve">Note a </w:t>
      </w:r>
      <w:r w:rsidRPr="00BE71A1">
        <w:rPr>
          <w:rFonts w:ascii="Tahoma" w:eastAsiaTheme="minorHAnsi" w:hAnsi="Tahoma" w:cs="Monaco"/>
          <w:b/>
          <w:iCs/>
          <w:color w:val="FF0000"/>
          <w:szCs w:val="22"/>
          <w:u w:val="single"/>
        </w:rPr>
        <w:t>VERY</w:t>
      </w:r>
      <w:r w:rsidRPr="00BE71A1">
        <w:rPr>
          <w:rFonts w:ascii="Tahoma" w:eastAsiaTheme="minorHAnsi" w:hAnsi="Tahoma" w:cs="Monaco"/>
          <w:iCs/>
          <w:color w:val="FF0000"/>
          <w:szCs w:val="22"/>
        </w:rPr>
        <w:t xml:space="preserve"> important line </w:t>
      </w:r>
      <w:r w:rsidR="005D3BF7" w:rsidRPr="00BE71A1">
        <w:rPr>
          <w:rFonts w:ascii="Tahoma" w:eastAsiaTheme="minorHAnsi" w:hAnsi="Tahoma" w:cs="Monaco"/>
          <w:iCs/>
          <w:color w:val="FF0000"/>
          <w:szCs w:val="22"/>
        </w:rPr>
        <w:t xml:space="preserve">at </w:t>
      </w:r>
      <w:r w:rsidRPr="00BE71A1">
        <w:rPr>
          <w:rFonts w:ascii="Tahoma" w:eastAsiaTheme="minorHAnsi" w:hAnsi="Tahoma" w:cs="Monaco"/>
          <w:iCs/>
          <w:color w:val="FF0000"/>
          <w:szCs w:val="22"/>
        </w:rPr>
        <w:t>t</w:t>
      </w:r>
      <w:r w:rsidR="005D3BF7" w:rsidRPr="00BE71A1">
        <w:rPr>
          <w:rFonts w:ascii="Tahoma" w:eastAsiaTheme="minorHAnsi" w:hAnsi="Tahoma" w:cs="Monaco"/>
          <w:iCs/>
          <w:color w:val="FF0000"/>
          <w:szCs w:val="22"/>
        </w:rPr>
        <w:t xml:space="preserve">he very top of your member variable declaration area </w:t>
      </w:r>
      <w:r w:rsidRPr="00BE71A1">
        <w:rPr>
          <w:rFonts w:ascii="Tahoma" w:eastAsiaTheme="minorHAnsi" w:hAnsi="Tahoma" w:cs="Monaco"/>
          <w:iCs/>
          <w:color w:val="FF0000"/>
          <w:szCs w:val="22"/>
        </w:rPr>
        <w:t>namely this assignment statement</w:t>
      </w:r>
      <w:r>
        <w:rPr>
          <w:rFonts w:ascii="Tahoma" w:eastAsiaTheme="minorHAnsi" w:hAnsi="Tahoma" w:cs="Monaco"/>
          <w:iCs/>
          <w:szCs w:val="22"/>
        </w:rPr>
        <w:t>:</w:t>
      </w:r>
    </w:p>
    <w:p w14:paraId="0F05E41F" w14:textId="77777777" w:rsidR="00C03848" w:rsidRDefault="00C03848" w:rsidP="003C3C36">
      <w:pPr>
        <w:pStyle w:val="NoSpacing"/>
        <w:rPr>
          <w:rFonts w:ascii="Tahoma" w:eastAsiaTheme="minorHAnsi" w:hAnsi="Tahoma" w:cs="Monaco"/>
          <w:iCs/>
          <w:szCs w:val="22"/>
        </w:rPr>
      </w:pPr>
    </w:p>
    <w:p w14:paraId="346859B4" w14:textId="77777777" w:rsidR="005D3BF7" w:rsidRPr="005D3BF7" w:rsidRDefault="005D3BF7" w:rsidP="005D3BF7">
      <w:pPr>
        <w:widowControl w:val="0"/>
        <w:autoSpaceDE w:val="0"/>
        <w:autoSpaceDN w:val="0"/>
        <w:adjustRightInd w:val="0"/>
        <w:rPr>
          <w:rFonts w:ascii="Monaco" w:eastAsiaTheme="minorHAnsi" w:hAnsi="Monaco" w:cs="Monaco"/>
          <w:szCs w:val="22"/>
        </w:rPr>
      </w:pPr>
      <w:r w:rsidRPr="005D3BF7">
        <w:rPr>
          <w:rFonts w:ascii="Monaco" w:eastAsiaTheme="minorHAnsi" w:hAnsi="Monaco" w:cs="Monaco"/>
          <w:color w:val="000000"/>
          <w:szCs w:val="22"/>
        </w:rPr>
        <w:tab/>
        <w:t xml:space="preserve">  </w:t>
      </w:r>
      <w:r w:rsidRPr="005D3BF7">
        <w:rPr>
          <w:rFonts w:ascii="Monaco" w:eastAsiaTheme="minorHAnsi" w:hAnsi="Monaco" w:cs="Monaco"/>
          <w:color w:val="3F7F5F"/>
          <w:szCs w:val="22"/>
        </w:rPr>
        <w:t>// Database Version</w:t>
      </w:r>
    </w:p>
    <w:p w14:paraId="468B0889" w14:textId="22461619" w:rsidR="00C03848" w:rsidRPr="005D3BF7" w:rsidRDefault="005D3BF7" w:rsidP="005D3BF7">
      <w:pPr>
        <w:pStyle w:val="NoSpacing"/>
        <w:rPr>
          <w:rFonts w:ascii="Tahoma" w:eastAsiaTheme="minorHAnsi" w:hAnsi="Tahoma" w:cs="Monaco"/>
          <w:iCs/>
          <w:sz w:val="18"/>
          <w:szCs w:val="22"/>
        </w:rPr>
      </w:pP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private</w:t>
      </w: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static</w:t>
      </w: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final</w:t>
      </w: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int</w:t>
      </w:r>
      <w:r w:rsidRPr="005D3BF7">
        <w:rPr>
          <w:rFonts w:ascii="Monaco" w:eastAsiaTheme="minorHAnsi" w:hAnsi="Monaco" w:cs="Monaco"/>
          <w:color w:val="000000"/>
          <w:szCs w:val="22"/>
        </w:rPr>
        <w:t xml:space="preserve"> </w:t>
      </w:r>
      <w:r w:rsidRPr="005D3BF7">
        <w:rPr>
          <w:rFonts w:ascii="Monaco" w:eastAsiaTheme="minorHAnsi" w:hAnsi="Monaco" w:cs="Monaco"/>
          <w:i/>
          <w:iCs/>
          <w:color w:val="0000C0"/>
          <w:szCs w:val="22"/>
        </w:rPr>
        <w:t>DATABASE_VERSION</w:t>
      </w:r>
      <w:r w:rsidRPr="005D3BF7">
        <w:rPr>
          <w:rFonts w:ascii="Monaco" w:eastAsiaTheme="minorHAnsi" w:hAnsi="Monaco" w:cs="Monaco"/>
          <w:color w:val="000000"/>
          <w:szCs w:val="22"/>
        </w:rPr>
        <w:t xml:space="preserve"> = 1;</w:t>
      </w:r>
    </w:p>
    <w:p w14:paraId="0BD3C24D" w14:textId="77777777" w:rsidR="005714C5" w:rsidRDefault="005714C5" w:rsidP="003C3C36">
      <w:pPr>
        <w:pStyle w:val="NoSpacing"/>
        <w:rPr>
          <w:rFonts w:ascii="Monaco" w:eastAsiaTheme="minorHAnsi" w:hAnsi="Monaco" w:cs="Monaco"/>
          <w:color w:val="008080"/>
          <w:szCs w:val="22"/>
        </w:rPr>
      </w:pPr>
    </w:p>
    <w:p w14:paraId="427930A2" w14:textId="244B8C24" w:rsidR="005D3BF7" w:rsidRDefault="005D3BF7" w:rsidP="005D3BF7">
      <w:pPr>
        <w:pStyle w:val="NoSpacing"/>
        <w:rPr>
          <w:rFonts w:ascii="Tahoma" w:eastAsiaTheme="minorHAnsi" w:hAnsi="Tahoma" w:cs="Monaco"/>
          <w:iCs/>
          <w:szCs w:val="22"/>
        </w:rPr>
      </w:pPr>
      <w:r>
        <w:rPr>
          <w:rFonts w:ascii="Tahoma" w:eastAsiaTheme="minorHAnsi" w:hAnsi="Tahoma" w:cs="Monaco"/>
          <w:iCs/>
          <w:szCs w:val="22"/>
        </w:rPr>
        <w:t xml:space="preserve">This is an interesting declaration and it does a few </w:t>
      </w:r>
      <w:r w:rsidRPr="003C0D95">
        <w:rPr>
          <w:rFonts w:ascii="Tahoma" w:eastAsiaTheme="minorHAnsi" w:hAnsi="Tahoma" w:cs="Monaco"/>
          <w:iCs/>
          <w:szCs w:val="22"/>
          <w:u w:val="single"/>
        </w:rPr>
        <w:t>very important things</w:t>
      </w:r>
      <w:r>
        <w:rPr>
          <w:rFonts w:ascii="Tahoma" w:eastAsiaTheme="minorHAnsi" w:hAnsi="Tahoma" w:cs="Monaco"/>
          <w:iCs/>
          <w:szCs w:val="22"/>
        </w:rPr>
        <w:t>. For one</w:t>
      </w:r>
      <w:r w:rsidR="00C863E6">
        <w:rPr>
          <w:rFonts w:ascii="Tahoma" w:eastAsiaTheme="minorHAnsi" w:hAnsi="Tahoma" w:cs="Monaco"/>
          <w:iCs/>
          <w:szCs w:val="22"/>
        </w:rPr>
        <w:t>,</w:t>
      </w:r>
      <w:r>
        <w:rPr>
          <w:rFonts w:ascii="Tahoma" w:eastAsiaTheme="minorHAnsi" w:hAnsi="Tahoma" w:cs="Monaco"/>
          <w:iCs/>
          <w:szCs w:val="22"/>
        </w:rPr>
        <w:t xml:space="preserve"> it </w:t>
      </w:r>
      <w:r w:rsidR="00C863E6">
        <w:rPr>
          <w:rFonts w:ascii="Tahoma" w:eastAsiaTheme="minorHAnsi" w:hAnsi="Tahoma" w:cs="Monaco"/>
          <w:iCs/>
          <w:szCs w:val="22"/>
        </w:rPr>
        <w:t xml:space="preserve">AUTOMATICALLY </w:t>
      </w:r>
      <w:r>
        <w:rPr>
          <w:rFonts w:ascii="Tahoma" w:eastAsiaTheme="minorHAnsi" w:hAnsi="Tahoma" w:cs="Monaco"/>
          <w:iCs/>
          <w:szCs w:val="22"/>
        </w:rPr>
        <w:t xml:space="preserve">calls the </w:t>
      </w:r>
      <w:r w:rsidRPr="0098602F">
        <w:rPr>
          <w:rFonts w:ascii="Courier New" w:eastAsiaTheme="minorHAnsi" w:hAnsi="Courier New" w:cs="Courier New"/>
          <w:b/>
          <w:color w:val="000000"/>
          <w:sz w:val="22"/>
          <w:szCs w:val="22"/>
        </w:rPr>
        <w:t>onUpgrade</w:t>
      </w:r>
      <w:r w:rsidR="00C863E6">
        <w:rPr>
          <w:rFonts w:ascii="Monaco" w:eastAsiaTheme="minorHAnsi" w:hAnsi="Monaco" w:cs="Monaco"/>
          <w:color w:val="000000"/>
          <w:sz w:val="22"/>
          <w:szCs w:val="22"/>
        </w:rPr>
        <w:t xml:space="preserve"> </w:t>
      </w:r>
      <w:r w:rsidRPr="005D3BF7">
        <w:rPr>
          <w:rFonts w:ascii="Tahoma" w:eastAsiaTheme="minorHAnsi" w:hAnsi="Tahoma" w:cs="Monaco"/>
          <w:iCs/>
          <w:szCs w:val="22"/>
        </w:rPr>
        <w:t xml:space="preserve">method </w:t>
      </w:r>
      <w:r>
        <w:rPr>
          <w:rFonts w:ascii="Tahoma" w:eastAsiaTheme="minorHAnsi" w:hAnsi="Tahoma" w:cs="Monaco"/>
          <w:iCs/>
          <w:szCs w:val="22"/>
        </w:rPr>
        <w:t xml:space="preserve">that is needed in the class which </w:t>
      </w:r>
      <w:r w:rsidRPr="00C863E6">
        <w:rPr>
          <w:rFonts w:ascii="Tahoma" w:eastAsiaTheme="minorHAnsi" w:hAnsi="Tahoma" w:cs="Monaco"/>
          <w:iCs/>
          <w:szCs w:val="22"/>
          <w:u w:val="single"/>
        </w:rPr>
        <w:t>drops a table</w:t>
      </w:r>
      <w:r>
        <w:rPr>
          <w:rFonts w:ascii="Tahoma" w:eastAsiaTheme="minorHAnsi" w:hAnsi="Tahoma" w:cs="Monaco"/>
          <w:iCs/>
          <w:szCs w:val="22"/>
        </w:rPr>
        <w:t xml:space="preserve"> </w:t>
      </w:r>
      <w:r w:rsidRPr="00C863E6">
        <w:rPr>
          <w:rFonts w:ascii="Tahoma" w:eastAsiaTheme="minorHAnsi" w:hAnsi="Tahoma" w:cs="Monaco"/>
          <w:iCs/>
          <w:szCs w:val="22"/>
          <w:u w:val="single"/>
        </w:rPr>
        <w:t>if</w:t>
      </w:r>
      <w:r>
        <w:rPr>
          <w:rFonts w:ascii="Tahoma" w:eastAsiaTheme="minorHAnsi" w:hAnsi="Tahoma" w:cs="Monaco"/>
          <w:iCs/>
          <w:szCs w:val="22"/>
        </w:rPr>
        <w:t xml:space="preserve"> it detects a </w:t>
      </w:r>
      <w:r w:rsidRPr="00C863E6">
        <w:rPr>
          <w:rFonts w:ascii="Tahoma" w:eastAsiaTheme="minorHAnsi" w:hAnsi="Tahoma" w:cs="Monaco"/>
          <w:iCs/>
          <w:szCs w:val="22"/>
          <w:u w:val="single"/>
        </w:rPr>
        <w:t>new version</w:t>
      </w:r>
      <w:r>
        <w:rPr>
          <w:rFonts w:ascii="Tahoma" w:eastAsiaTheme="minorHAnsi" w:hAnsi="Tahoma" w:cs="Monaco"/>
          <w:iCs/>
          <w:szCs w:val="22"/>
        </w:rPr>
        <w:t xml:space="preserve"> or </w:t>
      </w:r>
      <w:r w:rsidRPr="00C863E6">
        <w:rPr>
          <w:rFonts w:ascii="Tahoma" w:eastAsiaTheme="minorHAnsi" w:hAnsi="Tahoma" w:cs="Monaco"/>
          <w:iCs/>
          <w:szCs w:val="22"/>
          <w:u w:val="single"/>
        </w:rPr>
        <w:t>implementation</w:t>
      </w:r>
      <w:r>
        <w:rPr>
          <w:rFonts w:ascii="Tahoma" w:eastAsiaTheme="minorHAnsi" w:hAnsi="Tahoma" w:cs="Monaco"/>
          <w:iCs/>
          <w:szCs w:val="22"/>
        </w:rPr>
        <w:t xml:space="preserve"> of the database that is the current version. </w:t>
      </w:r>
      <w:r w:rsidR="007315FA">
        <w:rPr>
          <w:rFonts w:ascii="Tahoma" w:eastAsiaTheme="minorHAnsi" w:hAnsi="Tahoma" w:cs="Monaco"/>
          <w:iCs/>
          <w:szCs w:val="22"/>
        </w:rPr>
        <w:t xml:space="preserve">Actually if you check the parameter list of that function you’ll notice that it </w:t>
      </w:r>
      <w:r w:rsidR="007315FA" w:rsidRPr="00A548AA">
        <w:rPr>
          <w:rFonts w:ascii="Tahoma" w:eastAsiaTheme="minorHAnsi" w:hAnsi="Tahoma" w:cs="Monaco"/>
          <w:iCs/>
          <w:szCs w:val="22"/>
          <w:u w:val="single"/>
        </w:rPr>
        <w:t>tracks</w:t>
      </w:r>
      <w:r w:rsidR="007315FA">
        <w:rPr>
          <w:rFonts w:ascii="Tahoma" w:eastAsiaTheme="minorHAnsi" w:hAnsi="Tahoma" w:cs="Monaco"/>
          <w:iCs/>
          <w:szCs w:val="22"/>
        </w:rPr>
        <w:t xml:space="preserve"> or </w:t>
      </w:r>
      <w:r w:rsidR="007315FA" w:rsidRPr="00A548AA">
        <w:rPr>
          <w:rFonts w:ascii="Tahoma" w:eastAsiaTheme="minorHAnsi" w:hAnsi="Tahoma" w:cs="Monaco"/>
          <w:iCs/>
          <w:szCs w:val="22"/>
          <w:u w:val="single"/>
        </w:rPr>
        <w:t>detects</w:t>
      </w:r>
      <w:r w:rsidR="007315FA">
        <w:rPr>
          <w:rFonts w:ascii="Tahoma" w:eastAsiaTheme="minorHAnsi" w:hAnsi="Tahoma" w:cs="Monaco"/>
          <w:iCs/>
          <w:szCs w:val="22"/>
        </w:rPr>
        <w:t xml:space="preserve"> a change in version (old version vs. new version) and thus if you CHANGE the version number in your declaration (shown above) and run your app, a new version kicks in. That’s</w:t>
      </w:r>
      <w:r>
        <w:rPr>
          <w:rFonts w:ascii="Tahoma" w:eastAsiaTheme="minorHAnsi" w:hAnsi="Tahoma" w:cs="Monaco"/>
          <w:iCs/>
          <w:szCs w:val="22"/>
        </w:rPr>
        <w:t xml:space="preserve"> okay if you do this and you may have too if things fail on you (</w:t>
      </w:r>
      <w:r w:rsidR="00E56A90">
        <w:rPr>
          <w:rFonts w:ascii="Tahoma" w:eastAsiaTheme="minorHAnsi" w:hAnsi="Tahoma" w:cs="Monaco"/>
          <w:iCs/>
          <w:szCs w:val="22"/>
        </w:rPr>
        <w:t>S</w:t>
      </w:r>
      <w:r w:rsidR="00C863E6">
        <w:rPr>
          <w:rFonts w:ascii="Tahoma" w:eastAsiaTheme="minorHAnsi" w:hAnsi="Tahoma" w:cs="Monaco"/>
          <w:iCs/>
          <w:szCs w:val="22"/>
        </w:rPr>
        <w:t>Q</w:t>
      </w:r>
      <w:r w:rsidR="00E56A90">
        <w:rPr>
          <w:rFonts w:ascii="Tahoma" w:eastAsiaTheme="minorHAnsi" w:hAnsi="Tahoma" w:cs="Monaco"/>
          <w:iCs/>
          <w:szCs w:val="22"/>
        </w:rPr>
        <w:t>L</w:t>
      </w:r>
      <w:r w:rsidR="00C863E6">
        <w:rPr>
          <w:rFonts w:ascii="Tahoma" w:eastAsiaTheme="minorHAnsi" w:hAnsi="Tahoma" w:cs="Monaco"/>
          <w:iCs/>
          <w:szCs w:val="22"/>
        </w:rPr>
        <w:t>E</w:t>
      </w:r>
      <w:r w:rsidR="007315FA">
        <w:rPr>
          <w:rFonts w:ascii="Tahoma" w:eastAsiaTheme="minorHAnsi" w:hAnsi="Tahoma" w:cs="Monaco"/>
          <w:iCs/>
          <w:szCs w:val="22"/>
        </w:rPr>
        <w:t>xception</w:t>
      </w:r>
      <w:r>
        <w:rPr>
          <w:rFonts w:ascii="Tahoma" w:eastAsiaTheme="minorHAnsi" w:hAnsi="Tahoma" w:cs="Monaco"/>
          <w:iCs/>
          <w:szCs w:val="22"/>
        </w:rPr>
        <w:t xml:space="preserve"> errors, etc.) or you just want to create a </w:t>
      </w:r>
      <w:r w:rsidRPr="00C863E6">
        <w:rPr>
          <w:rFonts w:ascii="Tahoma" w:eastAsiaTheme="minorHAnsi" w:hAnsi="Tahoma" w:cs="Monaco"/>
          <w:iCs/>
          <w:szCs w:val="22"/>
          <w:u w:val="single"/>
        </w:rPr>
        <w:t>new</w:t>
      </w:r>
      <w:r>
        <w:rPr>
          <w:rFonts w:ascii="Tahoma" w:eastAsiaTheme="minorHAnsi" w:hAnsi="Tahoma" w:cs="Monaco"/>
          <w:iCs/>
          <w:szCs w:val="22"/>
        </w:rPr>
        <w:t xml:space="preserve"> INSTANCE of the dbase.  You can </w:t>
      </w:r>
      <w:r w:rsidRPr="0056364B">
        <w:rPr>
          <w:rFonts w:ascii="Tahoma" w:eastAsiaTheme="minorHAnsi" w:hAnsi="Tahoma" w:cs="Monaco"/>
          <w:iCs/>
          <w:szCs w:val="22"/>
          <w:u w:val="single"/>
        </w:rPr>
        <w:t>toggle</w:t>
      </w:r>
      <w:r>
        <w:rPr>
          <w:rFonts w:ascii="Tahoma" w:eastAsiaTheme="minorHAnsi" w:hAnsi="Tahoma" w:cs="Monaco"/>
          <w:iCs/>
          <w:szCs w:val="22"/>
        </w:rPr>
        <w:t xml:space="preserve"> between versions if you like provided the prior version ran smoothly otherwise </w:t>
      </w:r>
      <w:r w:rsidR="0056364B">
        <w:rPr>
          <w:rFonts w:ascii="Tahoma" w:eastAsiaTheme="minorHAnsi" w:hAnsi="Tahoma" w:cs="Monaco"/>
          <w:iCs/>
          <w:szCs w:val="22"/>
        </w:rPr>
        <w:t>you may be dinged with an error!</w:t>
      </w:r>
      <w:r>
        <w:rPr>
          <w:rFonts w:ascii="Tahoma" w:eastAsiaTheme="minorHAnsi" w:hAnsi="Tahoma" w:cs="Monaco"/>
          <w:iCs/>
          <w:szCs w:val="22"/>
        </w:rPr>
        <w:t xml:space="preserve">  Further note, as you may run </w:t>
      </w:r>
      <w:r w:rsidR="0056364B">
        <w:rPr>
          <w:rFonts w:ascii="Tahoma" w:eastAsiaTheme="minorHAnsi" w:hAnsi="Tahoma" w:cs="Monaco"/>
          <w:iCs/>
          <w:szCs w:val="22"/>
        </w:rPr>
        <w:t xml:space="preserve">your app </w:t>
      </w:r>
      <w:r>
        <w:rPr>
          <w:rFonts w:ascii="Tahoma" w:eastAsiaTheme="minorHAnsi" w:hAnsi="Tahoma" w:cs="Monaco"/>
          <w:iCs/>
          <w:szCs w:val="22"/>
        </w:rPr>
        <w:t xml:space="preserve">many </w:t>
      </w:r>
      <w:r w:rsidR="0056364B">
        <w:rPr>
          <w:rFonts w:ascii="Tahoma" w:eastAsiaTheme="minorHAnsi" w:hAnsi="Tahoma" w:cs="Monaco"/>
          <w:iCs/>
          <w:szCs w:val="22"/>
        </w:rPr>
        <w:t>times successfully,</w:t>
      </w:r>
      <w:r>
        <w:rPr>
          <w:rFonts w:ascii="Tahoma" w:eastAsiaTheme="minorHAnsi" w:hAnsi="Tahoma" w:cs="Monaco"/>
          <w:iCs/>
          <w:szCs w:val="22"/>
        </w:rPr>
        <w:t xml:space="preserve"> you will be </w:t>
      </w:r>
      <w:r w:rsidRPr="0056364B">
        <w:rPr>
          <w:rFonts w:ascii="Tahoma" w:eastAsiaTheme="minorHAnsi" w:hAnsi="Tahoma" w:cs="Monaco"/>
          <w:iCs/>
          <w:szCs w:val="22"/>
          <w:u w:val="single"/>
        </w:rPr>
        <w:t>adding</w:t>
      </w:r>
      <w:r>
        <w:rPr>
          <w:rFonts w:ascii="Tahoma" w:eastAsiaTheme="minorHAnsi" w:hAnsi="Tahoma" w:cs="Monaco"/>
          <w:iCs/>
          <w:szCs w:val="22"/>
        </w:rPr>
        <w:t xml:space="preserve"> new records </w:t>
      </w:r>
      <w:r w:rsidRPr="009405F8">
        <w:rPr>
          <w:rFonts w:ascii="Tahoma" w:eastAsiaTheme="minorHAnsi" w:hAnsi="Tahoma" w:cs="Monaco"/>
          <w:iCs/>
          <w:szCs w:val="22"/>
          <w:u w:val="single"/>
        </w:rPr>
        <w:t>each time</w:t>
      </w:r>
      <w:r>
        <w:rPr>
          <w:rFonts w:ascii="Tahoma" w:eastAsiaTheme="minorHAnsi" w:hAnsi="Tahoma" w:cs="Monaco"/>
          <w:iCs/>
          <w:szCs w:val="22"/>
        </w:rPr>
        <w:t xml:space="preserve"> (4 records at a time really per the code you’ll soon see added in via your MainActivity file) unless you comment out that code of course. That’s okay too, but note if your Log shows many records </w:t>
      </w:r>
      <w:r w:rsidR="003C0D95">
        <w:rPr>
          <w:rFonts w:ascii="Tahoma" w:eastAsiaTheme="minorHAnsi" w:hAnsi="Tahoma" w:cs="Monaco"/>
          <w:iCs/>
          <w:szCs w:val="22"/>
        </w:rPr>
        <w:t>from many runs</w:t>
      </w:r>
      <w:r w:rsidR="009405F8">
        <w:rPr>
          <w:rFonts w:ascii="Tahoma" w:eastAsiaTheme="minorHAnsi" w:hAnsi="Tahoma" w:cs="Monaco"/>
          <w:iCs/>
          <w:szCs w:val="22"/>
        </w:rPr>
        <w:t>,</w:t>
      </w:r>
      <w:r w:rsidR="003C0D95">
        <w:rPr>
          <w:rFonts w:ascii="Tahoma" w:eastAsiaTheme="minorHAnsi" w:hAnsi="Tahoma" w:cs="Monaco"/>
          <w:iCs/>
          <w:szCs w:val="22"/>
        </w:rPr>
        <w:t xml:space="preserve"> your records will </w:t>
      </w:r>
      <w:r w:rsidR="007315FA">
        <w:rPr>
          <w:rFonts w:ascii="Tahoma" w:eastAsiaTheme="minorHAnsi" w:hAnsi="Tahoma" w:cs="Monaco"/>
          <w:iCs/>
          <w:szCs w:val="22"/>
        </w:rPr>
        <w:t>exemplify</w:t>
      </w:r>
      <w:r w:rsidR="003C0D95">
        <w:rPr>
          <w:rFonts w:ascii="Tahoma" w:eastAsiaTheme="minorHAnsi" w:hAnsi="Tahoma" w:cs="Monaco"/>
          <w:iCs/>
          <w:szCs w:val="22"/>
        </w:rPr>
        <w:t xml:space="preserve"> a differing </w:t>
      </w:r>
      <w:r w:rsidR="003C0D95" w:rsidRPr="00191069">
        <w:rPr>
          <w:rFonts w:ascii="Tahoma" w:eastAsiaTheme="minorHAnsi" w:hAnsi="Tahoma" w:cs="Monaco"/>
          <w:b/>
          <w:iCs/>
          <w:szCs w:val="22"/>
        </w:rPr>
        <w:t>id</w:t>
      </w:r>
      <w:r w:rsidR="003C0D95">
        <w:rPr>
          <w:rFonts w:ascii="Tahoma" w:eastAsiaTheme="minorHAnsi" w:hAnsi="Tahoma" w:cs="Monaco"/>
          <w:iCs/>
          <w:szCs w:val="22"/>
        </w:rPr>
        <w:t xml:space="preserve"> (</w:t>
      </w:r>
      <w:r w:rsidR="007315FA">
        <w:rPr>
          <w:rFonts w:ascii="Tahoma" w:eastAsiaTheme="minorHAnsi" w:hAnsi="Tahoma" w:cs="Monaco"/>
          <w:iCs/>
          <w:szCs w:val="22"/>
        </w:rPr>
        <w:t>i.e.</w:t>
      </w:r>
      <w:r w:rsidR="003C0D95">
        <w:rPr>
          <w:rFonts w:ascii="Tahoma" w:eastAsiaTheme="minorHAnsi" w:hAnsi="Tahoma" w:cs="Monaco"/>
          <w:iCs/>
          <w:szCs w:val="22"/>
        </w:rPr>
        <w:t xml:space="preserve">, incremented with a different </w:t>
      </w:r>
      <w:r w:rsidR="003C0D95" w:rsidRPr="00191069">
        <w:rPr>
          <w:rFonts w:ascii="Tahoma" w:eastAsiaTheme="minorHAnsi" w:hAnsi="Tahoma" w:cs="Monaco"/>
          <w:b/>
          <w:iCs/>
          <w:szCs w:val="22"/>
        </w:rPr>
        <w:t>id</w:t>
      </w:r>
      <w:r w:rsidR="003C0D95">
        <w:rPr>
          <w:rFonts w:ascii="Tahoma" w:eastAsiaTheme="minorHAnsi" w:hAnsi="Tahoma" w:cs="Monaco"/>
          <w:iCs/>
          <w:szCs w:val="22"/>
        </w:rPr>
        <w:t xml:space="preserve"> as your create statement set’s the </w:t>
      </w:r>
      <w:r w:rsidR="003C0D95" w:rsidRPr="00191069">
        <w:rPr>
          <w:rFonts w:ascii="Tahoma" w:eastAsiaTheme="minorHAnsi" w:hAnsi="Tahoma" w:cs="Monaco"/>
          <w:b/>
          <w:iCs/>
          <w:szCs w:val="22"/>
        </w:rPr>
        <w:t>id</w:t>
      </w:r>
      <w:r w:rsidR="003C0D95">
        <w:rPr>
          <w:rFonts w:ascii="Tahoma" w:eastAsiaTheme="minorHAnsi" w:hAnsi="Tahoma" w:cs="Monaco"/>
          <w:iCs/>
          <w:szCs w:val="22"/>
        </w:rPr>
        <w:t xml:space="preserve"> column to autoincrement) which is perfectly fine.</w:t>
      </w:r>
      <w:r w:rsidR="009405F8">
        <w:rPr>
          <w:rFonts w:ascii="Tahoma" w:eastAsiaTheme="minorHAnsi" w:hAnsi="Tahoma" w:cs="Monaco"/>
          <w:iCs/>
          <w:szCs w:val="22"/>
        </w:rPr>
        <w:t xml:space="preserve"> </w:t>
      </w:r>
      <w:r w:rsidR="009405F8" w:rsidRPr="00E16833">
        <w:rPr>
          <w:rFonts w:ascii="Tahoma" w:eastAsiaTheme="minorHAnsi" w:hAnsi="Tahoma" w:cs="Monaco"/>
          <w:iCs/>
          <w:color w:val="FF0000"/>
          <w:szCs w:val="22"/>
        </w:rPr>
        <w:t xml:space="preserve">Note further though that you want to have exact </w:t>
      </w:r>
      <w:r w:rsidR="009405F8" w:rsidRPr="00E16833">
        <w:rPr>
          <w:rFonts w:ascii="Tahoma" w:eastAsiaTheme="minorHAnsi" w:hAnsi="Tahoma" w:cs="Monaco"/>
          <w:b/>
          <w:iCs/>
          <w:color w:val="FF0000"/>
          <w:szCs w:val="22"/>
        </w:rPr>
        <w:t>id</w:t>
      </w:r>
      <w:r w:rsidR="009405F8" w:rsidRPr="00E16833">
        <w:rPr>
          <w:rFonts w:ascii="Tahoma" w:eastAsiaTheme="minorHAnsi" w:hAnsi="Tahoma" w:cs="Monaco"/>
          <w:iCs/>
          <w:color w:val="FF0000"/>
          <w:szCs w:val="22"/>
        </w:rPr>
        <w:t>’s to update or delete from later so beware of this</w:t>
      </w:r>
      <w:r w:rsidR="009405F8">
        <w:rPr>
          <w:rFonts w:ascii="Tahoma" w:eastAsiaTheme="minorHAnsi" w:hAnsi="Tahoma" w:cs="Monaco"/>
          <w:iCs/>
          <w:szCs w:val="22"/>
        </w:rPr>
        <w:t>.</w:t>
      </w:r>
    </w:p>
    <w:p w14:paraId="452D7B2C" w14:textId="77777777" w:rsidR="00E16833" w:rsidRPr="00C863E6" w:rsidRDefault="00E16833" w:rsidP="005D3BF7">
      <w:pPr>
        <w:pStyle w:val="NoSpacing"/>
        <w:rPr>
          <w:rFonts w:ascii="Monaco" w:eastAsiaTheme="minorHAnsi" w:hAnsi="Monaco" w:cs="Monaco"/>
          <w:color w:val="000000"/>
          <w:sz w:val="22"/>
          <w:szCs w:val="22"/>
        </w:rPr>
      </w:pPr>
    </w:p>
    <w:p w14:paraId="62400448" w14:textId="06CCCAE1" w:rsidR="003C0D95" w:rsidRDefault="003C0D95" w:rsidP="005D3BF7">
      <w:pPr>
        <w:pStyle w:val="NoSpacing"/>
        <w:rPr>
          <w:rFonts w:ascii="Tahoma" w:eastAsiaTheme="minorHAnsi" w:hAnsi="Tahoma" w:cs="Monaco"/>
          <w:iCs/>
          <w:szCs w:val="22"/>
        </w:rPr>
      </w:pPr>
      <w:r>
        <w:rPr>
          <w:rFonts w:ascii="Tahoma" w:eastAsiaTheme="minorHAnsi" w:hAnsi="Tahoma" w:cs="Monaco"/>
          <w:iCs/>
          <w:szCs w:val="22"/>
        </w:rPr>
        <w:t xml:space="preserve">Study over the CRUD functions and the resident query logic implemented for </w:t>
      </w:r>
      <w:r w:rsidRPr="003C0D95">
        <w:rPr>
          <w:rFonts w:ascii="Tahoma" w:eastAsiaTheme="minorHAnsi" w:hAnsi="Tahoma" w:cs="Monaco"/>
          <w:iCs/>
          <w:szCs w:val="22"/>
          <w:u w:val="single"/>
        </w:rPr>
        <w:t>each</w:t>
      </w:r>
      <w:r>
        <w:rPr>
          <w:rFonts w:ascii="Tahoma" w:eastAsiaTheme="minorHAnsi" w:hAnsi="Tahoma" w:cs="Monaco"/>
          <w:iCs/>
          <w:szCs w:val="22"/>
        </w:rPr>
        <w:t xml:space="preserve"> CRUD function </w:t>
      </w:r>
      <w:r w:rsidRPr="003C0D95">
        <w:rPr>
          <w:rFonts w:ascii="Tahoma" w:eastAsiaTheme="minorHAnsi" w:hAnsi="Tahoma" w:cs="Monaco"/>
          <w:iCs/>
          <w:szCs w:val="22"/>
          <w:u w:val="single"/>
        </w:rPr>
        <w:t>big time</w:t>
      </w:r>
      <w:r>
        <w:rPr>
          <w:rFonts w:ascii="Tahoma" w:eastAsiaTheme="minorHAnsi" w:hAnsi="Tahoma" w:cs="Monaco"/>
          <w:iCs/>
          <w:szCs w:val="22"/>
        </w:rPr>
        <w:t xml:space="preserve"> as that language is the </w:t>
      </w:r>
      <w:r w:rsidR="009405F8">
        <w:rPr>
          <w:rFonts w:ascii="Tahoma" w:eastAsiaTheme="minorHAnsi" w:hAnsi="Tahoma" w:cs="Monaco"/>
          <w:iCs/>
          <w:szCs w:val="22"/>
        </w:rPr>
        <w:t xml:space="preserve">de facto </w:t>
      </w:r>
      <w:r>
        <w:rPr>
          <w:rFonts w:ascii="Tahoma" w:eastAsiaTheme="minorHAnsi" w:hAnsi="Tahoma" w:cs="Monaco"/>
          <w:iCs/>
          <w:szCs w:val="22"/>
        </w:rPr>
        <w:t>standard for executing SQLite queries. Use it and manipulate it as well as deemed worthy.</w:t>
      </w:r>
    </w:p>
    <w:p w14:paraId="55D1BA72" w14:textId="77777777" w:rsidR="005714C5" w:rsidRDefault="005714C5" w:rsidP="003C3C36">
      <w:pPr>
        <w:pStyle w:val="NoSpacing"/>
        <w:rPr>
          <w:rFonts w:ascii="Monaco" w:eastAsiaTheme="minorHAnsi" w:hAnsi="Monaco" w:cs="Monaco"/>
          <w:color w:val="008080"/>
          <w:szCs w:val="22"/>
        </w:rPr>
      </w:pPr>
    </w:p>
    <w:p w14:paraId="3A6E2040" w14:textId="23B27E4C" w:rsidR="00267B2B" w:rsidRDefault="00267B2B" w:rsidP="00267B2B">
      <w:pPr>
        <w:pStyle w:val="NoSpacing"/>
        <w:rPr>
          <w:rFonts w:ascii="Tahoma" w:hAnsi="Tahoma" w:cs="Tahoma"/>
          <w:b/>
          <w:color w:val="800080"/>
        </w:rPr>
      </w:pPr>
      <w:r w:rsidRPr="00575014">
        <w:rPr>
          <w:rFonts w:ascii="Tahoma" w:hAnsi="Tahoma" w:cs="Tahoma"/>
          <w:b/>
          <w:color w:val="800080"/>
        </w:rPr>
        <w:t xml:space="preserve">STEP </w:t>
      </w:r>
      <w:r w:rsidR="00127D62">
        <w:rPr>
          <w:rFonts w:ascii="Tahoma" w:hAnsi="Tahoma" w:cs="Tahoma"/>
          <w:b/>
          <w:color w:val="800080"/>
        </w:rPr>
        <w:t>4</w:t>
      </w:r>
      <w:r w:rsidRPr="00575014">
        <w:rPr>
          <w:rFonts w:ascii="Tahoma" w:hAnsi="Tahoma" w:cs="Tahoma"/>
          <w:b/>
          <w:color w:val="800080"/>
        </w:rPr>
        <w:tab/>
      </w:r>
      <w:r>
        <w:rPr>
          <w:rFonts w:ascii="Tahoma" w:hAnsi="Tahoma" w:cs="Tahoma"/>
          <w:b/>
          <w:color w:val="800080"/>
        </w:rPr>
        <w:tab/>
      </w:r>
      <w:r w:rsidR="003C3C36">
        <w:rPr>
          <w:rFonts w:ascii="Tahoma" w:hAnsi="Tahoma" w:cs="Tahoma"/>
          <w:b/>
          <w:color w:val="800080"/>
        </w:rPr>
        <w:t xml:space="preserve">Open up your </w:t>
      </w:r>
      <w:r w:rsidR="00127D62">
        <w:rPr>
          <w:rFonts w:ascii="Tahoma" w:hAnsi="Tahoma" w:cs="Tahoma"/>
          <w:b/>
          <w:color w:val="800080"/>
        </w:rPr>
        <w:t>MainActivity</w:t>
      </w:r>
      <w:r w:rsidR="003C3C36">
        <w:rPr>
          <w:rFonts w:ascii="Tahoma" w:hAnsi="Tahoma" w:cs="Tahoma"/>
          <w:b/>
          <w:color w:val="800080"/>
        </w:rPr>
        <w:t>.java file and add in the following</w:t>
      </w:r>
      <w:r w:rsidR="004838EF">
        <w:rPr>
          <w:rFonts w:ascii="Tahoma" w:hAnsi="Tahoma" w:cs="Tahoma"/>
          <w:b/>
          <w:color w:val="800080"/>
        </w:rPr>
        <w:t>:</w:t>
      </w:r>
    </w:p>
    <w:p w14:paraId="1EA34F39" w14:textId="3CC8E299" w:rsidR="003C3C36" w:rsidRDefault="00A32EC7" w:rsidP="00A32EC7">
      <w:pPr>
        <w:pStyle w:val="NoSpacing"/>
        <w:tabs>
          <w:tab w:val="left" w:pos="4346"/>
        </w:tabs>
        <w:rPr>
          <w:rFonts w:ascii="Tahoma" w:hAnsi="Tahoma" w:cs="Tahoma"/>
          <w:b/>
          <w:color w:val="800080"/>
        </w:rPr>
      </w:pPr>
      <w:r>
        <w:rPr>
          <w:rFonts w:ascii="Tahoma" w:hAnsi="Tahoma" w:cs="Tahoma"/>
          <w:b/>
          <w:color w:val="800080"/>
        </w:rPr>
        <w:tab/>
      </w:r>
    </w:p>
    <w:p w14:paraId="3DB0748B" w14:textId="1270387E" w:rsidR="005201D0" w:rsidRDefault="00E16833" w:rsidP="005201D0">
      <w:pPr>
        <w:pStyle w:val="NoSpacing"/>
        <w:rPr>
          <w:rFonts w:ascii="Tahoma" w:hAnsi="Tahoma" w:cs="Tahoma"/>
          <w:b/>
          <w:color w:val="800080"/>
        </w:rPr>
      </w:pPr>
      <w:r>
        <w:rPr>
          <w:rFonts w:ascii="Tahoma" w:hAnsi="Tahoma" w:cs="Tahoma"/>
          <w:b/>
          <w:color w:val="800080"/>
        </w:rPr>
        <w:t>First</w:t>
      </w:r>
      <w:r w:rsidR="005201D0">
        <w:rPr>
          <w:rFonts w:ascii="Tahoma" w:hAnsi="Tahoma" w:cs="Tahoma"/>
          <w:b/>
          <w:color w:val="800080"/>
        </w:rPr>
        <w:t xml:space="preserve"> add the following code into your Activity:</w:t>
      </w:r>
    </w:p>
    <w:p w14:paraId="299A0B84" w14:textId="3029B49E" w:rsidR="008572F5" w:rsidRDefault="00834FB2" w:rsidP="00834FB2">
      <w:pPr>
        <w:pStyle w:val="NoSpacing"/>
        <w:tabs>
          <w:tab w:val="left" w:pos="1212"/>
        </w:tabs>
        <w:rPr>
          <w:rFonts w:ascii="Tahoma" w:hAnsi="Tahoma" w:cs="Tahoma"/>
          <w:b/>
          <w:color w:val="800080"/>
        </w:rPr>
      </w:pPr>
      <w:r>
        <w:rPr>
          <w:rFonts w:ascii="Tahoma" w:hAnsi="Tahoma" w:cs="Tahoma"/>
          <w:b/>
          <w:color w:val="800080"/>
        </w:rPr>
        <w:tab/>
      </w:r>
    </w:p>
    <w:p w14:paraId="101F63D9" w14:textId="69009883" w:rsidR="00BC6FB1" w:rsidRPr="00A32EC7" w:rsidRDefault="00BC6FB1" w:rsidP="00BC6FB1">
      <w:pPr>
        <w:widowControl w:val="0"/>
        <w:autoSpaceDE w:val="0"/>
        <w:autoSpaceDN w:val="0"/>
        <w:adjustRightInd w:val="0"/>
        <w:rPr>
          <w:rFonts w:ascii="Monaco" w:hAnsi="Monaco" w:cs="Monaco"/>
          <w:color w:val="000000"/>
          <w:szCs w:val="22"/>
        </w:rPr>
      </w:pPr>
      <w:r w:rsidRPr="00BC6FB1">
        <w:rPr>
          <w:rFonts w:ascii="Monaco" w:eastAsiaTheme="minorHAnsi" w:hAnsi="Monaco" w:cs="Monaco"/>
          <w:b/>
          <w:bCs/>
          <w:color w:val="7F0055"/>
          <w:szCs w:val="22"/>
        </w:rPr>
        <w:t>public</w:t>
      </w:r>
      <w:r w:rsidRPr="00BC6FB1">
        <w:rPr>
          <w:rFonts w:ascii="Monaco" w:eastAsiaTheme="minorHAnsi" w:hAnsi="Monaco" w:cs="Monaco"/>
          <w:color w:val="000000"/>
          <w:szCs w:val="22"/>
        </w:rPr>
        <w:t xml:space="preserve"> </w:t>
      </w:r>
      <w:r w:rsidRPr="00BC6FB1">
        <w:rPr>
          <w:rFonts w:ascii="Monaco" w:eastAsiaTheme="minorHAnsi" w:hAnsi="Monaco" w:cs="Monaco"/>
          <w:b/>
          <w:bCs/>
          <w:color w:val="7F0055"/>
          <w:szCs w:val="22"/>
        </w:rPr>
        <w:t>class</w:t>
      </w:r>
      <w:r w:rsidRPr="00BC6FB1">
        <w:rPr>
          <w:rFonts w:ascii="Monaco" w:eastAsiaTheme="minorHAnsi" w:hAnsi="Monaco" w:cs="Monaco"/>
          <w:color w:val="000000"/>
          <w:szCs w:val="22"/>
        </w:rPr>
        <w:t xml:space="preserve"> MainActivity </w:t>
      </w:r>
      <w:r w:rsidRPr="00BC6FB1">
        <w:rPr>
          <w:rFonts w:ascii="Monaco" w:eastAsiaTheme="minorHAnsi" w:hAnsi="Monaco" w:cs="Monaco"/>
          <w:b/>
          <w:bCs/>
          <w:color w:val="7F0055"/>
          <w:szCs w:val="22"/>
        </w:rPr>
        <w:t>extends</w:t>
      </w:r>
      <w:r w:rsidRPr="00BC6FB1">
        <w:rPr>
          <w:rFonts w:ascii="Monaco" w:eastAsiaTheme="minorHAnsi" w:hAnsi="Monaco" w:cs="Monaco"/>
          <w:color w:val="000000"/>
          <w:szCs w:val="22"/>
        </w:rPr>
        <w:t xml:space="preserve"> </w:t>
      </w:r>
      <w:r w:rsidR="00A32EC7" w:rsidRPr="00A32EC7">
        <w:rPr>
          <w:rFonts w:ascii="Monaco" w:hAnsi="Monaco" w:cs="Monaco"/>
          <w:color w:val="000000"/>
          <w:szCs w:val="22"/>
        </w:rPr>
        <w:t>AppCompatActivity</w:t>
      </w:r>
      <w:r w:rsidR="00A32EC7">
        <w:rPr>
          <w:rFonts w:ascii="Monaco" w:hAnsi="Monaco" w:cs="Monaco"/>
          <w:color w:val="000000"/>
          <w:szCs w:val="22"/>
        </w:rPr>
        <w:t xml:space="preserve"> </w:t>
      </w:r>
      <w:r w:rsidRPr="00BC6FB1">
        <w:rPr>
          <w:rFonts w:ascii="Monaco" w:eastAsiaTheme="minorHAnsi" w:hAnsi="Monaco" w:cs="Monaco"/>
          <w:color w:val="000000"/>
          <w:szCs w:val="22"/>
        </w:rPr>
        <w:t>{</w:t>
      </w:r>
    </w:p>
    <w:p w14:paraId="1F462DA9" w14:textId="77777777" w:rsidR="00BC6FB1" w:rsidRPr="00BC6FB1" w:rsidRDefault="00BC6FB1" w:rsidP="00BC6FB1">
      <w:pPr>
        <w:widowControl w:val="0"/>
        <w:autoSpaceDE w:val="0"/>
        <w:autoSpaceDN w:val="0"/>
        <w:adjustRightInd w:val="0"/>
        <w:rPr>
          <w:rFonts w:ascii="Monaco" w:eastAsiaTheme="minorHAnsi" w:hAnsi="Monaco" w:cs="Monaco"/>
          <w:szCs w:val="22"/>
        </w:rPr>
      </w:pPr>
    </w:p>
    <w:p w14:paraId="62527E37"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646464"/>
          <w:szCs w:val="22"/>
        </w:rPr>
        <w:t>@Override</w:t>
      </w:r>
    </w:p>
    <w:p w14:paraId="11C0EB4F"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b/>
          <w:bCs/>
          <w:color w:val="7F0055"/>
          <w:szCs w:val="22"/>
        </w:rPr>
        <w:t>protected</w:t>
      </w:r>
      <w:r w:rsidRPr="00BC6FB1">
        <w:rPr>
          <w:rFonts w:ascii="Monaco" w:eastAsiaTheme="minorHAnsi" w:hAnsi="Monaco" w:cs="Monaco"/>
          <w:color w:val="000000"/>
          <w:szCs w:val="22"/>
        </w:rPr>
        <w:t xml:space="preserve"> </w:t>
      </w:r>
      <w:r w:rsidRPr="00BC6FB1">
        <w:rPr>
          <w:rFonts w:ascii="Monaco" w:eastAsiaTheme="minorHAnsi" w:hAnsi="Monaco" w:cs="Monaco"/>
          <w:b/>
          <w:bCs/>
          <w:color w:val="7F0055"/>
          <w:szCs w:val="22"/>
        </w:rPr>
        <w:t>void</w:t>
      </w:r>
      <w:r w:rsidRPr="00BC6FB1">
        <w:rPr>
          <w:rFonts w:ascii="Monaco" w:eastAsiaTheme="minorHAnsi" w:hAnsi="Monaco" w:cs="Monaco"/>
          <w:color w:val="000000"/>
          <w:szCs w:val="22"/>
        </w:rPr>
        <w:t xml:space="preserve"> onCreate(Bundle savedInstanceState) {</w:t>
      </w:r>
    </w:p>
    <w:p w14:paraId="310FFBAF"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000000"/>
          <w:szCs w:val="22"/>
        </w:rPr>
        <w:tab/>
      </w:r>
      <w:r w:rsidRPr="00BC6FB1">
        <w:rPr>
          <w:rFonts w:ascii="Monaco" w:eastAsiaTheme="minorHAnsi" w:hAnsi="Monaco" w:cs="Monaco"/>
          <w:b/>
          <w:bCs/>
          <w:color w:val="7F0055"/>
          <w:szCs w:val="22"/>
        </w:rPr>
        <w:t>super</w:t>
      </w:r>
      <w:r w:rsidRPr="00BC6FB1">
        <w:rPr>
          <w:rFonts w:ascii="Monaco" w:eastAsiaTheme="minorHAnsi" w:hAnsi="Monaco" w:cs="Monaco"/>
          <w:color w:val="000000"/>
          <w:szCs w:val="22"/>
        </w:rPr>
        <w:t>.onCreate(savedInstanceState);</w:t>
      </w:r>
    </w:p>
    <w:p w14:paraId="4D373513"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000000"/>
          <w:szCs w:val="22"/>
        </w:rPr>
        <w:tab/>
        <w:t>setContentView(R.layout.</w:t>
      </w:r>
      <w:r w:rsidRPr="00BC6FB1">
        <w:rPr>
          <w:rFonts w:ascii="Monaco" w:eastAsiaTheme="minorHAnsi" w:hAnsi="Monaco" w:cs="Monaco"/>
          <w:i/>
          <w:iCs/>
          <w:color w:val="0000C0"/>
          <w:szCs w:val="22"/>
        </w:rPr>
        <w:t>activity_main</w:t>
      </w:r>
      <w:r w:rsidRPr="00BC6FB1">
        <w:rPr>
          <w:rFonts w:ascii="Monaco" w:eastAsiaTheme="minorHAnsi" w:hAnsi="Monaco" w:cs="Monaco"/>
          <w:color w:val="000000"/>
          <w:szCs w:val="22"/>
        </w:rPr>
        <w:t>);</w:t>
      </w:r>
    </w:p>
    <w:p w14:paraId="59FC0533"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000000"/>
          <w:szCs w:val="22"/>
        </w:rPr>
        <w:tab/>
      </w:r>
    </w:p>
    <w:p w14:paraId="34605390"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SqlHelper db = </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SqlHelper(</w:t>
      </w:r>
      <w:r w:rsidRPr="00BC6FB1">
        <w:rPr>
          <w:rFonts w:ascii="Monaco" w:eastAsiaTheme="minorHAnsi" w:hAnsi="Monaco" w:cs="Monaco"/>
          <w:b/>
          <w:bCs/>
          <w:color w:val="7F0055"/>
          <w:szCs w:val="22"/>
        </w:rPr>
        <w:t>this</w:t>
      </w:r>
      <w:r w:rsidRPr="00BC6FB1">
        <w:rPr>
          <w:rFonts w:ascii="Monaco" w:eastAsiaTheme="minorHAnsi" w:hAnsi="Monaco" w:cs="Monaco"/>
          <w:color w:val="000000"/>
          <w:szCs w:val="22"/>
        </w:rPr>
        <w:t>);</w:t>
      </w:r>
    </w:p>
    <w:p w14:paraId="6E729393" w14:textId="77777777" w:rsidR="00BC6FB1" w:rsidRPr="00BC6FB1" w:rsidRDefault="00BC6FB1" w:rsidP="00BC6FB1">
      <w:pPr>
        <w:widowControl w:val="0"/>
        <w:autoSpaceDE w:val="0"/>
        <w:autoSpaceDN w:val="0"/>
        <w:adjustRightInd w:val="0"/>
        <w:rPr>
          <w:rFonts w:ascii="Monaco" w:eastAsiaTheme="minorHAnsi" w:hAnsi="Monaco" w:cs="Monaco"/>
          <w:szCs w:val="22"/>
        </w:rPr>
      </w:pPr>
    </w:p>
    <w:p w14:paraId="3C946D8E"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5FBF"/>
          <w:szCs w:val="22"/>
        </w:rPr>
        <w:t>/** CRUD Operations **/</w:t>
      </w:r>
    </w:p>
    <w:p w14:paraId="253BC3DE"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add Books</w:t>
      </w:r>
    </w:p>
    <w:p w14:paraId="00D5E8FB" w14:textId="73378CEC" w:rsidR="00BC6FB1" w:rsidRPr="006D5FCF" w:rsidRDefault="00BC6FB1" w:rsidP="00BC6FB1">
      <w:pPr>
        <w:widowControl w:val="0"/>
        <w:autoSpaceDE w:val="0"/>
        <w:autoSpaceDN w:val="0"/>
        <w:adjustRightInd w:val="0"/>
        <w:rPr>
          <w:rFonts w:ascii="Monaco" w:eastAsiaTheme="minorHAnsi" w:hAnsi="Monaco" w:cs="Monaco"/>
        </w:rPr>
      </w:pPr>
      <w:r w:rsidRPr="006D5FCF">
        <w:rPr>
          <w:rFonts w:ascii="Monaco" w:eastAsiaTheme="minorHAnsi" w:hAnsi="Monaco" w:cs="Monaco"/>
          <w:color w:val="000000"/>
          <w:sz w:val="18"/>
          <w:szCs w:val="22"/>
        </w:rPr>
        <w:tab/>
        <w:t xml:space="preserve">    </w:t>
      </w:r>
      <w:r w:rsidRPr="006D5FCF">
        <w:rPr>
          <w:rFonts w:ascii="Monaco" w:eastAsiaTheme="minorHAnsi" w:hAnsi="Monaco" w:cs="Monaco"/>
          <w:color w:val="000000"/>
        </w:rPr>
        <w:t>db.addBook(</w:t>
      </w:r>
      <w:r w:rsidRPr="006D5FCF">
        <w:rPr>
          <w:rFonts w:ascii="Monaco" w:eastAsiaTheme="minorHAnsi" w:hAnsi="Monaco" w:cs="Monaco"/>
          <w:b/>
          <w:bCs/>
          <w:color w:val="7F0055"/>
        </w:rPr>
        <w:t>new</w:t>
      </w:r>
      <w:r w:rsidRPr="006D5FCF">
        <w:rPr>
          <w:rFonts w:ascii="Monaco" w:eastAsiaTheme="minorHAnsi" w:hAnsi="Monaco" w:cs="Monaco"/>
          <w:color w:val="000000"/>
        </w:rPr>
        <w:t xml:space="preserve"> Book(</w:t>
      </w:r>
      <w:r w:rsidRPr="006D5FCF">
        <w:rPr>
          <w:rFonts w:ascii="Monaco" w:eastAsiaTheme="minorHAnsi" w:hAnsi="Monaco" w:cs="Monaco"/>
          <w:color w:val="2A00FF"/>
        </w:rPr>
        <w:t>"</w:t>
      </w:r>
      <w:r w:rsidR="006D5FCF" w:rsidRPr="006D5FCF">
        <w:rPr>
          <w:rFonts w:ascii="Monaco" w:eastAsiaTheme="minorHAnsi" w:hAnsi="Monaco" w:cs="Monaco"/>
          <w:color w:val="2A00FF"/>
        </w:rPr>
        <w:t>Android Studio Development Essentials</w:t>
      </w:r>
      <w:r w:rsidRPr="006D5FCF">
        <w:rPr>
          <w:rFonts w:ascii="Monaco" w:eastAsiaTheme="minorHAnsi" w:hAnsi="Monaco" w:cs="Monaco"/>
          <w:color w:val="2A00FF"/>
        </w:rPr>
        <w:t>"</w:t>
      </w:r>
      <w:r w:rsidRPr="006D5FCF">
        <w:rPr>
          <w:rFonts w:ascii="Monaco" w:eastAsiaTheme="minorHAnsi" w:hAnsi="Monaco" w:cs="Monaco"/>
          <w:color w:val="000000"/>
        </w:rPr>
        <w:t xml:space="preserve">, </w:t>
      </w:r>
      <w:r w:rsidR="006D5FCF" w:rsidRPr="006D5FCF">
        <w:rPr>
          <w:rFonts w:ascii="Monaco" w:eastAsiaTheme="minorHAnsi" w:hAnsi="Monaco" w:cs="Monaco"/>
          <w:color w:val="2A00FF"/>
        </w:rPr>
        <w:t>"Neil Smyth</w:t>
      </w:r>
      <w:r w:rsidRPr="006D5FCF">
        <w:rPr>
          <w:rFonts w:ascii="Monaco" w:eastAsiaTheme="minorHAnsi" w:hAnsi="Monaco" w:cs="Monaco"/>
          <w:color w:val="2A00FF"/>
        </w:rPr>
        <w:t>"</w:t>
      </w:r>
      <w:r w:rsidRPr="006D5FCF">
        <w:rPr>
          <w:rFonts w:ascii="Monaco" w:eastAsiaTheme="minorHAnsi" w:hAnsi="Monaco" w:cs="Monaco"/>
          <w:color w:val="000000"/>
        </w:rPr>
        <w:t xml:space="preserve">));   </w:t>
      </w:r>
    </w:p>
    <w:p w14:paraId="295783AE" w14:textId="163341D1"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db.addBook(</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Book(</w:t>
      </w:r>
      <w:r w:rsidR="006D5FCF">
        <w:rPr>
          <w:rFonts w:ascii="Monaco" w:eastAsiaTheme="minorHAnsi" w:hAnsi="Monaco" w:cs="Monaco"/>
          <w:color w:val="2A00FF"/>
          <w:szCs w:val="22"/>
        </w:rPr>
        <w:t xml:space="preserve">"Beginning Android </w:t>
      </w:r>
      <w:r w:rsidRPr="00BC6FB1">
        <w:rPr>
          <w:rFonts w:ascii="Monaco" w:eastAsiaTheme="minorHAnsi" w:hAnsi="Monaco" w:cs="Monaco"/>
          <w:color w:val="2A00FF"/>
          <w:szCs w:val="22"/>
        </w:rPr>
        <w:t>Application Development"</w:t>
      </w:r>
      <w:r w:rsidRPr="00BC6FB1">
        <w:rPr>
          <w:rFonts w:ascii="Monaco" w:eastAsiaTheme="minorHAnsi" w:hAnsi="Monaco" w:cs="Monaco"/>
          <w:color w:val="000000"/>
          <w:szCs w:val="22"/>
        </w:rPr>
        <w:t xml:space="preserve">, </w:t>
      </w:r>
      <w:r w:rsidRPr="00BC6FB1">
        <w:rPr>
          <w:rFonts w:ascii="Monaco" w:eastAsiaTheme="minorHAnsi" w:hAnsi="Monaco" w:cs="Monaco"/>
          <w:color w:val="2A00FF"/>
          <w:szCs w:val="22"/>
        </w:rPr>
        <w:t>"Wei-Meng Lee"</w:t>
      </w:r>
      <w:r w:rsidRPr="00BC6FB1">
        <w:rPr>
          <w:rFonts w:ascii="Monaco" w:eastAsiaTheme="minorHAnsi" w:hAnsi="Monaco" w:cs="Monaco"/>
          <w:color w:val="000000"/>
          <w:szCs w:val="22"/>
        </w:rPr>
        <w:t xml:space="preserve">));       </w:t>
      </w:r>
    </w:p>
    <w:p w14:paraId="1D63814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db.addBook(</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Book(</w:t>
      </w:r>
      <w:r w:rsidRPr="00BC6FB1">
        <w:rPr>
          <w:rFonts w:ascii="Monaco" w:eastAsiaTheme="minorHAnsi" w:hAnsi="Monaco" w:cs="Monaco"/>
          <w:color w:val="2A00FF"/>
          <w:szCs w:val="22"/>
        </w:rPr>
        <w:t>"Programming Android"</w:t>
      </w:r>
      <w:r w:rsidRPr="00BC6FB1">
        <w:rPr>
          <w:rFonts w:ascii="Monaco" w:eastAsiaTheme="minorHAnsi" w:hAnsi="Monaco" w:cs="Monaco"/>
          <w:color w:val="000000"/>
          <w:szCs w:val="22"/>
        </w:rPr>
        <w:t xml:space="preserve">, </w:t>
      </w:r>
      <w:r w:rsidRPr="00BC6FB1">
        <w:rPr>
          <w:rFonts w:ascii="Monaco" w:eastAsiaTheme="minorHAnsi" w:hAnsi="Monaco" w:cs="Monaco"/>
          <w:color w:val="2A00FF"/>
          <w:szCs w:val="22"/>
        </w:rPr>
        <w:t>"Wallace Jackson"</w:t>
      </w:r>
      <w:r w:rsidRPr="00BC6FB1">
        <w:rPr>
          <w:rFonts w:ascii="Monaco" w:eastAsiaTheme="minorHAnsi" w:hAnsi="Monaco" w:cs="Monaco"/>
          <w:color w:val="000000"/>
          <w:szCs w:val="22"/>
        </w:rPr>
        <w:t>));</w:t>
      </w:r>
    </w:p>
    <w:p w14:paraId="0D6368AF"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db.addBook(</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Book(</w:t>
      </w:r>
      <w:r w:rsidRPr="00BC6FB1">
        <w:rPr>
          <w:rFonts w:ascii="Monaco" w:eastAsiaTheme="minorHAnsi" w:hAnsi="Monaco" w:cs="Monaco"/>
          <w:color w:val="2A00FF"/>
          <w:szCs w:val="22"/>
        </w:rPr>
        <w:t>"Hello, Android"</w:t>
      </w:r>
      <w:r w:rsidRPr="00BC6FB1">
        <w:rPr>
          <w:rFonts w:ascii="Monaco" w:eastAsiaTheme="minorHAnsi" w:hAnsi="Monaco" w:cs="Monaco"/>
          <w:color w:val="000000"/>
          <w:szCs w:val="22"/>
        </w:rPr>
        <w:t xml:space="preserve">, </w:t>
      </w:r>
      <w:r w:rsidRPr="00BC6FB1">
        <w:rPr>
          <w:rFonts w:ascii="Monaco" w:eastAsiaTheme="minorHAnsi" w:hAnsi="Monaco" w:cs="Monaco"/>
          <w:color w:val="2A00FF"/>
          <w:szCs w:val="22"/>
        </w:rPr>
        <w:t>"Wallace Jackson"</w:t>
      </w:r>
      <w:r w:rsidRPr="00BC6FB1">
        <w:rPr>
          <w:rFonts w:ascii="Monaco" w:eastAsiaTheme="minorHAnsi" w:hAnsi="Monaco" w:cs="Monaco"/>
          <w:color w:val="000000"/>
          <w:szCs w:val="22"/>
        </w:rPr>
        <w:t xml:space="preserve">));  </w:t>
      </w:r>
    </w:p>
    <w:p w14:paraId="39B3C247"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p>
    <w:p w14:paraId="4030DE92"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get all books</w:t>
      </w:r>
    </w:p>
    <w:p w14:paraId="2DD74ED2"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List&lt;Book&gt; list = db.getAllBooks();</w:t>
      </w:r>
    </w:p>
    <w:p w14:paraId="37F7A894"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p>
    <w:p w14:paraId="330B0AE3"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update one book</w:t>
      </w:r>
      <w:r w:rsidRPr="00BC6FB1">
        <w:rPr>
          <w:rFonts w:ascii="Monaco" w:eastAsiaTheme="minorHAnsi" w:hAnsi="Monaco" w:cs="Monaco"/>
          <w:color w:val="3F7F5F"/>
          <w:szCs w:val="22"/>
        </w:rPr>
        <w:tab/>
      </w:r>
    </w:p>
    <w:p w14:paraId="49AD6721" w14:textId="7AC0FE75"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 xml:space="preserve">        </w:t>
      </w:r>
      <w:r w:rsidR="006C1186">
        <w:rPr>
          <w:rFonts w:ascii="Monaco" w:eastAsiaTheme="minorHAnsi" w:hAnsi="Monaco" w:cs="Monaco"/>
          <w:color w:val="000000"/>
          <w:szCs w:val="22"/>
        </w:rPr>
        <w:t xml:space="preserve">  </w:t>
      </w:r>
      <w:r w:rsidRPr="00BC6FB1">
        <w:rPr>
          <w:rFonts w:ascii="Monaco" w:eastAsiaTheme="minorHAnsi" w:hAnsi="Monaco" w:cs="Monaco"/>
          <w:b/>
          <w:bCs/>
          <w:color w:val="7F0055"/>
          <w:szCs w:val="22"/>
        </w:rPr>
        <w:t>int</w:t>
      </w:r>
      <w:r w:rsidRPr="00BC6FB1">
        <w:rPr>
          <w:rFonts w:ascii="Monaco" w:eastAsiaTheme="minorHAnsi" w:hAnsi="Monaco" w:cs="Monaco"/>
          <w:color w:val="000000"/>
          <w:szCs w:val="22"/>
        </w:rPr>
        <w:t xml:space="preserve"> j = db.updateBook(list.get(0));</w:t>
      </w:r>
    </w:p>
    <w:p w14:paraId="1C5A2D77" w14:textId="77777777" w:rsidR="00BC6FB1" w:rsidRPr="00BC6FB1" w:rsidRDefault="00BC6FB1" w:rsidP="00BC6FB1">
      <w:pPr>
        <w:widowControl w:val="0"/>
        <w:autoSpaceDE w:val="0"/>
        <w:autoSpaceDN w:val="0"/>
        <w:adjustRightInd w:val="0"/>
        <w:rPr>
          <w:rFonts w:ascii="Monaco" w:eastAsiaTheme="minorHAnsi" w:hAnsi="Monaco" w:cs="Monaco"/>
          <w:szCs w:val="22"/>
        </w:rPr>
      </w:pPr>
    </w:p>
    <w:p w14:paraId="4A8EE4DA"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delete one book</w:t>
      </w:r>
    </w:p>
    <w:p w14:paraId="66EE68FE"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db.deleteBook(list.get(0));</w:t>
      </w:r>
    </w:p>
    <w:p w14:paraId="633EC465"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p>
    <w:p w14:paraId="7A0134A6" w14:textId="4770B176"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 xml:space="preserve">        </w:t>
      </w:r>
      <w:r w:rsidR="006D5FCF">
        <w:rPr>
          <w:rFonts w:ascii="Monaco" w:eastAsiaTheme="minorHAnsi" w:hAnsi="Monaco" w:cs="Monaco"/>
          <w:color w:val="000000"/>
          <w:szCs w:val="22"/>
        </w:rPr>
        <w:t xml:space="preserve">  </w:t>
      </w:r>
      <w:r w:rsidRPr="00BC6FB1">
        <w:rPr>
          <w:rFonts w:ascii="Monaco" w:eastAsiaTheme="minorHAnsi" w:hAnsi="Monaco" w:cs="Monaco"/>
          <w:color w:val="3F7F5F"/>
          <w:szCs w:val="22"/>
        </w:rPr>
        <w:t>// get all books</w:t>
      </w:r>
    </w:p>
    <w:p w14:paraId="1B4DBBF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db.getAllBooks();</w:t>
      </w:r>
    </w:p>
    <w:p w14:paraId="1030CFB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w:t>
      </w:r>
    </w:p>
    <w:p w14:paraId="3B9D894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w:t>
      </w:r>
    </w:p>
    <w:p w14:paraId="19F1BFA3" w14:textId="77777777" w:rsidR="00BC6FB1" w:rsidRDefault="00BC6FB1" w:rsidP="0005684E">
      <w:pPr>
        <w:pStyle w:val="NoSpacing"/>
        <w:rPr>
          <w:rFonts w:ascii="Monaco" w:eastAsiaTheme="minorHAnsi" w:hAnsi="Monaco" w:cs="Monaco"/>
          <w:color w:val="000000"/>
          <w:szCs w:val="22"/>
        </w:rPr>
      </w:pPr>
    </w:p>
    <w:p w14:paraId="41CB1A4B" w14:textId="66971A2C" w:rsidR="00E16833" w:rsidRDefault="00E16833" w:rsidP="00E16833">
      <w:pPr>
        <w:pStyle w:val="NoSpacing"/>
        <w:rPr>
          <w:rFonts w:ascii="Tahoma" w:hAnsi="Tahoma" w:cs="Tahoma"/>
          <w:b/>
          <w:color w:val="800080"/>
        </w:rPr>
      </w:pPr>
      <w:r>
        <w:rPr>
          <w:rFonts w:ascii="Tahoma" w:hAnsi="Tahoma" w:cs="Tahoma"/>
          <w:b/>
          <w:color w:val="800080"/>
        </w:rPr>
        <w:t xml:space="preserve">Next add the following </w:t>
      </w:r>
      <w:r w:rsidR="00DF5FAD">
        <w:rPr>
          <w:rFonts w:ascii="Tahoma" w:hAnsi="Tahoma" w:cs="Tahoma"/>
          <w:b/>
          <w:color w:val="800080"/>
        </w:rPr>
        <w:t>import in</w:t>
      </w:r>
      <w:r>
        <w:rPr>
          <w:rFonts w:ascii="Tahoma" w:hAnsi="Tahoma" w:cs="Tahoma"/>
          <w:b/>
          <w:color w:val="800080"/>
        </w:rPr>
        <w:t>:</w:t>
      </w:r>
    </w:p>
    <w:p w14:paraId="27BC7BC0" w14:textId="77777777" w:rsidR="00E16833" w:rsidRDefault="00E16833" w:rsidP="00E16833">
      <w:pPr>
        <w:pStyle w:val="NoSpacing"/>
        <w:rPr>
          <w:rFonts w:ascii="Tahoma" w:hAnsi="Tahoma" w:cs="Tahoma"/>
          <w:b/>
          <w:color w:val="800080"/>
        </w:rPr>
      </w:pPr>
    </w:p>
    <w:p w14:paraId="1B7C1BFA" w14:textId="77777777" w:rsidR="005B3605" w:rsidRPr="00260D1C" w:rsidRDefault="005B3605" w:rsidP="005B3605">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java.util.List;</w:t>
      </w:r>
    </w:p>
    <w:p w14:paraId="7633F1AB" w14:textId="77777777" w:rsidR="00E16833" w:rsidRPr="00DF4DB6" w:rsidRDefault="00E16833" w:rsidP="0005684E">
      <w:pPr>
        <w:pStyle w:val="NoSpacing"/>
        <w:rPr>
          <w:rFonts w:ascii="Monaco" w:eastAsiaTheme="minorHAnsi" w:hAnsi="Monaco" w:cs="Monaco"/>
          <w:color w:val="000000"/>
          <w:sz w:val="10"/>
          <w:szCs w:val="22"/>
        </w:rPr>
      </w:pPr>
    </w:p>
    <w:p w14:paraId="6A51917A" w14:textId="3DDB1867" w:rsidR="00BC6FB1" w:rsidRDefault="001D2EC7" w:rsidP="0005684E">
      <w:pPr>
        <w:pStyle w:val="NoSpacing"/>
        <w:rPr>
          <w:rFonts w:ascii="Tahoma" w:hAnsi="Tahoma" w:cs="Tahoma"/>
          <w:sz w:val="18"/>
        </w:rPr>
      </w:pPr>
      <w:r w:rsidRPr="001D2EC7">
        <w:rPr>
          <w:rFonts w:ascii="Tahoma" w:hAnsi="Tahoma" w:cs="Tahoma"/>
          <w:sz w:val="18"/>
        </w:rPr>
        <w:t xml:space="preserve">Notice how </w:t>
      </w:r>
      <w:r>
        <w:rPr>
          <w:rFonts w:ascii="Tahoma" w:hAnsi="Tahoma" w:cs="Tahoma"/>
          <w:sz w:val="18"/>
        </w:rPr>
        <w:t xml:space="preserve">your MainActivity is really the driver to trigger your CRUD methods. A </w:t>
      </w:r>
      <w:r w:rsidRPr="00674134">
        <w:rPr>
          <w:rFonts w:ascii="Tahoma" w:hAnsi="Tahoma" w:cs="Tahoma"/>
          <w:b/>
          <w:sz w:val="18"/>
        </w:rPr>
        <w:t>List</w:t>
      </w:r>
      <w:r>
        <w:rPr>
          <w:rFonts w:ascii="Tahoma" w:hAnsi="Tahoma" w:cs="Tahoma"/>
          <w:sz w:val="18"/>
        </w:rPr>
        <w:t xml:space="preserve"> is first created to </w:t>
      </w:r>
      <w:r w:rsidRPr="00674134">
        <w:rPr>
          <w:rFonts w:ascii="Tahoma" w:hAnsi="Tahoma" w:cs="Tahoma"/>
          <w:sz w:val="18"/>
          <w:u w:val="single"/>
        </w:rPr>
        <w:t>gather</w:t>
      </w:r>
      <w:r w:rsidR="006715B4">
        <w:rPr>
          <w:rFonts w:ascii="Tahoma" w:hAnsi="Tahoma" w:cs="Tahoma"/>
          <w:sz w:val="18"/>
        </w:rPr>
        <w:t xml:space="preserve"> the table</w:t>
      </w:r>
      <w:r>
        <w:rPr>
          <w:rFonts w:ascii="Tahoma" w:hAnsi="Tahoma" w:cs="Tahoma"/>
          <w:sz w:val="18"/>
        </w:rPr>
        <w:t xml:space="preserve"> data into the list itself via the </w:t>
      </w:r>
      <w:r w:rsidRPr="001D2EC7">
        <w:rPr>
          <w:rFonts w:ascii="Tahoma" w:hAnsi="Tahoma" w:cs="Tahoma"/>
          <w:b/>
          <w:sz w:val="18"/>
        </w:rPr>
        <w:t>SqlHelper db</w:t>
      </w:r>
      <w:r>
        <w:rPr>
          <w:rFonts w:ascii="Tahoma" w:hAnsi="Tahoma" w:cs="Tahoma"/>
          <w:sz w:val="18"/>
        </w:rPr>
        <w:t xml:space="preserve"> object which is </w:t>
      </w:r>
      <w:r w:rsidR="009303F0">
        <w:rPr>
          <w:rFonts w:ascii="Tahoma" w:hAnsi="Tahoma" w:cs="Tahoma"/>
          <w:sz w:val="18"/>
        </w:rPr>
        <w:t>instantiated</w:t>
      </w:r>
      <w:r>
        <w:rPr>
          <w:rFonts w:ascii="Tahoma" w:hAnsi="Tahoma" w:cs="Tahoma"/>
          <w:sz w:val="18"/>
        </w:rPr>
        <w:t xml:space="preserve"> to work the CRUD operations off the database.</w:t>
      </w:r>
    </w:p>
    <w:p w14:paraId="4AFD2016" w14:textId="2CAB534A" w:rsidR="001D2EC7" w:rsidRDefault="001D2EC7" w:rsidP="0005684E">
      <w:pPr>
        <w:pStyle w:val="NoSpacing"/>
        <w:rPr>
          <w:rFonts w:ascii="Tahoma" w:hAnsi="Tahoma" w:cs="Tahoma"/>
          <w:sz w:val="18"/>
        </w:rPr>
      </w:pPr>
      <w:r>
        <w:rPr>
          <w:rFonts w:ascii="Tahoma" w:hAnsi="Tahoma" w:cs="Tahoma"/>
          <w:sz w:val="18"/>
        </w:rPr>
        <w:t xml:space="preserve">As the List now holds the database data it becomes </w:t>
      </w:r>
      <w:r w:rsidR="004C1BE9">
        <w:rPr>
          <w:rFonts w:ascii="Tahoma" w:hAnsi="Tahoma" w:cs="Tahoma"/>
          <w:sz w:val="18"/>
        </w:rPr>
        <w:t xml:space="preserve">a </w:t>
      </w:r>
      <w:r>
        <w:rPr>
          <w:rFonts w:ascii="Tahoma" w:hAnsi="Tahoma" w:cs="Tahoma"/>
          <w:sz w:val="18"/>
        </w:rPr>
        <w:t xml:space="preserve">display </w:t>
      </w:r>
      <w:r w:rsidR="004C1BE9">
        <w:rPr>
          <w:rFonts w:ascii="Tahoma" w:hAnsi="Tahoma" w:cs="Tahoma"/>
          <w:sz w:val="18"/>
        </w:rPr>
        <w:t xml:space="preserve">via the </w:t>
      </w:r>
      <w:r>
        <w:rPr>
          <w:rFonts w:ascii="Tahoma" w:hAnsi="Tahoma" w:cs="Tahoma"/>
          <w:sz w:val="18"/>
        </w:rPr>
        <w:t xml:space="preserve">calling of the </w:t>
      </w:r>
      <w:r w:rsidRPr="001D2EC7">
        <w:rPr>
          <w:rFonts w:ascii="Courier New" w:eastAsiaTheme="minorHAnsi" w:hAnsi="Courier New" w:cs="Courier New"/>
          <w:b/>
          <w:color w:val="000000"/>
          <w:sz w:val="22"/>
          <w:szCs w:val="22"/>
        </w:rPr>
        <w:t>getAllBooks()</w:t>
      </w:r>
      <w:r w:rsidRPr="001D2EC7">
        <w:rPr>
          <w:rFonts w:ascii="Tahoma" w:hAnsi="Tahoma" w:cs="Tahoma"/>
          <w:sz w:val="18"/>
        </w:rPr>
        <w:t>method.</w:t>
      </w:r>
      <w:r>
        <w:rPr>
          <w:rFonts w:ascii="Tahoma" w:hAnsi="Tahoma" w:cs="Tahoma"/>
          <w:sz w:val="18"/>
        </w:rPr>
        <w:t xml:space="preserve"> </w:t>
      </w:r>
    </w:p>
    <w:p w14:paraId="5C078911" w14:textId="389A95F7" w:rsidR="001D2EC7" w:rsidRPr="001D2EC7" w:rsidRDefault="001D2EC7" w:rsidP="0005684E">
      <w:pPr>
        <w:pStyle w:val="NoSpacing"/>
        <w:rPr>
          <w:rFonts w:ascii="Tahoma" w:hAnsi="Tahoma" w:cs="Tahoma"/>
          <w:sz w:val="18"/>
        </w:rPr>
      </w:pPr>
      <w:r>
        <w:rPr>
          <w:rFonts w:ascii="Tahoma" w:hAnsi="Tahoma" w:cs="Tahoma"/>
          <w:sz w:val="18"/>
        </w:rPr>
        <w:t>Further note the calling to update a book from the database as w</w:t>
      </w:r>
      <w:r w:rsidR="004C1BE9">
        <w:rPr>
          <w:rFonts w:ascii="Tahoma" w:hAnsi="Tahoma" w:cs="Tahoma"/>
          <w:sz w:val="18"/>
        </w:rPr>
        <w:t>ell as the deleting of a book f</w:t>
      </w:r>
      <w:r>
        <w:rPr>
          <w:rFonts w:ascii="Tahoma" w:hAnsi="Tahoma" w:cs="Tahoma"/>
          <w:sz w:val="18"/>
        </w:rPr>
        <w:t>r</w:t>
      </w:r>
      <w:r w:rsidR="004C1BE9">
        <w:rPr>
          <w:rFonts w:ascii="Tahoma" w:hAnsi="Tahoma" w:cs="Tahoma"/>
          <w:sz w:val="18"/>
        </w:rPr>
        <w:t>o</w:t>
      </w:r>
      <w:r>
        <w:rPr>
          <w:rFonts w:ascii="Tahoma" w:hAnsi="Tahoma" w:cs="Tahoma"/>
          <w:sz w:val="18"/>
        </w:rPr>
        <w:t>m the database. We will discuss that logic in the next step.</w:t>
      </w:r>
    </w:p>
    <w:p w14:paraId="380F28FE" w14:textId="77777777" w:rsidR="001D2EC7" w:rsidRDefault="001D2EC7" w:rsidP="00A17603">
      <w:pPr>
        <w:pStyle w:val="NoSpacing"/>
        <w:rPr>
          <w:rFonts w:ascii="Tahoma" w:hAnsi="Tahoma" w:cs="Tahoma"/>
          <w:b/>
          <w:color w:val="800080"/>
        </w:rPr>
      </w:pPr>
    </w:p>
    <w:p w14:paraId="27CC0753" w14:textId="5728DDDE" w:rsidR="00A17603" w:rsidRDefault="00A17603" w:rsidP="00A17603">
      <w:pPr>
        <w:pStyle w:val="NoSpacing"/>
        <w:rPr>
          <w:rFonts w:ascii="Tahoma" w:hAnsi="Tahoma" w:cs="Tahoma"/>
          <w:b/>
          <w:color w:val="800080"/>
        </w:rPr>
      </w:pPr>
      <w:r w:rsidRPr="00575014">
        <w:rPr>
          <w:rFonts w:ascii="Tahoma" w:hAnsi="Tahoma" w:cs="Tahoma"/>
          <w:b/>
          <w:color w:val="800080"/>
        </w:rPr>
        <w:t xml:space="preserve">STEP </w:t>
      </w:r>
      <w:r w:rsidR="00310A69">
        <w:rPr>
          <w:rFonts w:ascii="Tahoma" w:hAnsi="Tahoma" w:cs="Tahoma"/>
          <w:b/>
          <w:color w:val="800080"/>
        </w:rPr>
        <w:t>5</w:t>
      </w:r>
      <w:r w:rsidR="00310A69">
        <w:rPr>
          <w:rFonts w:ascii="Tahoma" w:hAnsi="Tahoma" w:cs="Tahoma"/>
          <w:b/>
          <w:color w:val="800080"/>
        </w:rPr>
        <w:tab/>
      </w:r>
      <w:r w:rsidR="00310A69">
        <w:rPr>
          <w:rFonts w:ascii="Tahoma" w:hAnsi="Tahoma" w:cs="Tahoma"/>
          <w:b/>
          <w:color w:val="800080"/>
        </w:rPr>
        <w:tab/>
      </w:r>
      <w:r w:rsidR="004838EF">
        <w:rPr>
          <w:rFonts w:ascii="Tahoma" w:hAnsi="Tahoma" w:cs="Tahoma"/>
          <w:b/>
          <w:color w:val="800080"/>
        </w:rPr>
        <w:t>Run</w:t>
      </w:r>
      <w:r>
        <w:rPr>
          <w:rFonts w:ascii="Tahoma" w:hAnsi="Tahoma" w:cs="Tahoma"/>
          <w:b/>
          <w:color w:val="800080"/>
        </w:rPr>
        <w:t xml:space="preserve"> your code.</w:t>
      </w:r>
    </w:p>
    <w:p w14:paraId="0EC45200" w14:textId="77777777" w:rsidR="00A17603" w:rsidRDefault="00A17603" w:rsidP="00A17603">
      <w:pPr>
        <w:pStyle w:val="NoSpacing"/>
        <w:rPr>
          <w:rFonts w:ascii="Tahoma" w:hAnsi="Tahoma" w:cs="Tahoma"/>
          <w:b/>
          <w:color w:val="800080"/>
        </w:rPr>
      </w:pPr>
    </w:p>
    <w:p w14:paraId="620D61EA" w14:textId="77777777" w:rsidR="006715B4" w:rsidRDefault="00310A69" w:rsidP="004838EF">
      <w:pPr>
        <w:pStyle w:val="NoSpacing"/>
        <w:rPr>
          <w:rFonts w:ascii="Tahoma" w:hAnsi="Tahoma" w:cs="Tahoma"/>
        </w:rPr>
      </w:pPr>
      <w:r>
        <w:rPr>
          <w:rFonts w:ascii="Tahoma" w:hAnsi="Tahoma" w:cs="Tahoma"/>
          <w:b/>
          <w:color w:val="800080"/>
        </w:rPr>
        <w:tab/>
      </w:r>
      <w:r>
        <w:rPr>
          <w:rFonts w:ascii="Tahoma" w:hAnsi="Tahoma" w:cs="Tahoma"/>
          <w:b/>
          <w:color w:val="800080"/>
        </w:rPr>
        <w:tab/>
      </w:r>
      <w:r w:rsidR="004838EF">
        <w:rPr>
          <w:rFonts w:ascii="Tahoma" w:hAnsi="Tahoma" w:cs="Tahoma"/>
        </w:rPr>
        <w:t>Run yo</w:t>
      </w:r>
      <w:r w:rsidR="006715B4">
        <w:rPr>
          <w:rFonts w:ascii="Tahoma" w:hAnsi="Tahoma" w:cs="Tahoma"/>
        </w:rPr>
        <w:t>ur code and check your logcat output</w:t>
      </w:r>
      <w:r w:rsidR="004838EF">
        <w:rPr>
          <w:rFonts w:ascii="Tahoma" w:hAnsi="Tahoma" w:cs="Tahoma"/>
        </w:rPr>
        <w:t xml:space="preserve"> to see if your app has added records to the </w:t>
      </w:r>
    </w:p>
    <w:p w14:paraId="46D24A5D" w14:textId="3BFADE20" w:rsidR="00A3165B" w:rsidRDefault="006715B4" w:rsidP="00A3165B">
      <w:pPr>
        <w:pStyle w:val="NoSpacing"/>
        <w:rPr>
          <w:rFonts w:ascii="Tahoma" w:hAnsi="Tahoma" w:cs="Tahoma"/>
        </w:rPr>
      </w:pPr>
      <w:r>
        <w:rPr>
          <w:rFonts w:ascii="Tahoma" w:hAnsi="Tahoma" w:cs="Tahoma"/>
        </w:rPr>
        <w:tab/>
      </w:r>
      <w:r>
        <w:rPr>
          <w:rFonts w:ascii="Tahoma" w:hAnsi="Tahoma" w:cs="Tahoma"/>
        </w:rPr>
        <w:tab/>
      </w:r>
      <w:r w:rsidR="004838EF">
        <w:rPr>
          <w:rFonts w:ascii="Tahoma" w:hAnsi="Tahoma" w:cs="Tahoma"/>
        </w:rPr>
        <w:t xml:space="preserve">database as well as deleted a record and </w:t>
      </w:r>
      <w:r w:rsidR="004C1BE9">
        <w:rPr>
          <w:rFonts w:ascii="Tahoma" w:hAnsi="Tahoma" w:cs="Tahoma"/>
        </w:rPr>
        <w:t xml:space="preserve">an </w:t>
      </w:r>
      <w:r w:rsidR="004838EF">
        <w:rPr>
          <w:rFonts w:ascii="Tahoma" w:hAnsi="Tahoma" w:cs="Tahoma"/>
        </w:rPr>
        <w:t>updated record from the dbase as well.</w:t>
      </w:r>
      <w:r w:rsidR="00A3165B">
        <w:rPr>
          <w:rFonts w:ascii="Tahoma" w:hAnsi="Tahoma" w:cs="Tahoma"/>
        </w:rPr>
        <w:t xml:space="preserve"> </w:t>
      </w:r>
      <w:r w:rsidR="00A3165B">
        <w:rPr>
          <w:rFonts w:ascii="Tahoma" w:hAnsi="Tahoma" w:cs="Tahoma"/>
        </w:rPr>
        <w:tab/>
      </w:r>
      <w:r w:rsidR="00A3165B">
        <w:rPr>
          <w:rFonts w:ascii="Tahoma" w:hAnsi="Tahoma" w:cs="Tahoma"/>
        </w:rPr>
        <w:tab/>
      </w:r>
      <w:r w:rsidR="00A3165B">
        <w:rPr>
          <w:rFonts w:ascii="Tahoma" w:hAnsi="Tahoma" w:cs="Tahoma"/>
        </w:rPr>
        <w:tab/>
      </w:r>
    </w:p>
    <w:p w14:paraId="1A7291DB" w14:textId="59395F0E" w:rsidR="000755B7" w:rsidRDefault="00876582" w:rsidP="00C41A74">
      <w:pPr>
        <w:pStyle w:val="NoSpacing"/>
        <w:ind w:left="1440"/>
        <w:rPr>
          <w:rFonts w:ascii="Tahoma" w:hAnsi="Tahoma" w:cs="Tahoma"/>
        </w:rPr>
      </w:pPr>
      <w:r>
        <w:rPr>
          <w:rFonts w:ascii="Tahoma" w:hAnsi="Tahoma" w:cs="Tahoma"/>
        </w:rPr>
        <w:t>Your LogCat sh</w:t>
      </w:r>
      <w:r w:rsidR="001D2EC7">
        <w:rPr>
          <w:rFonts w:ascii="Tahoma" w:hAnsi="Tahoma" w:cs="Tahoma"/>
        </w:rPr>
        <w:t xml:space="preserve">ould </w:t>
      </w:r>
      <w:r>
        <w:rPr>
          <w:rFonts w:ascii="Tahoma" w:hAnsi="Tahoma" w:cs="Tahoma"/>
        </w:rPr>
        <w:t xml:space="preserve">display something similar to the following </w:t>
      </w:r>
      <w:r w:rsidR="00A3165B">
        <w:rPr>
          <w:rFonts w:ascii="Tahoma" w:hAnsi="Tahoma" w:cs="Tahoma"/>
        </w:rPr>
        <w:t>snapshot.</w:t>
      </w:r>
      <w:r w:rsidR="00C41A74">
        <w:rPr>
          <w:rFonts w:ascii="Tahoma" w:hAnsi="Tahoma" w:cs="Tahoma"/>
        </w:rPr>
        <w:t xml:space="preserve"> (Note the clean run, in other words assuming the table data fresh with id’s 1-4.)</w:t>
      </w:r>
    </w:p>
    <w:p w14:paraId="3CB7F5B6" w14:textId="77777777" w:rsidR="00635E88" w:rsidRPr="006F26C2" w:rsidRDefault="00635E88" w:rsidP="00C41A74">
      <w:pPr>
        <w:pStyle w:val="NoSpacing"/>
        <w:ind w:left="1440"/>
        <w:rPr>
          <w:rFonts w:ascii="Tahoma" w:hAnsi="Tahoma" w:cs="Tahoma"/>
          <w:sz w:val="10"/>
        </w:rPr>
      </w:pPr>
    </w:p>
    <w:p w14:paraId="731CE77B" w14:textId="48C0EF41" w:rsidR="00A930B3" w:rsidRDefault="00635E88" w:rsidP="00635E88">
      <w:pPr>
        <w:pStyle w:val="NoSpacing"/>
        <w:ind w:hanging="1800"/>
        <w:rPr>
          <w:rFonts w:ascii="Tahoma" w:hAnsi="Tahoma" w:cs="Tahoma"/>
        </w:rPr>
      </w:pPr>
      <w:r w:rsidRPr="00635E88">
        <w:rPr>
          <w:rFonts w:ascii="Tahoma" w:hAnsi="Tahoma" w:cs="Tahoma"/>
          <w:noProof/>
        </w:rPr>
        <w:drawing>
          <wp:inline distT="0" distB="0" distL="0" distR="0" wp14:anchorId="2CA76CA0" wp14:editId="14D7EA8D">
            <wp:extent cx="9526643" cy="865505"/>
            <wp:effectExtent l="25400" t="25400" r="2413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66058" cy="887256"/>
                    </a:xfrm>
                    <a:prstGeom prst="rect">
                      <a:avLst/>
                    </a:prstGeom>
                    <a:noFill/>
                    <a:ln>
                      <a:solidFill>
                        <a:srgbClr val="4F81BD"/>
                      </a:solidFill>
                    </a:ln>
                  </pic:spPr>
                </pic:pic>
              </a:graphicData>
            </a:graphic>
          </wp:inline>
        </w:drawing>
      </w:r>
    </w:p>
    <w:p w14:paraId="7357F751" w14:textId="77777777" w:rsidR="00C41A74" w:rsidRPr="006F26C2" w:rsidRDefault="00C41A74" w:rsidP="00267B2B">
      <w:pPr>
        <w:pStyle w:val="NoSpacing"/>
        <w:rPr>
          <w:rFonts w:ascii="Tahoma" w:hAnsi="Tahoma" w:cs="Tahoma"/>
          <w:b/>
          <w:color w:val="800080"/>
          <w:sz w:val="10"/>
        </w:rPr>
      </w:pPr>
    </w:p>
    <w:p w14:paraId="6D695A30" w14:textId="35248827" w:rsidR="005201D0" w:rsidRDefault="00C33BC9" w:rsidP="00267B2B">
      <w:pPr>
        <w:pStyle w:val="NoSpacing"/>
        <w:rPr>
          <w:rFonts w:ascii="Tahoma" w:hAnsi="Tahoma" w:cs="Tahoma"/>
          <w:b/>
          <w:color w:val="800080"/>
        </w:rPr>
      </w:pPr>
      <w:r>
        <w:rPr>
          <w:rFonts w:ascii="Tahoma" w:hAnsi="Tahoma" w:cs="Tahoma"/>
          <w:b/>
          <w:color w:val="800080"/>
        </w:rPr>
        <w:t>Notic</w:t>
      </w:r>
      <w:r w:rsidR="00DF21A8">
        <w:rPr>
          <w:rFonts w:ascii="Tahoma" w:hAnsi="Tahoma" w:cs="Tahoma"/>
          <w:b/>
          <w:color w:val="800080"/>
        </w:rPr>
        <w:t>e carefully what is going on</w:t>
      </w:r>
      <w:r>
        <w:rPr>
          <w:rFonts w:ascii="Tahoma" w:hAnsi="Tahoma" w:cs="Tahoma"/>
          <w:b/>
          <w:color w:val="800080"/>
        </w:rPr>
        <w:t xml:space="preserve"> with </w:t>
      </w:r>
      <w:r w:rsidR="00DF21A8">
        <w:rPr>
          <w:rFonts w:ascii="Tahoma" w:hAnsi="Tahoma" w:cs="Tahoma"/>
          <w:b/>
          <w:color w:val="800080"/>
        </w:rPr>
        <w:t xml:space="preserve">the </w:t>
      </w:r>
      <w:r w:rsidR="00B628EC">
        <w:rPr>
          <w:rFonts w:ascii="Tahoma" w:hAnsi="Tahoma" w:cs="Tahoma"/>
          <w:b/>
          <w:color w:val="800080"/>
        </w:rPr>
        <w:t>display:</w:t>
      </w:r>
    </w:p>
    <w:p w14:paraId="521C3AB4" w14:textId="77777777" w:rsidR="00C33BC9" w:rsidRDefault="00C33BC9" w:rsidP="00267B2B">
      <w:pPr>
        <w:pStyle w:val="NoSpacing"/>
        <w:rPr>
          <w:rFonts w:ascii="Tahoma" w:hAnsi="Tahoma" w:cs="Tahoma"/>
          <w:b/>
          <w:color w:val="800080"/>
        </w:rPr>
      </w:pPr>
    </w:p>
    <w:p w14:paraId="776D7382" w14:textId="5B7918AF" w:rsidR="00C33BC9" w:rsidRDefault="00C33BC9" w:rsidP="00C33BC9">
      <w:pPr>
        <w:pStyle w:val="NoSpacing"/>
        <w:numPr>
          <w:ilvl w:val="0"/>
          <w:numId w:val="10"/>
        </w:numPr>
        <w:rPr>
          <w:rFonts w:ascii="Tahoma" w:hAnsi="Tahoma" w:cs="Tahoma"/>
          <w:b/>
          <w:color w:val="800080"/>
        </w:rPr>
      </w:pPr>
      <w:r>
        <w:rPr>
          <w:rFonts w:ascii="Tahoma" w:hAnsi="Tahoma" w:cs="Tahoma"/>
          <w:b/>
          <w:color w:val="800080"/>
        </w:rPr>
        <w:t xml:space="preserve">Four times </w:t>
      </w:r>
      <w:r w:rsidRPr="007B0DB2">
        <w:rPr>
          <w:rFonts w:ascii="Tahoma" w:hAnsi="Tahoma" w:cs="Tahoma"/>
          <w:b/>
        </w:rPr>
        <w:t>addBook</w:t>
      </w:r>
      <w:r>
        <w:rPr>
          <w:rFonts w:ascii="Tahoma" w:hAnsi="Tahoma" w:cs="Tahoma"/>
          <w:b/>
          <w:color w:val="800080"/>
        </w:rPr>
        <w:t xml:space="preserve"> was called from the MainActivity to render 4 records </w:t>
      </w:r>
      <w:r w:rsidRPr="00D907E5">
        <w:rPr>
          <w:rFonts w:ascii="Tahoma" w:hAnsi="Tahoma" w:cs="Tahoma"/>
          <w:b/>
          <w:color w:val="800080"/>
          <w:u w:val="single"/>
        </w:rPr>
        <w:t>into</w:t>
      </w:r>
      <w:r>
        <w:rPr>
          <w:rFonts w:ascii="Tahoma" w:hAnsi="Tahoma" w:cs="Tahoma"/>
          <w:b/>
          <w:color w:val="800080"/>
        </w:rPr>
        <w:t xml:space="preserve"> the books database.</w:t>
      </w:r>
    </w:p>
    <w:p w14:paraId="3CF52F9F" w14:textId="2D27EBA1" w:rsidR="00C33BC9" w:rsidRDefault="006E5392" w:rsidP="00C33BC9">
      <w:pPr>
        <w:pStyle w:val="NoSpacing"/>
        <w:numPr>
          <w:ilvl w:val="0"/>
          <w:numId w:val="10"/>
        </w:numPr>
        <w:rPr>
          <w:rFonts w:ascii="Tahoma" w:hAnsi="Tahoma" w:cs="Tahoma"/>
          <w:b/>
          <w:color w:val="800080"/>
        </w:rPr>
      </w:pPr>
      <w:r>
        <w:rPr>
          <w:rFonts w:ascii="Tahoma" w:hAnsi="Tahoma" w:cs="Tahoma"/>
          <w:b/>
        </w:rPr>
        <w:t>getAllBooks</w:t>
      </w:r>
      <w:r w:rsidR="007B0DB2">
        <w:rPr>
          <w:rFonts w:ascii="Tahoma" w:hAnsi="Tahoma" w:cs="Tahoma"/>
          <w:b/>
          <w:color w:val="800080"/>
        </w:rPr>
        <w:t xml:space="preserve"> was called to </w:t>
      </w:r>
      <w:r w:rsidR="009303F0" w:rsidRPr="00D907E5">
        <w:rPr>
          <w:rFonts w:ascii="Tahoma" w:hAnsi="Tahoma" w:cs="Tahoma"/>
          <w:b/>
          <w:color w:val="800080"/>
          <w:u w:val="single"/>
        </w:rPr>
        <w:t>display</w:t>
      </w:r>
      <w:r w:rsidR="007B0DB2">
        <w:rPr>
          <w:rFonts w:ascii="Tahoma" w:hAnsi="Tahoma" w:cs="Tahoma"/>
          <w:b/>
          <w:color w:val="800080"/>
        </w:rPr>
        <w:t xml:space="preserve"> the 4 records that were entered in.</w:t>
      </w:r>
    </w:p>
    <w:p w14:paraId="55B8625D" w14:textId="2A2713B4" w:rsidR="007B0DB2" w:rsidRDefault="007B0DB2" w:rsidP="00C33BC9">
      <w:pPr>
        <w:pStyle w:val="NoSpacing"/>
        <w:numPr>
          <w:ilvl w:val="0"/>
          <w:numId w:val="10"/>
        </w:numPr>
        <w:rPr>
          <w:rFonts w:ascii="Tahoma" w:hAnsi="Tahoma" w:cs="Tahoma"/>
          <w:b/>
          <w:color w:val="800080"/>
        </w:rPr>
      </w:pPr>
      <w:r w:rsidRPr="007B0DB2">
        <w:rPr>
          <w:rFonts w:ascii="Tahoma" w:hAnsi="Tahoma" w:cs="Tahoma"/>
          <w:b/>
        </w:rPr>
        <w:t>UpdateBook</w:t>
      </w:r>
      <w:r>
        <w:rPr>
          <w:rFonts w:ascii="Tahoma" w:hAnsi="Tahoma" w:cs="Tahoma"/>
          <w:b/>
          <w:color w:val="800080"/>
        </w:rPr>
        <w:t xml:space="preserve"> was called to update something...? Well </w:t>
      </w:r>
      <w:r w:rsidR="00C41A74">
        <w:rPr>
          <w:rFonts w:ascii="Tahoma" w:hAnsi="Tahoma" w:cs="Tahoma"/>
          <w:b/>
          <w:color w:val="800080"/>
        </w:rPr>
        <w:t xml:space="preserve">if you notice from the logcat </w:t>
      </w:r>
      <w:r>
        <w:rPr>
          <w:rFonts w:ascii="Tahoma" w:hAnsi="Tahoma" w:cs="Tahoma"/>
          <w:b/>
          <w:color w:val="800080"/>
        </w:rPr>
        <w:t>display</w:t>
      </w:r>
      <w:r w:rsidR="00BE25C0">
        <w:rPr>
          <w:rFonts w:ascii="Tahoma" w:hAnsi="Tahoma" w:cs="Tahoma"/>
          <w:b/>
          <w:color w:val="800080"/>
        </w:rPr>
        <w:t>,</w:t>
      </w:r>
      <w:r>
        <w:rPr>
          <w:rFonts w:ascii="Tahoma" w:hAnsi="Tahoma" w:cs="Tahoma"/>
          <w:b/>
          <w:color w:val="800080"/>
        </w:rPr>
        <w:t xml:space="preserve"> it really didn’t update technically anything that didn’t already exist. </w:t>
      </w:r>
      <w:r w:rsidRPr="00A03B2E">
        <w:rPr>
          <w:rFonts w:ascii="Tahoma" w:hAnsi="Tahoma" w:cs="Tahoma"/>
          <w:b/>
          <w:color w:val="800080"/>
          <w:u w:val="single"/>
        </w:rPr>
        <w:t>NOTICE the id number associated with the update query</w:t>
      </w:r>
      <w:r>
        <w:rPr>
          <w:rFonts w:ascii="Tahoma" w:hAnsi="Tahoma" w:cs="Tahoma"/>
          <w:b/>
          <w:color w:val="800080"/>
        </w:rPr>
        <w:t xml:space="preserve"> (</w:t>
      </w:r>
      <w:r w:rsidRPr="007B0DB2">
        <w:rPr>
          <w:rFonts w:ascii="Tahoma" w:hAnsi="Tahoma" w:cs="Tahoma"/>
          <w:b/>
        </w:rPr>
        <w:t>id=1</w:t>
      </w:r>
      <w:r>
        <w:rPr>
          <w:rFonts w:ascii="Tahoma" w:hAnsi="Tahoma" w:cs="Tahoma"/>
          <w:b/>
          <w:color w:val="800080"/>
        </w:rPr>
        <w:t xml:space="preserve">). Why do you think this is so? </w:t>
      </w:r>
      <w:r w:rsidRPr="0072345F">
        <w:rPr>
          <w:rFonts w:ascii="Tahoma" w:hAnsi="Tahoma" w:cs="Tahoma"/>
          <w:b/>
          <w:color w:val="800080"/>
          <w:u w:val="single"/>
        </w:rPr>
        <w:t>Trace your code and you will hopefully see why!</w:t>
      </w:r>
      <w:r>
        <w:rPr>
          <w:rFonts w:ascii="Tahoma" w:hAnsi="Tahoma" w:cs="Tahoma"/>
          <w:b/>
          <w:color w:val="800080"/>
        </w:rPr>
        <w:t>!!</w:t>
      </w:r>
    </w:p>
    <w:p w14:paraId="7A5CD298" w14:textId="70C94B7A" w:rsidR="007B0DB2" w:rsidRDefault="007B0DB2" w:rsidP="00C33BC9">
      <w:pPr>
        <w:pStyle w:val="NoSpacing"/>
        <w:numPr>
          <w:ilvl w:val="0"/>
          <w:numId w:val="10"/>
        </w:numPr>
        <w:rPr>
          <w:rFonts w:ascii="Tahoma" w:hAnsi="Tahoma" w:cs="Tahoma"/>
          <w:b/>
          <w:color w:val="800080"/>
        </w:rPr>
      </w:pPr>
      <w:r w:rsidRPr="007B0DB2">
        <w:rPr>
          <w:rFonts w:ascii="Tahoma" w:hAnsi="Tahoma" w:cs="Tahoma"/>
          <w:b/>
        </w:rPr>
        <w:t>deletebook</w:t>
      </w:r>
      <w:r>
        <w:rPr>
          <w:rFonts w:ascii="Tahoma" w:hAnsi="Tahoma" w:cs="Tahoma"/>
          <w:b/>
          <w:color w:val="800080"/>
        </w:rPr>
        <w:t xml:space="preserve"> was called to delete </w:t>
      </w:r>
      <w:r w:rsidRPr="007B0DB2">
        <w:rPr>
          <w:rFonts w:ascii="Tahoma" w:hAnsi="Tahoma" w:cs="Tahoma"/>
          <w:b/>
        </w:rPr>
        <w:t>id=1</w:t>
      </w:r>
      <w:r>
        <w:rPr>
          <w:rFonts w:ascii="Tahoma" w:hAnsi="Tahoma" w:cs="Tahoma"/>
          <w:b/>
          <w:color w:val="800080"/>
        </w:rPr>
        <w:t xml:space="preserve"> from the database which you will see from the final call in your MainActivity was successful!</w:t>
      </w:r>
    </w:p>
    <w:p w14:paraId="035D1374" w14:textId="18D4CF2A" w:rsidR="006C2582" w:rsidRDefault="00E30467" w:rsidP="00E30467">
      <w:pPr>
        <w:pStyle w:val="NoSpacing"/>
        <w:rPr>
          <w:rFonts w:ascii="Tahoma" w:hAnsi="Tahoma" w:cs="Tahoma"/>
          <w:b/>
        </w:rPr>
      </w:pPr>
      <w:r w:rsidRPr="005C3340">
        <w:rPr>
          <w:rFonts w:ascii="Tahoma" w:hAnsi="Tahoma" w:cs="Tahoma"/>
          <w:b/>
        </w:rPr>
        <w:t xml:space="preserve">MODIFY YOUR CODE IN THE APPROPRIATE AREA TO INCLUDE YOUR </w:t>
      </w:r>
      <w:r w:rsidRPr="006C2582">
        <w:rPr>
          <w:rFonts w:ascii="Tahoma" w:hAnsi="Tahoma" w:cs="Tahoma"/>
          <w:b/>
          <w:u w:val="single"/>
        </w:rPr>
        <w:t>NAME</w:t>
      </w:r>
      <w:r w:rsidRPr="005C3340">
        <w:rPr>
          <w:rFonts w:ascii="Tahoma" w:hAnsi="Tahoma" w:cs="Tahoma"/>
          <w:b/>
        </w:rPr>
        <w:t xml:space="preserve"> IN THE LOG</w:t>
      </w:r>
      <w:r w:rsidR="00856CC9">
        <w:rPr>
          <w:rFonts w:ascii="Tahoma" w:hAnsi="Tahoma" w:cs="Tahoma"/>
          <w:b/>
        </w:rPr>
        <w:t>CAT</w:t>
      </w:r>
      <w:r w:rsidRPr="005C3340">
        <w:rPr>
          <w:rFonts w:ascii="Tahoma" w:hAnsi="Tahoma" w:cs="Tahoma"/>
          <w:b/>
        </w:rPr>
        <w:t xml:space="preserve"> FILE TO APPEAR </w:t>
      </w:r>
      <w:r w:rsidRPr="00BE25C0">
        <w:rPr>
          <w:rFonts w:ascii="Tahoma" w:hAnsi="Tahoma" w:cs="Tahoma"/>
          <w:b/>
          <w:u w:val="single"/>
        </w:rPr>
        <w:t>BEFORE</w:t>
      </w:r>
      <w:r w:rsidRPr="005C3340">
        <w:rPr>
          <w:rFonts w:ascii="Tahoma" w:hAnsi="Tahoma" w:cs="Tahoma"/>
          <w:b/>
        </w:rPr>
        <w:t xml:space="preserve"> THE INFORMATION OF THE DATABASE TRANSACTION LISTED ABOVE APPEARS. </w:t>
      </w:r>
    </w:p>
    <w:p w14:paraId="73F7AED1" w14:textId="77777777" w:rsidR="006C2582" w:rsidRDefault="006C2582" w:rsidP="00E30467">
      <w:pPr>
        <w:pStyle w:val="NoSpacing"/>
        <w:rPr>
          <w:rFonts w:ascii="Tahoma" w:hAnsi="Tahoma" w:cs="Tahoma"/>
          <w:b/>
        </w:rPr>
      </w:pPr>
    </w:p>
    <w:p w14:paraId="4323E8A3" w14:textId="24BFFA72" w:rsidR="00E30467" w:rsidRPr="005C3340" w:rsidRDefault="00E30467" w:rsidP="00E30467">
      <w:pPr>
        <w:pStyle w:val="NoSpacing"/>
        <w:rPr>
          <w:rFonts w:ascii="Tahoma" w:hAnsi="Tahoma" w:cs="Tahoma"/>
          <w:b/>
        </w:rPr>
      </w:pPr>
      <w:r w:rsidRPr="005C3340">
        <w:rPr>
          <w:rFonts w:ascii="Tahoma" w:hAnsi="Tahoma" w:cs="Tahoma"/>
          <w:b/>
        </w:rPr>
        <w:t xml:space="preserve">RERUN YOUR APP AND </w:t>
      </w:r>
      <w:r w:rsidRPr="005C3340">
        <w:rPr>
          <w:rFonts w:ascii="Tahoma" w:hAnsi="Tahoma" w:cs="Tahoma"/>
          <w:b/>
          <w:color w:val="660066"/>
          <w:u w:val="single"/>
        </w:rPr>
        <w:t>SNAPSHOT</w:t>
      </w:r>
      <w:r w:rsidRPr="005C3340">
        <w:rPr>
          <w:rFonts w:ascii="Tahoma" w:hAnsi="Tahoma" w:cs="Tahoma"/>
          <w:b/>
        </w:rPr>
        <w:t xml:space="preserve"> YOUR </w:t>
      </w:r>
      <w:r w:rsidRPr="005C3340">
        <w:rPr>
          <w:rFonts w:ascii="Tahoma" w:hAnsi="Tahoma" w:cs="Tahoma"/>
          <w:b/>
          <w:color w:val="660066"/>
        </w:rPr>
        <w:t xml:space="preserve">LOGCAT </w:t>
      </w:r>
      <w:r w:rsidRPr="005C3340">
        <w:rPr>
          <w:rFonts w:ascii="Tahoma" w:hAnsi="Tahoma" w:cs="Tahoma"/>
          <w:b/>
        </w:rPr>
        <w:t xml:space="preserve">FILE SHOWING YOUR NAME AND THE RELEVANT TRANSACTIONAL INFORMATION THAT IS SHOWN </w:t>
      </w:r>
      <w:r w:rsidR="00BE25C0" w:rsidRPr="00BE25C0">
        <w:rPr>
          <w:rFonts w:ascii="Tahoma" w:hAnsi="Tahoma" w:cs="Tahoma"/>
          <w:b/>
          <w:u w:val="single"/>
        </w:rPr>
        <w:t>EXACTLY</w:t>
      </w:r>
      <w:r w:rsidR="00BE25C0">
        <w:rPr>
          <w:rFonts w:ascii="Tahoma" w:hAnsi="Tahoma" w:cs="Tahoma"/>
          <w:b/>
        </w:rPr>
        <w:t xml:space="preserve"> </w:t>
      </w:r>
      <w:r w:rsidRPr="005C3340">
        <w:rPr>
          <w:rFonts w:ascii="Tahoma" w:hAnsi="Tahoma" w:cs="Tahoma"/>
          <w:b/>
        </w:rPr>
        <w:t>ABOVE.</w:t>
      </w:r>
    </w:p>
    <w:p w14:paraId="73B22EC5" w14:textId="77777777" w:rsidR="007B0DB2" w:rsidRDefault="007B0DB2" w:rsidP="007B0DB2">
      <w:pPr>
        <w:pStyle w:val="NoSpacing"/>
        <w:rPr>
          <w:rFonts w:ascii="Tahoma" w:hAnsi="Tahoma" w:cs="Tahoma"/>
          <w:b/>
          <w:color w:val="800080"/>
        </w:rPr>
      </w:pPr>
    </w:p>
    <w:p w14:paraId="7785E2EC" w14:textId="77777777" w:rsidR="00BE25C0" w:rsidRDefault="00BE25C0" w:rsidP="007B0DB2">
      <w:pPr>
        <w:pStyle w:val="NoSpacing"/>
        <w:rPr>
          <w:rFonts w:ascii="Tahoma" w:hAnsi="Tahoma" w:cs="Tahoma"/>
          <w:b/>
          <w:color w:val="800080"/>
        </w:rPr>
      </w:pPr>
    </w:p>
    <w:p w14:paraId="4D9F1042" w14:textId="292473F5" w:rsidR="00DF2F83" w:rsidRDefault="00DF65FF" w:rsidP="00DF2F83">
      <w:pPr>
        <w:pStyle w:val="NoSpacing"/>
        <w:rPr>
          <w:rFonts w:ascii="Tahoma" w:hAnsi="Tahoma" w:cs="Tahoma"/>
          <w:b/>
          <w:color w:val="800080"/>
        </w:rPr>
      </w:pPr>
      <w:r w:rsidRPr="00575014">
        <w:rPr>
          <w:rFonts w:ascii="Tahoma" w:hAnsi="Tahoma" w:cs="Tahoma"/>
          <w:b/>
          <w:color w:val="800080"/>
        </w:rPr>
        <w:t xml:space="preserve">STEP </w:t>
      </w:r>
      <w:r w:rsidR="000755B7">
        <w:rPr>
          <w:rFonts w:ascii="Tahoma" w:hAnsi="Tahoma" w:cs="Tahoma"/>
          <w:b/>
          <w:color w:val="800080"/>
        </w:rPr>
        <w:t>6</w:t>
      </w:r>
      <w:r>
        <w:rPr>
          <w:rFonts w:ascii="Tahoma" w:hAnsi="Tahoma" w:cs="Tahoma"/>
          <w:b/>
          <w:color w:val="800080"/>
        </w:rPr>
        <w:tab/>
      </w:r>
      <w:r>
        <w:rPr>
          <w:rFonts w:ascii="Tahoma" w:hAnsi="Tahoma" w:cs="Tahoma"/>
          <w:b/>
          <w:color w:val="800080"/>
        </w:rPr>
        <w:tab/>
      </w:r>
      <w:r w:rsidR="003B7264">
        <w:rPr>
          <w:rFonts w:ascii="Tahoma" w:hAnsi="Tahoma" w:cs="Tahoma"/>
          <w:b/>
          <w:color w:val="800080"/>
        </w:rPr>
        <w:t>To finish</w:t>
      </w:r>
      <w:r w:rsidR="005C3340">
        <w:rPr>
          <w:rFonts w:ascii="Tahoma" w:hAnsi="Tahoma" w:cs="Tahoma"/>
          <w:b/>
          <w:color w:val="800080"/>
        </w:rPr>
        <w:t>,</w:t>
      </w:r>
      <w:r w:rsidR="003B7264">
        <w:rPr>
          <w:rFonts w:ascii="Tahoma" w:hAnsi="Tahoma" w:cs="Tahoma"/>
          <w:b/>
          <w:color w:val="800080"/>
        </w:rPr>
        <w:t xml:space="preserve"> m</w:t>
      </w:r>
      <w:r w:rsidR="005C3340">
        <w:rPr>
          <w:rFonts w:ascii="Tahoma" w:hAnsi="Tahoma" w:cs="Tahoma"/>
          <w:b/>
          <w:color w:val="800080"/>
        </w:rPr>
        <w:t>odify your code</w:t>
      </w:r>
      <w:r w:rsidR="007B0DB2">
        <w:rPr>
          <w:rFonts w:ascii="Tahoma" w:hAnsi="Tahoma" w:cs="Tahoma"/>
          <w:b/>
          <w:color w:val="800080"/>
        </w:rPr>
        <w:t xml:space="preserve"> as follows:</w:t>
      </w:r>
    </w:p>
    <w:p w14:paraId="3814E2D0" w14:textId="77777777" w:rsidR="007B0DB2" w:rsidRDefault="007B0DB2" w:rsidP="00DF2F83">
      <w:pPr>
        <w:pStyle w:val="NoSpacing"/>
        <w:rPr>
          <w:rFonts w:ascii="Tahoma" w:hAnsi="Tahoma" w:cs="Tahoma"/>
          <w:b/>
          <w:color w:val="800080"/>
        </w:rPr>
      </w:pPr>
    </w:p>
    <w:p w14:paraId="0BB97A69" w14:textId="58BDB894" w:rsidR="005C3340" w:rsidRDefault="00DF65FF" w:rsidP="00DF2F83">
      <w:pPr>
        <w:pStyle w:val="NoSpacing"/>
        <w:rPr>
          <w:rFonts w:ascii="Tahoma" w:hAnsi="Tahoma" w:cs="Tahoma"/>
        </w:rPr>
      </w:pPr>
      <w:r w:rsidRPr="00DF65FF">
        <w:rPr>
          <w:rFonts w:ascii="Tahoma" w:hAnsi="Tahoma" w:cs="Tahoma"/>
        </w:rPr>
        <w:tab/>
      </w:r>
      <w:r w:rsidRPr="00DF65FF">
        <w:rPr>
          <w:rFonts w:ascii="Tahoma" w:hAnsi="Tahoma" w:cs="Tahoma"/>
        </w:rPr>
        <w:tab/>
      </w:r>
      <w:r w:rsidR="003B7264">
        <w:rPr>
          <w:rFonts w:ascii="Tahoma" w:hAnsi="Tahoma" w:cs="Tahoma"/>
        </w:rPr>
        <w:t>For this last step yo</w:t>
      </w:r>
      <w:r w:rsidR="005C3340">
        <w:rPr>
          <w:rFonts w:ascii="Tahoma" w:hAnsi="Tahoma" w:cs="Tahoma"/>
        </w:rPr>
        <w:t xml:space="preserve">u will modify your app in a twofold manner. For one you will update truly a </w:t>
      </w:r>
      <w:r w:rsidR="005C3340">
        <w:rPr>
          <w:rFonts w:ascii="Tahoma" w:hAnsi="Tahoma" w:cs="Tahoma"/>
        </w:rPr>
        <w:tab/>
      </w:r>
      <w:r w:rsidR="005C3340">
        <w:rPr>
          <w:rFonts w:ascii="Tahoma" w:hAnsi="Tahoma" w:cs="Tahoma"/>
        </w:rPr>
        <w:tab/>
        <w:t>particular record and two</w:t>
      </w:r>
      <w:r w:rsidR="008771C5">
        <w:rPr>
          <w:rFonts w:ascii="Tahoma" w:hAnsi="Tahoma" w:cs="Tahoma"/>
        </w:rPr>
        <w:t>, you</w:t>
      </w:r>
      <w:r w:rsidR="005C3340">
        <w:rPr>
          <w:rFonts w:ascii="Tahoma" w:hAnsi="Tahoma" w:cs="Tahoma"/>
        </w:rPr>
        <w:t xml:space="preserve"> will show a count of records as well.</w:t>
      </w:r>
    </w:p>
    <w:p w14:paraId="1FA42B30" w14:textId="09F9097F" w:rsidR="00242109" w:rsidRDefault="005C3340" w:rsidP="00B00E65">
      <w:pPr>
        <w:widowControl w:val="0"/>
        <w:autoSpaceDE w:val="0"/>
        <w:autoSpaceDN w:val="0"/>
        <w:adjustRightInd w:val="0"/>
        <w:rPr>
          <w:rFonts w:ascii="Tahoma" w:hAnsi="Tahoma" w:cs="Tahoma"/>
        </w:rPr>
      </w:pPr>
      <w:r>
        <w:rPr>
          <w:rFonts w:ascii="Tahoma" w:hAnsi="Tahoma" w:cs="Tahoma"/>
        </w:rPr>
        <w:t xml:space="preserve"> </w:t>
      </w:r>
    </w:p>
    <w:p w14:paraId="37C12969" w14:textId="541F17C1" w:rsidR="005C3340" w:rsidRPr="00834FB2" w:rsidRDefault="00834FB2" w:rsidP="00834FB2">
      <w:pPr>
        <w:pStyle w:val="ListParagraph"/>
        <w:widowControl w:val="0"/>
        <w:autoSpaceDE w:val="0"/>
        <w:autoSpaceDN w:val="0"/>
        <w:adjustRightInd w:val="0"/>
        <w:ind w:left="1440"/>
        <w:rPr>
          <w:rFonts w:ascii="Tahoma" w:hAnsi="Tahoma" w:cs="Tahoma"/>
        </w:rPr>
      </w:pPr>
      <w:r>
        <w:rPr>
          <w:rFonts w:ascii="Tahoma" w:hAnsi="Tahoma" w:cs="Tahoma"/>
        </w:rPr>
        <w:t xml:space="preserve">1.  </w:t>
      </w:r>
      <w:r w:rsidR="005C3340" w:rsidRPr="00834FB2">
        <w:rPr>
          <w:rFonts w:ascii="Tahoma" w:hAnsi="Tahoma" w:cs="Tahoma"/>
        </w:rPr>
        <w:t>Update your 4</w:t>
      </w:r>
      <w:r w:rsidR="005C3340" w:rsidRPr="00834FB2">
        <w:rPr>
          <w:rFonts w:ascii="Tahoma" w:hAnsi="Tahoma" w:cs="Tahoma"/>
          <w:vertAlign w:val="superscript"/>
        </w:rPr>
        <w:t>th</w:t>
      </w:r>
      <w:r w:rsidR="005C3340" w:rsidRPr="00834FB2">
        <w:rPr>
          <w:rFonts w:ascii="Tahoma" w:hAnsi="Tahoma" w:cs="Tahoma"/>
        </w:rPr>
        <w:t xml:space="preserve"> record</w:t>
      </w:r>
      <w:r w:rsidR="0090323B" w:rsidRPr="00834FB2">
        <w:rPr>
          <w:rFonts w:ascii="Tahoma" w:hAnsi="Tahoma" w:cs="Tahoma"/>
        </w:rPr>
        <w:t>,</w:t>
      </w:r>
      <w:r w:rsidR="005C3340" w:rsidRPr="00834FB2">
        <w:rPr>
          <w:rFonts w:ascii="Tahoma" w:hAnsi="Tahoma" w:cs="Tahoma"/>
        </w:rPr>
        <w:t xml:space="preserve"> namely the author’s name</w:t>
      </w:r>
      <w:r w:rsidR="00856CC9">
        <w:rPr>
          <w:rFonts w:ascii="Tahoma" w:hAnsi="Tahoma" w:cs="Tahoma"/>
        </w:rPr>
        <w:t>,</w:t>
      </w:r>
      <w:r w:rsidR="005C3340" w:rsidRPr="00834FB2">
        <w:rPr>
          <w:rFonts w:ascii="Tahoma" w:hAnsi="Tahoma" w:cs="Tahoma"/>
        </w:rPr>
        <w:t xml:space="preserve"> to Ben Jackson. You </w:t>
      </w:r>
      <w:r>
        <w:rPr>
          <w:rFonts w:ascii="Tahoma" w:hAnsi="Tahoma" w:cs="Tahoma"/>
        </w:rPr>
        <w:t xml:space="preserve">see there was a </w:t>
      </w:r>
      <w:r w:rsidR="005C3340" w:rsidRPr="00834FB2">
        <w:rPr>
          <w:rFonts w:ascii="Tahoma" w:hAnsi="Tahoma" w:cs="Tahoma"/>
        </w:rPr>
        <w:t xml:space="preserve">mistake in the code purposely when </w:t>
      </w:r>
      <w:r w:rsidR="0090323B" w:rsidRPr="00834FB2">
        <w:rPr>
          <w:rFonts w:ascii="Tahoma" w:hAnsi="Tahoma" w:cs="Tahoma"/>
        </w:rPr>
        <w:t xml:space="preserve">record 4 </w:t>
      </w:r>
      <w:r w:rsidR="005C3340" w:rsidRPr="00834FB2">
        <w:rPr>
          <w:rFonts w:ascii="Tahoma" w:hAnsi="Tahoma" w:cs="Tahoma"/>
        </w:rPr>
        <w:t xml:space="preserve">was added in so you can learn to update a part of a record! </w:t>
      </w:r>
      <w:r w:rsidR="005C3340" w:rsidRPr="005C3340">
        <w:sym w:font="Wingdings" w:char="F04A"/>
      </w:r>
      <w:r w:rsidR="005C3340" w:rsidRPr="00834FB2">
        <w:rPr>
          <w:rFonts w:ascii="Tahoma" w:hAnsi="Tahoma" w:cs="Tahoma"/>
        </w:rPr>
        <w:t xml:space="preserve"> To update your record adjust your coding in two areas:</w:t>
      </w:r>
    </w:p>
    <w:p w14:paraId="0002B08C" w14:textId="0FDF909F" w:rsidR="005C3340" w:rsidRDefault="005C3340"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r>
    </w:p>
    <w:p w14:paraId="58069719" w14:textId="3A84BB91" w:rsidR="005C3340" w:rsidRPr="005C3340" w:rsidRDefault="003B75B6"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r>
      <w:r w:rsidR="007C2A80">
        <w:rPr>
          <w:rFonts w:ascii="Tahoma" w:hAnsi="Tahoma" w:cs="Tahoma"/>
        </w:rPr>
        <w:t xml:space="preserve">In your </w:t>
      </w:r>
      <w:r w:rsidR="007C2A80" w:rsidRPr="007C2A80">
        <w:rPr>
          <w:rFonts w:ascii="Tahoma" w:hAnsi="Tahoma" w:cs="Tahoma"/>
          <w:b/>
        </w:rPr>
        <w:t>SqlHelper.java</w:t>
      </w:r>
      <w:r w:rsidR="007C2A80">
        <w:rPr>
          <w:rFonts w:ascii="Tahoma" w:hAnsi="Tahoma" w:cs="Tahoma"/>
        </w:rPr>
        <w:t xml:space="preserve"> file </w:t>
      </w:r>
      <w:r w:rsidR="002A4096">
        <w:rPr>
          <w:rFonts w:ascii="Tahoma" w:hAnsi="Tahoma" w:cs="Tahoma"/>
        </w:rPr>
        <w:t xml:space="preserve">adjust your </w:t>
      </w:r>
      <w:r w:rsidR="009303F0" w:rsidRPr="009303F0">
        <w:rPr>
          <w:rFonts w:ascii="Courier New" w:eastAsiaTheme="minorHAnsi" w:hAnsi="Courier New" w:cs="Courier New"/>
          <w:b/>
          <w:color w:val="000000"/>
          <w:szCs w:val="22"/>
        </w:rPr>
        <w:t>updateBook</w:t>
      </w:r>
      <w:r w:rsidR="002A4096">
        <w:rPr>
          <w:rFonts w:ascii="Tahoma" w:hAnsi="Tahoma" w:cs="Tahoma"/>
        </w:rPr>
        <w:t xml:space="preserve"> method to take in the following </w:t>
      </w:r>
      <w:r w:rsidR="002A4096">
        <w:rPr>
          <w:rFonts w:ascii="Tahoma" w:hAnsi="Tahoma" w:cs="Tahoma"/>
        </w:rPr>
        <w:tab/>
      </w:r>
      <w:r w:rsidR="002A4096">
        <w:rPr>
          <w:rFonts w:ascii="Tahoma" w:hAnsi="Tahoma" w:cs="Tahoma"/>
        </w:rPr>
        <w:tab/>
      </w:r>
      <w:r w:rsidR="00583E9C">
        <w:rPr>
          <w:rFonts w:ascii="Tahoma" w:hAnsi="Tahoma" w:cs="Tahoma"/>
        </w:rPr>
        <w:tab/>
      </w:r>
      <w:r w:rsidR="002A4096">
        <w:rPr>
          <w:rFonts w:ascii="Tahoma" w:hAnsi="Tahoma" w:cs="Tahoma"/>
        </w:rPr>
        <w:t xml:space="preserve">parameters: </w:t>
      </w:r>
    </w:p>
    <w:p w14:paraId="07ABF72C" w14:textId="77777777" w:rsidR="005C3340" w:rsidRDefault="005C3340" w:rsidP="005C3340">
      <w:pPr>
        <w:widowControl w:val="0"/>
        <w:autoSpaceDE w:val="0"/>
        <w:autoSpaceDN w:val="0"/>
        <w:adjustRightInd w:val="0"/>
        <w:rPr>
          <w:rFonts w:ascii="Tahoma" w:hAnsi="Tahoma" w:cs="Tahoma"/>
        </w:rPr>
      </w:pPr>
    </w:p>
    <w:p w14:paraId="557E5608" w14:textId="5105B17B" w:rsidR="005C3340" w:rsidRPr="00260D1C" w:rsidRDefault="002A4096" w:rsidP="005C3340">
      <w:pPr>
        <w:widowControl w:val="0"/>
        <w:autoSpaceDE w:val="0"/>
        <w:autoSpaceDN w:val="0"/>
        <w:adjustRightInd w:val="0"/>
        <w:rPr>
          <w:rFonts w:ascii="Monaco" w:eastAsiaTheme="minorHAnsi" w:hAnsi="Monaco" w:cs="Courier New"/>
          <w:color w:val="000000"/>
          <w:szCs w:val="22"/>
        </w:rPr>
      </w:pPr>
      <w:r w:rsidRPr="002A4096">
        <w:rPr>
          <w:rFonts w:ascii="Tahoma" w:hAnsi="Tahoma" w:cs="Tahoma"/>
        </w:rPr>
        <w:t xml:space="preserve">  </w:t>
      </w:r>
      <w:r w:rsidR="00BD219F">
        <w:rPr>
          <w:rFonts w:ascii="Tahoma" w:hAnsi="Tahoma" w:cs="Tahoma"/>
        </w:rPr>
        <w:t xml:space="preserve">                     </w:t>
      </w:r>
      <w:r w:rsidRPr="00260D1C">
        <w:rPr>
          <w:rFonts w:ascii="Monaco" w:eastAsiaTheme="minorHAnsi" w:hAnsi="Monaco" w:cs="Courier New"/>
          <w:b/>
          <w:bCs/>
          <w:color w:val="7F0055"/>
          <w:szCs w:val="22"/>
        </w:rPr>
        <w:t>public</w:t>
      </w:r>
      <w:r w:rsidRPr="00260D1C">
        <w:rPr>
          <w:rFonts w:ascii="Monaco" w:eastAsiaTheme="minorHAnsi" w:hAnsi="Monaco" w:cs="Courier New"/>
          <w:color w:val="000000"/>
          <w:szCs w:val="22"/>
        </w:rPr>
        <w:t xml:space="preserve"> </w:t>
      </w:r>
      <w:r w:rsidRPr="00260D1C">
        <w:rPr>
          <w:rFonts w:ascii="Monaco" w:eastAsiaTheme="minorHAnsi" w:hAnsi="Monaco" w:cs="Courier New"/>
          <w:b/>
          <w:bCs/>
          <w:color w:val="7F0055"/>
          <w:szCs w:val="22"/>
        </w:rPr>
        <w:t>int</w:t>
      </w:r>
      <w:r w:rsidRPr="00260D1C">
        <w:rPr>
          <w:rFonts w:ascii="Monaco" w:eastAsiaTheme="minorHAnsi" w:hAnsi="Monaco" w:cs="Courier New"/>
          <w:color w:val="000000"/>
          <w:szCs w:val="22"/>
        </w:rPr>
        <w:t xml:space="preserve"> updateBook(Book book, String newTitle, String newAuthor)</w:t>
      </w:r>
    </w:p>
    <w:p w14:paraId="43A62916" w14:textId="77777777" w:rsidR="002A4096" w:rsidRDefault="002A4096" w:rsidP="005C3340">
      <w:pPr>
        <w:widowControl w:val="0"/>
        <w:autoSpaceDE w:val="0"/>
        <w:autoSpaceDN w:val="0"/>
        <w:adjustRightInd w:val="0"/>
        <w:rPr>
          <w:rFonts w:ascii="Monaco" w:eastAsiaTheme="minorHAnsi" w:hAnsi="Monaco" w:cs="Monaco"/>
          <w:color w:val="000000"/>
          <w:szCs w:val="22"/>
        </w:rPr>
      </w:pPr>
    </w:p>
    <w:p w14:paraId="3B43CDB9" w14:textId="3E6ED61A" w:rsidR="002A4096" w:rsidRDefault="002A4096" w:rsidP="00647EBF">
      <w:pPr>
        <w:widowControl w:val="0"/>
        <w:autoSpaceDE w:val="0"/>
        <w:autoSpaceDN w:val="0"/>
        <w:adjustRightInd w:val="0"/>
        <w:ind w:left="1440"/>
        <w:rPr>
          <w:rFonts w:ascii="Tahoma" w:hAnsi="Tahoma" w:cs="Tahoma"/>
        </w:rPr>
      </w:pPr>
      <w:r w:rsidRPr="002A4096">
        <w:rPr>
          <w:rFonts w:ascii="Tahoma" w:hAnsi="Tahoma" w:cs="Tahoma"/>
        </w:rPr>
        <w:t xml:space="preserve">Notice that the function now takes in a </w:t>
      </w:r>
      <w:r w:rsidRPr="0025090B">
        <w:rPr>
          <w:rFonts w:ascii="Tahoma" w:hAnsi="Tahoma" w:cs="Tahoma"/>
          <w:b/>
        </w:rPr>
        <w:t>newTi</w:t>
      </w:r>
      <w:r w:rsidR="009303F0" w:rsidRPr="0025090B">
        <w:rPr>
          <w:rFonts w:ascii="Tahoma" w:hAnsi="Tahoma" w:cs="Tahoma"/>
          <w:b/>
        </w:rPr>
        <w:t>t</w:t>
      </w:r>
      <w:r w:rsidRPr="0025090B">
        <w:rPr>
          <w:rFonts w:ascii="Tahoma" w:hAnsi="Tahoma" w:cs="Tahoma"/>
          <w:b/>
        </w:rPr>
        <w:t>le</w:t>
      </w:r>
      <w:r w:rsidRPr="002A4096">
        <w:rPr>
          <w:rFonts w:ascii="Tahoma" w:hAnsi="Tahoma" w:cs="Tahoma"/>
        </w:rPr>
        <w:t xml:space="preserve"> and </w:t>
      </w:r>
      <w:r w:rsidRPr="0025090B">
        <w:rPr>
          <w:rFonts w:ascii="Tahoma" w:hAnsi="Tahoma" w:cs="Tahoma"/>
          <w:b/>
        </w:rPr>
        <w:t>newAuthor</w:t>
      </w:r>
      <w:r w:rsidRPr="002A4096">
        <w:rPr>
          <w:rFonts w:ascii="Tahoma" w:hAnsi="Tahoma" w:cs="Tahoma"/>
        </w:rPr>
        <w:t xml:space="preserve"> as </w:t>
      </w:r>
      <w:r w:rsidRPr="00856CC9">
        <w:rPr>
          <w:rFonts w:ascii="Tahoma" w:hAnsi="Tahoma" w:cs="Tahoma"/>
          <w:u w:val="single"/>
        </w:rPr>
        <w:t>additional</w:t>
      </w:r>
      <w:r w:rsidRPr="002A4096">
        <w:rPr>
          <w:rFonts w:ascii="Tahoma" w:hAnsi="Tahoma" w:cs="Tahoma"/>
        </w:rPr>
        <w:t xml:space="preserve"> parameter </w:t>
      </w:r>
      <w:r w:rsidRPr="003C7E6D">
        <w:rPr>
          <w:rFonts w:ascii="Tahoma" w:hAnsi="Tahoma" w:cs="Tahoma"/>
          <w:u w:val="single"/>
        </w:rPr>
        <w:t>values</w:t>
      </w:r>
      <w:r w:rsidRPr="002A4096">
        <w:rPr>
          <w:rFonts w:ascii="Tahoma" w:hAnsi="Tahoma" w:cs="Tahoma"/>
        </w:rPr>
        <w:t>.</w:t>
      </w:r>
      <w:r w:rsidR="0025090B">
        <w:rPr>
          <w:rFonts w:ascii="Tahoma" w:hAnsi="Tahoma" w:cs="Tahoma"/>
        </w:rPr>
        <w:t xml:space="preserve">  T</w:t>
      </w:r>
      <w:r>
        <w:rPr>
          <w:rFonts w:ascii="Tahoma" w:hAnsi="Tahoma" w:cs="Tahoma"/>
        </w:rPr>
        <w:t xml:space="preserve">his will serve as </w:t>
      </w:r>
      <w:r w:rsidRPr="003C7E6D">
        <w:rPr>
          <w:rFonts w:ascii="Tahoma" w:hAnsi="Tahoma" w:cs="Tahoma"/>
          <w:u w:val="single"/>
        </w:rPr>
        <w:t>data</w:t>
      </w:r>
      <w:r>
        <w:rPr>
          <w:rFonts w:ascii="Tahoma" w:hAnsi="Tahoma" w:cs="Tahoma"/>
        </w:rPr>
        <w:t xml:space="preserve"> that can be </w:t>
      </w:r>
      <w:r w:rsidRPr="003C7E6D">
        <w:rPr>
          <w:rFonts w:ascii="Tahoma" w:hAnsi="Tahoma" w:cs="Tahoma"/>
          <w:u w:val="single"/>
        </w:rPr>
        <w:t>used</w:t>
      </w:r>
      <w:r w:rsidRPr="003C7E6D">
        <w:rPr>
          <w:rFonts w:ascii="Tahoma" w:hAnsi="Tahoma" w:cs="Tahoma"/>
        </w:rPr>
        <w:t xml:space="preserve"> </w:t>
      </w:r>
      <w:r>
        <w:rPr>
          <w:rFonts w:ascii="Tahoma" w:hAnsi="Tahoma" w:cs="Tahoma"/>
        </w:rPr>
        <w:t xml:space="preserve">to truly </w:t>
      </w:r>
      <w:r w:rsidRPr="00647EBF">
        <w:rPr>
          <w:rFonts w:ascii="Tahoma" w:hAnsi="Tahoma" w:cs="Tahoma"/>
          <w:i/>
        </w:rPr>
        <w:t>update</w:t>
      </w:r>
      <w:r>
        <w:rPr>
          <w:rFonts w:ascii="Tahoma" w:hAnsi="Tahoma" w:cs="Tahoma"/>
        </w:rPr>
        <w:t xml:space="preserve"> a particular record when </w:t>
      </w:r>
      <w:r w:rsidR="00647EBF">
        <w:rPr>
          <w:rFonts w:ascii="Tahoma" w:hAnsi="Tahoma" w:cs="Tahoma"/>
        </w:rPr>
        <w:t xml:space="preserve">the function is </w:t>
      </w:r>
      <w:r>
        <w:rPr>
          <w:rFonts w:ascii="Tahoma" w:hAnsi="Tahoma" w:cs="Tahoma"/>
        </w:rPr>
        <w:t xml:space="preserve">called </w:t>
      </w:r>
      <w:r w:rsidR="0025090B">
        <w:rPr>
          <w:rFonts w:ascii="Tahoma" w:hAnsi="Tahoma" w:cs="Tahoma"/>
        </w:rPr>
        <w:t xml:space="preserve">from </w:t>
      </w:r>
      <w:r>
        <w:rPr>
          <w:rFonts w:ascii="Tahoma" w:hAnsi="Tahoma" w:cs="Tahoma"/>
        </w:rPr>
        <w:t xml:space="preserve">your </w:t>
      </w:r>
      <w:r w:rsidRPr="002A4096">
        <w:rPr>
          <w:rFonts w:ascii="Tahoma" w:hAnsi="Tahoma" w:cs="Tahoma"/>
          <w:b/>
        </w:rPr>
        <w:t>MainActivity</w:t>
      </w:r>
      <w:r>
        <w:rPr>
          <w:rFonts w:ascii="Tahoma" w:hAnsi="Tahoma" w:cs="Tahoma"/>
        </w:rPr>
        <w:t xml:space="preserve"> file. </w:t>
      </w:r>
    </w:p>
    <w:p w14:paraId="525ADE63" w14:textId="77777777" w:rsidR="009303F0" w:rsidRDefault="009303F0" w:rsidP="005C3340">
      <w:pPr>
        <w:widowControl w:val="0"/>
        <w:autoSpaceDE w:val="0"/>
        <w:autoSpaceDN w:val="0"/>
        <w:adjustRightInd w:val="0"/>
        <w:rPr>
          <w:rFonts w:ascii="Tahoma" w:hAnsi="Tahoma" w:cs="Tahoma"/>
        </w:rPr>
      </w:pPr>
    </w:p>
    <w:p w14:paraId="3A5E059E" w14:textId="77777777" w:rsidR="00FF4031" w:rsidRDefault="009303F0"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Of course your method needs to do something with the data passed in, so adjust some of the </w:t>
      </w:r>
      <w:r>
        <w:rPr>
          <w:rFonts w:ascii="Tahoma" w:hAnsi="Tahoma" w:cs="Tahoma"/>
        </w:rPr>
        <w:tab/>
      </w:r>
      <w:r>
        <w:rPr>
          <w:rFonts w:ascii="Tahoma" w:hAnsi="Tahoma" w:cs="Tahoma"/>
        </w:rPr>
        <w:tab/>
        <w:t xml:space="preserve">implementation, namely your </w:t>
      </w:r>
      <w:r w:rsidRPr="005C14F3">
        <w:rPr>
          <w:rFonts w:ascii="Tahoma" w:hAnsi="Tahoma" w:cs="Tahoma"/>
          <w:b/>
        </w:rPr>
        <w:t>Content Values</w:t>
      </w:r>
      <w:r>
        <w:rPr>
          <w:rFonts w:ascii="Tahoma" w:hAnsi="Tahoma" w:cs="Tahoma"/>
        </w:rPr>
        <w:t xml:space="preserve"> to reflect the variables </w:t>
      </w:r>
      <w:r w:rsidR="003C7E6D" w:rsidRPr="009877AD">
        <w:rPr>
          <w:rFonts w:ascii="Tahoma" w:hAnsi="Tahoma" w:cs="Tahoma"/>
          <w:u w:val="single"/>
        </w:rPr>
        <w:t xml:space="preserve">now </w:t>
      </w:r>
      <w:r w:rsidRPr="009877AD">
        <w:rPr>
          <w:rFonts w:ascii="Tahoma" w:hAnsi="Tahoma" w:cs="Tahoma"/>
          <w:u w:val="single"/>
        </w:rPr>
        <w:t>passed</w:t>
      </w:r>
      <w:r w:rsidR="003C7E6D" w:rsidRPr="009877AD">
        <w:rPr>
          <w:rFonts w:ascii="Tahoma" w:hAnsi="Tahoma" w:cs="Tahoma"/>
          <w:u w:val="single"/>
        </w:rPr>
        <w:t xml:space="preserve"> in</w:t>
      </w:r>
      <w:r>
        <w:rPr>
          <w:rFonts w:ascii="Tahoma" w:hAnsi="Tahoma" w:cs="Tahoma"/>
        </w:rPr>
        <w:t xml:space="preserve">. </w:t>
      </w:r>
    </w:p>
    <w:p w14:paraId="44459DBF" w14:textId="77777777" w:rsidR="005035DF" w:rsidRDefault="005035DF" w:rsidP="005C3340">
      <w:pPr>
        <w:widowControl w:val="0"/>
        <w:autoSpaceDE w:val="0"/>
        <w:autoSpaceDN w:val="0"/>
        <w:adjustRightInd w:val="0"/>
        <w:rPr>
          <w:rFonts w:ascii="Tahoma" w:hAnsi="Tahoma" w:cs="Tahoma"/>
        </w:rPr>
      </w:pPr>
    </w:p>
    <w:p w14:paraId="3DC19329" w14:textId="4068AF8F" w:rsidR="005035DF" w:rsidRDefault="005035DF" w:rsidP="005035DF">
      <w:pPr>
        <w:widowControl w:val="0"/>
        <w:autoSpaceDE w:val="0"/>
        <w:autoSpaceDN w:val="0"/>
        <w:adjustRightInd w:val="0"/>
        <w:ind w:left="1440"/>
        <w:rPr>
          <w:rFonts w:ascii="Tahoma" w:hAnsi="Tahoma" w:cs="Tahoma"/>
        </w:rPr>
      </w:pPr>
      <w:r>
        <w:rPr>
          <w:rFonts w:ascii="Tahoma" w:hAnsi="Tahoma" w:cs="Tahoma"/>
        </w:rPr>
        <w:t>Note that part of your implementation already</w:t>
      </w:r>
      <w:r w:rsidRPr="005035DF">
        <w:rPr>
          <w:rFonts w:ascii="Tahoma" w:hAnsi="Tahoma" w:cs="Tahoma"/>
        </w:rPr>
        <w:t xml:space="preserve"> </w:t>
      </w:r>
      <w:r w:rsidR="00952932">
        <w:rPr>
          <w:rFonts w:ascii="Tahoma" w:hAnsi="Tahoma" w:cs="Tahoma"/>
        </w:rPr>
        <w:t>gets/</w:t>
      </w:r>
      <w:r w:rsidRPr="005035DF">
        <w:rPr>
          <w:rFonts w:ascii="Tahoma" w:hAnsi="Tahoma" w:cs="Tahoma"/>
        </w:rPr>
        <w:t>set</w:t>
      </w:r>
      <w:r>
        <w:rPr>
          <w:rFonts w:ascii="Tahoma" w:hAnsi="Tahoma" w:cs="Tahoma"/>
        </w:rPr>
        <w:t>s</w:t>
      </w:r>
      <w:r w:rsidRPr="005035DF">
        <w:rPr>
          <w:rFonts w:ascii="Tahoma" w:hAnsi="Tahoma" w:cs="Tahoma"/>
        </w:rPr>
        <w:t xml:space="preserve"> the book id </w:t>
      </w:r>
      <w:r>
        <w:rPr>
          <w:rFonts w:ascii="Tahoma" w:hAnsi="Tahoma" w:cs="Tahoma"/>
        </w:rPr>
        <w:t xml:space="preserve">being passed via the </w:t>
      </w:r>
      <w:r w:rsidRPr="005035DF">
        <w:rPr>
          <w:rFonts w:ascii="Consolas" w:eastAsiaTheme="minorHAnsi" w:hAnsi="Consolas" w:cs="Consolas"/>
          <w:color w:val="6A3E3E"/>
        </w:rPr>
        <w:t>book</w:t>
      </w:r>
      <w:r w:rsidR="00952932">
        <w:rPr>
          <w:rFonts w:ascii="Consolas" w:eastAsiaTheme="minorHAnsi" w:hAnsi="Consolas" w:cs="Consolas"/>
          <w:color w:val="6A3E3E"/>
        </w:rPr>
        <w:t xml:space="preserve"> </w:t>
      </w:r>
      <w:r w:rsidR="00952932" w:rsidRPr="00952932">
        <w:rPr>
          <w:rFonts w:ascii="Tahoma" w:hAnsi="Tahoma" w:cs="Tahoma"/>
        </w:rPr>
        <w:t>ob</w:t>
      </w:r>
      <w:r w:rsidR="00E00EA6" w:rsidRPr="00952932">
        <w:rPr>
          <w:rFonts w:ascii="Tahoma" w:hAnsi="Tahoma" w:cs="Tahoma"/>
        </w:rPr>
        <w:t xml:space="preserve">ject </w:t>
      </w:r>
      <w:r w:rsidR="00952932">
        <w:rPr>
          <w:rFonts w:ascii="Tahoma" w:hAnsi="Tahoma" w:cs="Tahoma"/>
        </w:rPr>
        <w:t xml:space="preserve">passed </w:t>
      </w:r>
      <w:r>
        <w:rPr>
          <w:rFonts w:ascii="Tahoma" w:hAnsi="Tahoma" w:cs="Tahoma"/>
        </w:rPr>
        <w:t xml:space="preserve">which serves </w:t>
      </w:r>
      <w:r w:rsidRPr="005035DF">
        <w:rPr>
          <w:rFonts w:ascii="Tahoma" w:hAnsi="Tahoma" w:cs="Tahoma"/>
        </w:rPr>
        <w:t>as part of your selection args provided</w:t>
      </w:r>
      <w:r>
        <w:rPr>
          <w:rFonts w:ascii="Tahoma" w:hAnsi="Tahoma" w:cs="Tahoma"/>
        </w:rPr>
        <w:t xml:space="preserve">.  </w:t>
      </w:r>
      <w:r w:rsidR="00952932">
        <w:rPr>
          <w:rFonts w:ascii="Tahoma" w:hAnsi="Tahoma" w:cs="Tahoma"/>
        </w:rPr>
        <w:t xml:space="preserve">The id # serves as a filter to point to a particular </w:t>
      </w:r>
      <w:r w:rsidR="00952932" w:rsidRPr="005035DF">
        <w:rPr>
          <w:rFonts w:ascii="Tahoma" w:hAnsi="Tahoma" w:cs="Tahoma"/>
        </w:rPr>
        <w:t xml:space="preserve">record that reflects </w:t>
      </w:r>
      <w:r w:rsidR="00952932">
        <w:rPr>
          <w:rFonts w:ascii="Tahoma" w:hAnsi="Tahoma" w:cs="Tahoma"/>
        </w:rPr>
        <w:t>a given</w:t>
      </w:r>
      <w:r w:rsidR="00952932" w:rsidRPr="005035DF">
        <w:rPr>
          <w:rFonts w:ascii="Tahoma" w:hAnsi="Tahoma" w:cs="Tahoma"/>
        </w:rPr>
        <w:t xml:space="preserve"> text title </w:t>
      </w:r>
      <w:r w:rsidR="00952932">
        <w:rPr>
          <w:rFonts w:ascii="Tahoma" w:hAnsi="Tahoma" w:cs="Tahoma"/>
        </w:rPr>
        <w:t>you want to update for our example when the app is run</w:t>
      </w:r>
      <w:r w:rsidR="00952932" w:rsidRPr="005035DF">
        <w:rPr>
          <w:rFonts w:ascii="Tahoma" w:hAnsi="Tahoma" w:cs="Tahoma"/>
        </w:rPr>
        <w:t>.</w:t>
      </w:r>
      <w:r w:rsidR="00952932">
        <w:rPr>
          <w:rFonts w:ascii="Tahoma" w:hAnsi="Tahoma" w:cs="Tahoma"/>
        </w:rPr>
        <w:t xml:space="preserve"> </w:t>
      </w:r>
      <w:r>
        <w:rPr>
          <w:rFonts w:ascii="Tahoma" w:hAnsi="Tahoma" w:cs="Tahoma"/>
        </w:rPr>
        <w:t>You will see next that you will need to pass in the appropriate id # to correctly update any given record</w:t>
      </w:r>
      <w:r w:rsidR="00952932">
        <w:rPr>
          <w:rFonts w:ascii="Tahoma" w:hAnsi="Tahoma" w:cs="Tahoma"/>
        </w:rPr>
        <w:t>’s value(s)</w:t>
      </w:r>
      <w:r>
        <w:rPr>
          <w:rFonts w:ascii="Tahoma" w:hAnsi="Tahoma" w:cs="Tahoma"/>
        </w:rPr>
        <w:t xml:space="preserve">. </w:t>
      </w:r>
    </w:p>
    <w:p w14:paraId="59E2851C" w14:textId="77777777" w:rsidR="00FF4031" w:rsidRDefault="00FF4031" w:rsidP="005C3340">
      <w:pPr>
        <w:widowControl w:val="0"/>
        <w:autoSpaceDE w:val="0"/>
        <w:autoSpaceDN w:val="0"/>
        <w:adjustRightInd w:val="0"/>
        <w:rPr>
          <w:rFonts w:ascii="Tahoma" w:hAnsi="Tahoma" w:cs="Tahoma"/>
        </w:rPr>
      </w:pPr>
    </w:p>
    <w:p w14:paraId="6C1CD880" w14:textId="2877ECCA" w:rsidR="007756A3" w:rsidRPr="005035DF" w:rsidRDefault="009303F0" w:rsidP="009877AD">
      <w:pPr>
        <w:widowControl w:val="0"/>
        <w:autoSpaceDE w:val="0"/>
        <w:autoSpaceDN w:val="0"/>
        <w:adjustRightInd w:val="0"/>
        <w:ind w:left="720" w:firstLine="720"/>
        <w:rPr>
          <w:rFonts w:ascii="Tahoma" w:eastAsiaTheme="minorHAnsi" w:hAnsi="Tahoma" w:cs="Courier New"/>
          <w:b/>
          <w:color w:val="000000"/>
          <w:szCs w:val="22"/>
          <w:u w:val="single"/>
        </w:rPr>
      </w:pPr>
      <w:r>
        <w:rPr>
          <w:rFonts w:ascii="Tahoma" w:hAnsi="Tahoma" w:cs="Tahoma"/>
        </w:rPr>
        <w:t xml:space="preserve">Next in your MainActivity.java file adjust your </w:t>
      </w:r>
      <w:r w:rsidRPr="009877AD">
        <w:rPr>
          <w:rFonts w:ascii="Tahoma" w:hAnsi="Tahoma" w:cs="Tahoma"/>
          <w:u w:val="single"/>
        </w:rPr>
        <w:t>call</w:t>
      </w:r>
      <w:r>
        <w:rPr>
          <w:rFonts w:ascii="Tahoma" w:hAnsi="Tahoma" w:cs="Tahoma"/>
        </w:rPr>
        <w:t xml:space="preserve"> to the </w:t>
      </w:r>
      <w:r w:rsidRPr="009303F0">
        <w:rPr>
          <w:rFonts w:ascii="Courier New" w:eastAsiaTheme="minorHAnsi" w:hAnsi="Courier New" w:cs="Courier New"/>
          <w:b/>
          <w:color w:val="000000"/>
          <w:szCs w:val="22"/>
        </w:rPr>
        <w:t>updateBook</w:t>
      </w:r>
      <w:r w:rsidR="003C7E6D">
        <w:rPr>
          <w:rFonts w:ascii="Courier New" w:eastAsiaTheme="minorHAnsi" w:hAnsi="Courier New" w:cs="Courier New"/>
          <w:b/>
          <w:color w:val="000000"/>
          <w:szCs w:val="22"/>
        </w:rPr>
        <w:t xml:space="preserve"> </w:t>
      </w:r>
      <w:r w:rsidR="00521FC1" w:rsidRPr="00521FC1">
        <w:rPr>
          <w:rFonts w:ascii="Tahoma" w:eastAsiaTheme="minorHAnsi" w:hAnsi="Tahoma" w:cs="Courier New"/>
          <w:color w:val="000000"/>
          <w:szCs w:val="22"/>
        </w:rPr>
        <w:t xml:space="preserve">to correctly call </w:t>
      </w:r>
      <w:r w:rsidR="00521FC1" w:rsidRPr="00521FC1">
        <w:rPr>
          <w:rFonts w:ascii="Tahoma" w:eastAsiaTheme="minorHAnsi" w:hAnsi="Tahoma" w:cs="Courier New"/>
          <w:color w:val="000000"/>
          <w:szCs w:val="22"/>
        </w:rPr>
        <w:tab/>
      </w:r>
      <w:r w:rsidR="00521FC1" w:rsidRPr="00521FC1">
        <w:rPr>
          <w:rFonts w:ascii="Tahoma" w:eastAsiaTheme="minorHAnsi" w:hAnsi="Tahoma" w:cs="Courier New"/>
          <w:color w:val="000000"/>
          <w:szCs w:val="22"/>
        </w:rPr>
        <w:tab/>
        <w:t>th</w:t>
      </w:r>
      <w:r w:rsidR="009877AD">
        <w:rPr>
          <w:rFonts w:ascii="Tahoma" w:eastAsiaTheme="minorHAnsi" w:hAnsi="Tahoma" w:cs="Courier New"/>
          <w:color w:val="000000"/>
          <w:szCs w:val="22"/>
        </w:rPr>
        <w:t xml:space="preserve">e </w:t>
      </w:r>
      <w:r w:rsidR="00A03B2E">
        <w:rPr>
          <w:rFonts w:ascii="Tahoma" w:eastAsiaTheme="minorHAnsi" w:hAnsi="Tahoma" w:cs="Courier New"/>
          <w:color w:val="000000"/>
          <w:szCs w:val="22"/>
        </w:rPr>
        <w:t>function</w:t>
      </w:r>
      <w:r w:rsidR="009877AD">
        <w:rPr>
          <w:rFonts w:ascii="Tahoma" w:eastAsiaTheme="minorHAnsi" w:hAnsi="Tahoma" w:cs="Courier New"/>
          <w:color w:val="000000"/>
          <w:szCs w:val="22"/>
        </w:rPr>
        <w:t xml:space="preserve"> with the new parameter values</w:t>
      </w:r>
      <w:r w:rsidR="00521FC1" w:rsidRPr="00521FC1">
        <w:rPr>
          <w:rFonts w:ascii="Tahoma" w:eastAsiaTheme="minorHAnsi" w:hAnsi="Tahoma" w:cs="Courier New"/>
          <w:color w:val="000000"/>
          <w:szCs w:val="22"/>
        </w:rPr>
        <w:t xml:space="preserve"> to be passed</w:t>
      </w:r>
      <w:r w:rsidR="00521FC1">
        <w:rPr>
          <w:rFonts w:ascii="Courier New" w:eastAsiaTheme="minorHAnsi" w:hAnsi="Courier New" w:cs="Courier New"/>
          <w:b/>
          <w:color w:val="000000"/>
          <w:szCs w:val="22"/>
        </w:rPr>
        <w:t xml:space="preserve">. </w:t>
      </w:r>
      <w:r w:rsidR="00521FC1" w:rsidRPr="003B75B6">
        <w:rPr>
          <w:rFonts w:ascii="Tahoma" w:hAnsi="Tahoma" w:cs="Tahoma"/>
        </w:rPr>
        <w:t>Pass the appropriate values of</w:t>
      </w:r>
      <w:r w:rsidR="009877AD">
        <w:rPr>
          <w:rFonts w:ascii="Courier New" w:eastAsiaTheme="minorHAnsi" w:hAnsi="Courier New" w:cs="Courier New"/>
          <w:b/>
          <w:color w:val="000000"/>
          <w:szCs w:val="22"/>
        </w:rPr>
        <w:t xml:space="preserve"> </w:t>
      </w:r>
      <w:r w:rsidR="009877AD">
        <w:rPr>
          <w:rFonts w:ascii="Courier New" w:eastAsiaTheme="minorHAnsi" w:hAnsi="Courier New" w:cs="Courier New"/>
          <w:b/>
          <w:color w:val="000000"/>
          <w:szCs w:val="22"/>
        </w:rPr>
        <w:tab/>
      </w:r>
      <w:r w:rsidR="007756A3">
        <w:rPr>
          <w:rFonts w:ascii="Courier New" w:eastAsiaTheme="minorHAnsi" w:hAnsi="Courier New" w:cs="Courier New"/>
          <w:b/>
          <w:color w:val="000000"/>
          <w:szCs w:val="22"/>
        </w:rPr>
        <w:t xml:space="preserve">Hello, </w:t>
      </w:r>
      <w:r w:rsidR="00521FC1">
        <w:rPr>
          <w:rFonts w:ascii="Courier New" w:eastAsiaTheme="minorHAnsi" w:hAnsi="Courier New" w:cs="Courier New"/>
          <w:b/>
          <w:color w:val="000000"/>
          <w:szCs w:val="22"/>
        </w:rPr>
        <w:t xml:space="preserve">Android </w:t>
      </w:r>
      <w:r w:rsidR="00521FC1" w:rsidRPr="00A03B2E">
        <w:rPr>
          <w:rFonts w:ascii="Tahoma" w:hAnsi="Tahoma" w:cs="Tahoma"/>
          <w:u w:val="single"/>
        </w:rPr>
        <w:t>and</w:t>
      </w:r>
      <w:r w:rsidR="00521FC1" w:rsidRPr="003B75B6">
        <w:rPr>
          <w:rFonts w:ascii="Tahoma" w:hAnsi="Tahoma" w:cs="Tahoma"/>
        </w:rPr>
        <w:t xml:space="preserve"> </w:t>
      </w:r>
      <w:r w:rsidR="007756A3">
        <w:rPr>
          <w:rFonts w:ascii="Courier New" w:eastAsiaTheme="minorHAnsi" w:hAnsi="Courier New" w:cs="Courier New"/>
          <w:b/>
          <w:color w:val="000000"/>
          <w:szCs w:val="22"/>
        </w:rPr>
        <w:t xml:space="preserve">Ben </w:t>
      </w:r>
      <w:r w:rsidR="00965106">
        <w:rPr>
          <w:rFonts w:ascii="Courier New" w:eastAsiaTheme="minorHAnsi" w:hAnsi="Courier New" w:cs="Courier New"/>
          <w:b/>
          <w:color w:val="000000"/>
          <w:szCs w:val="22"/>
        </w:rPr>
        <w:t>Jackson</w:t>
      </w:r>
      <w:r w:rsidR="007756A3">
        <w:rPr>
          <w:rFonts w:ascii="Courier New" w:eastAsiaTheme="minorHAnsi" w:hAnsi="Courier New" w:cs="Courier New"/>
          <w:b/>
          <w:color w:val="000000"/>
          <w:szCs w:val="22"/>
        </w:rPr>
        <w:t xml:space="preserve"> </w:t>
      </w:r>
      <w:r w:rsidR="00521FC1" w:rsidRPr="003B75B6">
        <w:rPr>
          <w:rFonts w:ascii="Tahoma" w:eastAsiaTheme="minorHAnsi" w:hAnsi="Tahoma" w:cs="Courier New"/>
          <w:color w:val="000000"/>
          <w:szCs w:val="22"/>
        </w:rPr>
        <w:t>to correctly update the author’s name</w:t>
      </w:r>
      <w:r w:rsidR="003B75B6">
        <w:rPr>
          <w:rFonts w:ascii="Tahoma" w:eastAsiaTheme="minorHAnsi" w:hAnsi="Tahoma" w:cs="Courier New"/>
          <w:color w:val="000000"/>
          <w:szCs w:val="22"/>
        </w:rPr>
        <w:t xml:space="preserve"> </w:t>
      </w:r>
      <w:r w:rsidR="00521FC1" w:rsidRPr="003B75B6">
        <w:rPr>
          <w:rFonts w:ascii="Tahoma" w:eastAsiaTheme="minorHAnsi" w:hAnsi="Tahoma" w:cs="Courier New"/>
          <w:color w:val="000000"/>
          <w:szCs w:val="22"/>
        </w:rPr>
        <w:t xml:space="preserve">for the </w:t>
      </w:r>
      <w:r w:rsidR="00521FC1" w:rsidRPr="005035DF">
        <w:rPr>
          <w:rFonts w:ascii="Tahoma" w:eastAsiaTheme="minorHAnsi" w:hAnsi="Tahoma" w:cs="Courier New"/>
          <w:b/>
          <w:color w:val="000000"/>
          <w:szCs w:val="22"/>
          <w:u w:val="single"/>
        </w:rPr>
        <w:t xml:space="preserve">4th </w:t>
      </w:r>
    </w:p>
    <w:p w14:paraId="5AB98DC4" w14:textId="5F3D0DC1" w:rsidR="009303F0" w:rsidRDefault="003B75B6" w:rsidP="005C3340">
      <w:pPr>
        <w:widowControl w:val="0"/>
        <w:autoSpaceDE w:val="0"/>
        <w:autoSpaceDN w:val="0"/>
        <w:adjustRightInd w:val="0"/>
        <w:rPr>
          <w:rFonts w:ascii="Courier New" w:eastAsiaTheme="minorHAnsi" w:hAnsi="Courier New" w:cs="Courier New"/>
          <w:b/>
          <w:color w:val="000000"/>
          <w:szCs w:val="22"/>
        </w:rPr>
      </w:pPr>
      <w:r w:rsidRPr="005035DF">
        <w:rPr>
          <w:rFonts w:ascii="Tahoma" w:eastAsiaTheme="minorHAnsi" w:hAnsi="Tahoma" w:cs="Courier New"/>
          <w:b/>
          <w:color w:val="000000"/>
          <w:szCs w:val="22"/>
        </w:rPr>
        <w:tab/>
      </w:r>
      <w:r w:rsidR="007756A3" w:rsidRPr="005035DF">
        <w:rPr>
          <w:rFonts w:ascii="Tahoma" w:eastAsiaTheme="minorHAnsi" w:hAnsi="Tahoma" w:cs="Courier New"/>
          <w:b/>
          <w:color w:val="000000"/>
          <w:szCs w:val="22"/>
        </w:rPr>
        <w:tab/>
      </w:r>
      <w:r w:rsidR="00521FC1" w:rsidRPr="005035DF">
        <w:rPr>
          <w:rFonts w:ascii="Tahoma" w:eastAsiaTheme="minorHAnsi" w:hAnsi="Tahoma" w:cs="Courier New"/>
          <w:b/>
          <w:color w:val="000000"/>
          <w:szCs w:val="22"/>
          <w:u w:val="single"/>
        </w:rPr>
        <w:t>record</w:t>
      </w:r>
      <w:r>
        <w:rPr>
          <w:rFonts w:ascii="Tahoma" w:eastAsiaTheme="minorHAnsi" w:hAnsi="Tahoma" w:cs="Courier New"/>
          <w:color w:val="000000"/>
          <w:szCs w:val="22"/>
        </w:rPr>
        <w:t>,</w:t>
      </w:r>
      <w:r w:rsidR="00521FC1" w:rsidRPr="003B75B6">
        <w:rPr>
          <w:rFonts w:ascii="Tahoma" w:eastAsiaTheme="minorHAnsi" w:hAnsi="Tahoma" w:cs="Courier New"/>
          <w:color w:val="000000"/>
          <w:szCs w:val="22"/>
        </w:rPr>
        <w:t xml:space="preserve"> whose </w:t>
      </w:r>
      <w:r w:rsidR="005035DF" w:rsidRPr="003B75B6">
        <w:rPr>
          <w:rFonts w:ascii="Tahoma" w:eastAsiaTheme="minorHAnsi" w:hAnsi="Tahoma" w:cs="Courier New"/>
          <w:color w:val="000000"/>
          <w:szCs w:val="22"/>
        </w:rPr>
        <w:t>text</w:t>
      </w:r>
      <w:r w:rsidR="005035DF">
        <w:rPr>
          <w:rFonts w:ascii="Tahoma" w:eastAsiaTheme="minorHAnsi" w:hAnsi="Tahoma" w:cs="Courier New"/>
          <w:color w:val="000000"/>
          <w:szCs w:val="22"/>
        </w:rPr>
        <w:t>book</w:t>
      </w:r>
      <w:r w:rsidR="00521FC1" w:rsidRPr="003B75B6">
        <w:rPr>
          <w:rFonts w:ascii="Tahoma" w:eastAsiaTheme="minorHAnsi" w:hAnsi="Tahoma" w:cs="Courier New"/>
          <w:color w:val="000000"/>
          <w:szCs w:val="22"/>
        </w:rPr>
        <w:t xml:space="preserve"> is </w:t>
      </w:r>
      <w:r>
        <w:rPr>
          <w:rFonts w:ascii="Tahoma" w:eastAsiaTheme="minorHAnsi" w:hAnsi="Tahoma" w:cs="Courier New"/>
          <w:color w:val="000000"/>
          <w:szCs w:val="22"/>
        </w:rPr>
        <w:t xml:space="preserve">appropriately </w:t>
      </w:r>
      <w:r w:rsidR="00521FC1" w:rsidRPr="003B75B6">
        <w:rPr>
          <w:rFonts w:ascii="Tahoma" w:eastAsiaTheme="minorHAnsi" w:hAnsi="Tahoma" w:cs="Courier New"/>
          <w:color w:val="000000"/>
          <w:szCs w:val="22"/>
        </w:rPr>
        <w:t xml:space="preserve">called </w:t>
      </w:r>
      <w:r w:rsidR="00521FC1">
        <w:rPr>
          <w:rFonts w:ascii="Courier New" w:eastAsiaTheme="minorHAnsi" w:hAnsi="Courier New" w:cs="Courier New"/>
          <w:b/>
          <w:color w:val="000000"/>
          <w:szCs w:val="22"/>
        </w:rPr>
        <w:t>Hello,</w:t>
      </w:r>
      <w:r w:rsidR="001F6189">
        <w:rPr>
          <w:rFonts w:ascii="Courier New" w:eastAsiaTheme="minorHAnsi" w:hAnsi="Courier New" w:cs="Courier New"/>
          <w:b/>
          <w:color w:val="000000"/>
          <w:szCs w:val="22"/>
        </w:rPr>
        <w:t xml:space="preserve"> </w:t>
      </w:r>
      <w:r w:rsidR="00521FC1">
        <w:rPr>
          <w:rFonts w:ascii="Courier New" w:eastAsiaTheme="minorHAnsi" w:hAnsi="Courier New" w:cs="Courier New"/>
          <w:b/>
          <w:color w:val="000000"/>
          <w:szCs w:val="22"/>
        </w:rPr>
        <w:t xml:space="preserve">Android.   </w:t>
      </w:r>
    </w:p>
    <w:p w14:paraId="7A5E8CB1" w14:textId="77777777" w:rsidR="00F068AD" w:rsidRDefault="00F068AD" w:rsidP="005C3340">
      <w:pPr>
        <w:widowControl w:val="0"/>
        <w:autoSpaceDE w:val="0"/>
        <w:autoSpaceDN w:val="0"/>
        <w:adjustRightInd w:val="0"/>
        <w:rPr>
          <w:rFonts w:ascii="Courier New" w:eastAsiaTheme="minorHAnsi" w:hAnsi="Courier New" w:cs="Courier New"/>
          <w:b/>
          <w:color w:val="000000"/>
          <w:szCs w:val="22"/>
        </w:rPr>
      </w:pPr>
    </w:p>
    <w:p w14:paraId="184864AE" w14:textId="69495BCE" w:rsidR="00F068AD" w:rsidRPr="00F068AD" w:rsidRDefault="00F068AD" w:rsidP="005C3340">
      <w:pPr>
        <w:widowControl w:val="0"/>
        <w:autoSpaceDE w:val="0"/>
        <w:autoSpaceDN w:val="0"/>
        <w:adjustRightInd w:val="0"/>
        <w:rPr>
          <w:rFonts w:ascii="Tahoma" w:hAnsi="Tahoma" w:cs="Tahoma"/>
          <w:sz w:val="18"/>
        </w:rPr>
      </w:pPr>
      <w:r>
        <w:rPr>
          <w:rFonts w:ascii="Courier New" w:eastAsiaTheme="minorHAnsi" w:hAnsi="Courier New" w:cs="Courier New"/>
          <w:b/>
          <w:color w:val="000000"/>
          <w:szCs w:val="22"/>
        </w:rPr>
        <w:tab/>
      </w:r>
      <w:r w:rsidRPr="00F068AD">
        <w:rPr>
          <w:rFonts w:ascii="Tahoma" w:eastAsiaTheme="minorHAnsi" w:hAnsi="Tahoma" w:cs="Courier New"/>
          <w:color w:val="000000"/>
          <w:szCs w:val="22"/>
        </w:rPr>
        <w:tab/>
        <w:t>No need to adjust any log</w:t>
      </w:r>
      <w:r w:rsidR="005C14F3">
        <w:rPr>
          <w:rFonts w:ascii="Tahoma" w:eastAsiaTheme="minorHAnsi" w:hAnsi="Tahoma" w:cs="Courier New"/>
          <w:color w:val="000000"/>
          <w:szCs w:val="22"/>
        </w:rPr>
        <w:t>cat</w:t>
      </w:r>
      <w:r w:rsidRPr="00F068AD">
        <w:rPr>
          <w:rFonts w:ascii="Tahoma" w:eastAsiaTheme="minorHAnsi" w:hAnsi="Tahoma" w:cs="Courier New"/>
          <w:color w:val="000000"/>
          <w:szCs w:val="22"/>
        </w:rPr>
        <w:t xml:space="preserve"> information here for display purposes as the information will still </w:t>
      </w:r>
      <w:r>
        <w:rPr>
          <w:rFonts w:ascii="Tahoma" w:eastAsiaTheme="minorHAnsi" w:hAnsi="Tahoma" w:cs="Courier New"/>
          <w:color w:val="000000"/>
          <w:szCs w:val="22"/>
        </w:rPr>
        <w:tab/>
      </w:r>
      <w:r>
        <w:rPr>
          <w:rFonts w:ascii="Tahoma" w:eastAsiaTheme="minorHAnsi" w:hAnsi="Tahoma" w:cs="Courier New"/>
          <w:color w:val="000000"/>
          <w:szCs w:val="22"/>
        </w:rPr>
        <w:tab/>
      </w:r>
      <w:r w:rsidRPr="00F068AD">
        <w:rPr>
          <w:rFonts w:ascii="Tahoma" w:eastAsiaTheme="minorHAnsi" w:hAnsi="Tahoma" w:cs="Courier New"/>
          <w:color w:val="000000"/>
          <w:szCs w:val="22"/>
        </w:rPr>
        <w:t>trigger fine showing the new results.</w:t>
      </w:r>
    </w:p>
    <w:p w14:paraId="459783BE" w14:textId="77777777" w:rsidR="002A4096" w:rsidRDefault="002A4096" w:rsidP="005C3340">
      <w:pPr>
        <w:widowControl w:val="0"/>
        <w:autoSpaceDE w:val="0"/>
        <w:autoSpaceDN w:val="0"/>
        <w:adjustRightInd w:val="0"/>
        <w:rPr>
          <w:rFonts w:ascii="Tahoma" w:hAnsi="Tahoma" w:cs="Tahoma"/>
        </w:rPr>
      </w:pPr>
    </w:p>
    <w:p w14:paraId="1086EC58" w14:textId="30355F45" w:rsidR="00F068AD" w:rsidRPr="00F068AD" w:rsidRDefault="00F068AD"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RERUN YOUR APPLICATION AND </w:t>
      </w:r>
      <w:r w:rsidRPr="005C3340">
        <w:rPr>
          <w:rFonts w:ascii="Tahoma" w:hAnsi="Tahoma" w:cs="Tahoma"/>
          <w:b/>
          <w:color w:val="660066"/>
          <w:u w:val="single"/>
        </w:rPr>
        <w:t>SNAPSHOT</w:t>
      </w:r>
      <w:r w:rsidRPr="005C3340">
        <w:rPr>
          <w:rFonts w:ascii="Tahoma" w:hAnsi="Tahoma" w:cs="Tahoma"/>
          <w:b/>
        </w:rPr>
        <w:t xml:space="preserve"> </w:t>
      </w:r>
      <w:r w:rsidRPr="00F068AD">
        <w:rPr>
          <w:rFonts w:ascii="Tahoma" w:hAnsi="Tahoma" w:cs="Tahoma"/>
        </w:rPr>
        <w:t>YOUR</w:t>
      </w:r>
      <w:r w:rsidRPr="005C3340">
        <w:rPr>
          <w:rFonts w:ascii="Tahoma" w:hAnsi="Tahoma" w:cs="Tahoma"/>
          <w:b/>
        </w:rPr>
        <w:t xml:space="preserve"> </w:t>
      </w:r>
      <w:r w:rsidRPr="005C3340">
        <w:rPr>
          <w:rFonts w:ascii="Tahoma" w:hAnsi="Tahoma" w:cs="Tahoma"/>
          <w:b/>
          <w:color w:val="660066"/>
        </w:rPr>
        <w:t xml:space="preserve">LOGCAT </w:t>
      </w:r>
      <w:r w:rsidRPr="00F068AD">
        <w:rPr>
          <w:rFonts w:ascii="Tahoma" w:hAnsi="Tahoma" w:cs="Tahoma"/>
        </w:rPr>
        <w:t xml:space="preserve">FILE SHOWING THE </w:t>
      </w:r>
      <w:r w:rsidRPr="00F068AD">
        <w:rPr>
          <w:rFonts w:ascii="Tahoma" w:hAnsi="Tahoma" w:cs="Tahoma"/>
        </w:rPr>
        <w:tab/>
      </w:r>
      <w:r w:rsidRPr="00F068AD">
        <w:rPr>
          <w:rFonts w:ascii="Tahoma" w:hAnsi="Tahoma" w:cs="Tahoma"/>
        </w:rPr>
        <w:tab/>
      </w:r>
      <w:r w:rsidRPr="00F068AD">
        <w:rPr>
          <w:rFonts w:ascii="Tahoma" w:hAnsi="Tahoma" w:cs="Tahoma"/>
        </w:rPr>
        <w:tab/>
        <w:t>UPDATED INFORMATION.</w:t>
      </w:r>
    </w:p>
    <w:p w14:paraId="73F59A82" w14:textId="77777777" w:rsidR="00F068AD" w:rsidRDefault="00F068AD" w:rsidP="005C3340">
      <w:pPr>
        <w:widowControl w:val="0"/>
        <w:autoSpaceDE w:val="0"/>
        <w:autoSpaceDN w:val="0"/>
        <w:adjustRightInd w:val="0"/>
        <w:rPr>
          <w:rFonts w:ascii="Tahoma" w:hAnsi="Tahoma" w:cs="Tahoma"/>
          <w:b/>
        </w:rPr>
      </w:pPr>
    </w:p>
    <w:p w14:paraId="60A5D70E" w14:textId="7C665F70" w:rsidR="002A4096" w:rsidRDefault="00F068AD"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2. </w:t>
      </w:r>
      <w:r w:rsidR="00BD219F">
        <w:rPr>
          <w:rFonts w:ascii="Tahoma" w:hAnsi="Tahoma" w:cs="Tahoma"/>
        </w:rPr>
        <w:t xml:space="preserve"> Show a count of the database records at the end of your LogCat file. Include the following </w:t>
      </w:r>
      <w:r w:rsidR="00BD219F">
        <w:rPr>
          <w:rFonts w:ascii="Tahoma" w:hAnsi="Tahoma" w:cs="Tahoma"/>
        </w:rPr>
        <w:tab/>
      </w:r>
      <w:r w:rsidR="00BD219F">
        <w:rPr>
          <w:rFonts w:ascii="Tahoma" w:hAnsi="Tahoma" w:cs="Tahoma"/>
        </w:rPr>
        <w:tab/>
        <w:t>method stub into an appropriate area in your app for the retrieval of the record count:</w:t>
      </w:r>
    </w:p>
    <w:p w14:paraId="340D46EA" w14:textId="77777777" w:rsidR="00BD219F" w:rsidRDefault="00BD219F" w:rsidP="00BD219F">
      <w:pPr>
        <w:widowControl w:val="0"/>
        <w:autoSpaceDE w:val="0"/>
        <w:autoSpaceDN w:val="0"/>
        <w:adjustRightInd w:val="0"/>
        <w:ind w:firstLine="1440"/>
        <w:rPr>
          <w:rFonts w:ascii="Tahoma" w:hAnsi="Tahoma" w:cs="Tahoma"/>
        </w:rPr>
      </w:pPr>
    </w:p>
    <w:p w14:paraId="5B986EBF" w14:textId="13D1843D"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b/>
          <w:bCs/>
          <w:color w:val="7F0055"/>
          <w:szCs w:val="22"/>
        </w:rPr>
        <w:t>public</w:t>
      </w:r>
      <w:r w:rsidRPr="00260D1C">
        <w:rPr>
          <w:rFonts w:ascii="Monaco" w:eastAsiaTheme="minorHAnsi" w:hAnsi="Monaco" w:cs="Courier New"/>
          <w:color w:val="000000"/>
          <w:szCs w:val="22"/>
        </w:rPr>
        <w:t xml:space="preserve"> </w:t>
      </w:r>
      <w:r w:rsidRPr="00260D1C">
        <w:rPr>
          <w:rFonts w:ascii="Monaco" w:eastAsiaTheme="minorHAnsi" w:hAnsi="Monaco" w:cs="Courier New"/>
          <w:b/>
          <w:bCs/>
          <w:color w:val="7F0055"/>
          <w:szCs w:val="22"/>
        </w:rPr>
        <w:t>int</w:t>
      </w:r>
      <w:r w:rsidRPr="00260D1C">
        <w:rPr>
          <w:rFonts w:ascii="Monaco" w:eastAsiaTheme="minorHAnsi" w:hAnsi="Monaco" w:cs="Courier New"/>
          <w:color w:val="000000"/>
          <w:szCs w:val="22"/>
        </w:rPr>
        <w:t xml:space="preserve"> getIds(</w:t>
      </w:r>
      <w:bookmarkStart w:id="0" w:name="_GoBack"/>
      <w:bookmarkEnd w:id="0"/>
      <w:r w:rsidRPr="00260D1C">
        <w:rPr>
          <w:rFonts w:ascii="Monaco" w:eastAsiaTheme="minorHAnsi" w:hAnsi="Monaco" w:cs="Courier New"/>
          <w:color w:val="000000"/>
          <w:szCs w:val="22"/>
        </w:rPr>
        <w:t>)</w:t>
      </w:r>
    </w:p>
    <w:p w14:paraId="01DD86E8"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w:t>
      </w:r>
    </w:p>
    <w:p w14:paraId="2A8D2CE0"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 xml:space="preserve">String selectQuery = </w:t>
      </w:r>
      <w:r w:rsidRPr="00260D1C">
        <w:rPr>
          <w:rFonts w:ascii="Monaco" w:eastAsiaTheme="minorHAnsi" w:hAnsi="Monaco" w:cs="Courier New"/>
          <w:color w:val="2A00FF"/>
          <w:szCs w:val="22"/>
        </w:rPr>
        <w:t>"SELECT id FROM books"</w:t>
      </w:r>
      <w:r w:rsidRPr="00260D1C">
        <w:rPr>
          <w:rFonts w:ascii="Monaco" w:eastAsiaTheme="minorHAnsi" w:hAnsi="Monaco" w:cs="Courier New"/>
          <w:color w:val="000000"/>
          <w:szCs w:val="22"/>
        </w:rPr>
        <w:t xml:space="preserve">;           </w:t>
      </w:r>
    </w:p>
    <w:p w14:paraId="04FF68DE"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 xml:space="preserve">SQLiteDatabase database = </w:t>
      </w:r>
      <w:r w:rsidRPr="00260D1C">
        <w:rPr>
          <w:rFonts w:ascii="Monaco" w:eastAsiaTheme="minorHAnsi" w:hAnsi="Monaco" w:cs="Courier New"/>
          <w:b/>
          <w:bCs/>
          <w:color w:val="7F0055"/>
          <w:szCs w:val="22"/>
        </w:rPr>
        <w:t>this</w:t>
      </w:r>
      <w:r w:rsidRPr="00260D1C">
        <w:rPr>
          <w:rFonts w:ascii="Monaco" w:eastAsiaTheme="minorHAnsi" w:hAnsi="Monaco" w:cs="Courier New"/>
          <w:color w:val="000000"/>
          <w:szCs w:val="22"/>
        </w:rPr>
        <w:t>.getReadableDatabase();</w:t>
      </w:r>
    </w:p>
    <w:p w14:paraId="5566CECF"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 xml:space="preserve">Cursor c = database.rawQuery(selectQuery, </w:t>
      </w:r>
      <w:r w:rsidRPr="00260D1C">
        <w:rPr>
          <w:rFonts w:ascii="Monaco" w:eastAsiaTheme="minorHAnsi" w:hAnsi="Monaco" w:cs="Courier New"/>
          <w:b/>
          <w:bCs/>
          <w:color w:val="7F0055"/>
          <w:szCs w:val="22"/>
        </w:rPr>
        <w:t>null</w:t>
      </w:r>
      <w:r w:rsidRPr="00260D1C">
        <w:rPr>
          <w:rFonts w:ascii="Monaco" w:eastAsiaTheme="minorHAnsi" w:hAnsi="Monaco" w:cs="Courier New"/>
          <w:color w:val="000000"/>
          <w:szCs w:val="22"/>
        </w:rPr>
        <w:t>);</w:t>
      </w:r>
    </w:p>
    <w:p w14:paraId="6418C3F2"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c.moveToFirst();</w:t>
      </w:r>
    </w:p>
    <w:p w14:paraId="25221892"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b/>
          <w:bCs/>
          <w:color w:val="7F0055"/>
          <w:szCs w:val="22"/>
        </w:rPr>
        <w:t>int</w:t>
      </w:r>
      <w:r w:rsidRPr="00260D1C">
        <w:rPr>
          <w:rFonts w:ascii="Monaco" w:eastAsiaTheme="minorHAnsi" w:hAnsi="Monaco" w:cs="Courier New"/>
          <w:color w:val="000000"/>
          <w:szCs w:val="22"/>
        </w:rPr>
        <w:t xml:space="preserve"> total = c.getCount();</w:t>
      </w:r>
    </w:p>
    <w:p w14:paraId="281563F8"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p>
    <w:p w14:paraId="57A8ED25"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b/>
          <w:bCs/>
          <w:color w:val="7F0055"/>
          <w:szCs w:val="22"/>
        </w:rPr>
        <w:t>return</w:t>
      </w:r>
      <w:r w:rsidRPr="00260D1C">
        <w:rPr>
          <w:rFonts w:ascii="Monaco" w:eastAsiaTheme="minorHAnsi" w:hAnsi="Monaco" w:cs="Courier New"/>
          <w:color w:val="000000"/>
          <w:szCs w:val="22"/>
        </w:rPr>
        <w:t xml:space="preserve"> total;</w:t>
      </w:r>
    </w:p>
    <w:p w14:paraId="7E68431F" w14:textId="069E8C4C" w:rsidR="00BD219F" w:rsidRPr="00260D1C" w:rsidRDefault="00BD219F" w:rsidP="00BD219F">
      <w:pPr>
        <w:widowControl w:val="0"/>
        <w:autoSpaceDE w:val="0"/>
        <w:autoSpaceDN w:val="0"/>
        <w:adjustRightInd w:val="0"/>
        <w:ind w:firstLine="1440"/>
        <w:rPr>
          <w:rFonts w:ascii="Monaco" w:hAnsi="Monaco" w:cs="Courier New"/>
          <w:sz w:val="18"/>
        </w:rPr>
      </w:pPr>
      <w:r w:rsidRPr="00260D1C">
        <w:rPr>
          <w:rFonts w:ascii="Monaco" w:eastAsiaTheme="minorHAnsi" w:hAnsi="Monaco" w:cs="Courier New"/>
          <w:color w:val="000000"/>
          <w:szCs w:val="22"/>
        </w:rPr>
        <w:t>}</w:t>
      </w:r>
    </w:p>
    <w:p w14:paraId="0A949F3B" w14:textId="77777777" w:rsidR="00F068AD" w:rsidRDefault="00F068AD" w:rsidP="005C3340">
      <w:pPr>
        <w:widowControl w:val="0"/>
        <w:autoSpaceDE w:val="0"/>
        <w:autoSpaceDN w:val="0"/>
        <w:adjustRightInd w:val="0"/>
        <w:rPr>
          <w:rFonts w:ascii="Tahoma" w:hAnsi="Tahoma" w:cs="Tahoma"/>
        </w:rPr>
      </w:pPr>
    </w:p>
    <w:p w14:paraId="4B95EC35" w14:textId="53815041" w:rsidR="00F068AD" w:rsidRDefault="00BD219F" w:rsidP="002F4841">
      <w:pPr>
        <w:widowControl w:val="0"/>
        <w:autoSpaceDE w:val="0"/>
        <w:autoSpaceDN w:val="0"/>
        <w:adjustRightInd w:val="0"/>
        <w:ind w:left="1440"/>
        <w:rPr>
          <w:rFonts w:ascii="Tahoma" w:hAnsi="Tahoma" w:cs="Tahoma"/>
        </w:rPr>
      </w:pPr>
      <w:r>
        <w:rPr>
          <w:rFonts w:ascii="Tahoma" w:hAnsi="Tahoma" w:cs="Tahoma"/>
        </w:rPr>
        <w:t xml:space="preserve">Include </w:t>
      </w:r>
      <w:r w:rsidR="00260D1C">
        <w:rPr>
          <w:rFonts w:ascii="Tahoma" w:hAnsi="Tahoma" w:cs="Tahoma"/>
        </w:rPr>
        <w:t xml:space="preserve">the call to </w:t>
      </w:r>
      <w:r w:rsidR="00260D1C" w:rsidRPr="00260D1C">
        <w:rPr>
          <w:rFonts w:ascii="Monaco" w:eastAsiaTheme="minorHAnsi" w:hAnsi="Monaco" w:cs="Courier New"/>
          <w:color w:val="000000"/>
          <w:szCs w:val="22"/>
        </w:rPr>
        <w:t>getIds</w:t>
      </w:r>
      <w:r w:rsidR="00260D1C" w:rsidRPr="00260D1C">
        <w:rPr>
          <w:rFonts w:ascii="Tahoma" w:eastAsiaTheme="minorHAnsi" w:hAnsi="Tahoma" w:cs="Tahoma"/>
          <w:color w:val="000000"/>
          <w:szCs w:val="22"/>
        </w:rPr>
        <w:t xml:space="preserve"> </w:t>
      </w:r>
      <w:r>
        <w:rPr>
          <w:rFonts w:ascii="Tahoma" w:hAnsi="Tahoma" w:cs="Tahoma"/>
        </w:rPr>
        <w:t xml:space="preserve">this as your last method </w:t>
      </w:r>
      <w:r w:rsidR="002F4841">
        <w:rPr>
          <w:rFonts w:ascii="Tahoma" w:hAnsi="Tahoma" w:cs="Tahoma"/>
        </w:rPr>
        <w:t xml:space="preserve">call </w:t>
      </w:r>
      <w:r w:rsidR="007756A3">
        <w:rPr>
          <w:rFonts w:ascii="Tahoma" w:hAnsi="Tahoma" w:cs="Tahoma"/>
        </w:rPr>
        <w:t>i</w:t>
      </w:r>
      <w:r>
        <w:rPr>
          <w:rFonts w:ascii="Tahoma" w:hAnsi="Tahoma" w:cs="Tahoma"/>
        </w:rPr>
        <w:t xml:space="preserve">n your MainActivity </w:t>
      </w:r>
      <w:r w:rsidR="0025090B">
        <w:rPr>
          <w:rFonts w:ascii="Tahoma" w:hAnsi="Tahoma" w:cs="Tahoma"/>
        </w:rPr>
        <w:t xml:space="preserve">along with a </w:t>
      </w:r>
      <w:r w:rsidR="0025090B" w:rsidRPr="00260D1C">
        <w:rPr>
          <w:rFonts w:ascii="Monaco" w:hAnsi="Monaco" w:cs="Tahoma"/>
        </w:rPr>
        <w:t>Log.d</w:t>
      </w:r>
      <w:r w:rsidR="0025090B">
        <w:rPr>
          <w:rFonts w:ascii="Tahoma" w:hAnsi="Tahoma" w:cs="Tahoma"/>
        </w:rPr>
        <w:t xml:space="preserve"> issuance to display </w:t>
      </w:r>
      <w:r w:rsidR="002F4841">
        <w:rPr>
          <w:rFonts w:ascii="Tahoma" w:hAnsi="Tahoma" w:cs="Tahoma"/>
        </w:rPr>
        <w:t xml:space="preserve">the </w:t>
      </w:r>
      <w:r w:rsidR="0025090B">
        <w:rPr>
          <w:rFonts w:ascii="Tahoma" w:hAnsi="Tahoma" w:cs="Tahoma"/>
        </w:rPr>
        <w:t>t</w:t>
      </w:r>
      <w:r w:rsidR="00197B69">
        <w:rPr>
          <w:rFonts w:ascii="Tahoma" w:hAnsi="Tahoma" w:cs="Tahoma"/>
        </w:rPr>
        <w:t xml:space="preserve">otal record count along with </w:t>
      </w:r>
      <w:r w:rsidR="0025090B">
        <w:rPr>
          <w:rFonts w:ascii="Tahoma" w:hAnsi="Tahoma" w:cs="Tahoma"/>
        </w:rPr>
        <w:t>appropriate label</w:t>
      </w:r>
      <w:r w:rsidR="00197B69">
        <w:rPr>
          <w:rFonts w:ascii="Tahoma" w:hAnsi="Tahoma" w:cs="Tahoma"/>
        </w:rPr>
        <w:t>ing</w:t>
      </w:r>
      <w:r w:rsidR="0025090B">
        <w:rPr>
          <w:rFonts w:ascii="Tahoma" w:hAnsi="Tahoma" w:cs="Tahoma"/>
        </w:rPr>
        <w:t xml:space="preserve">. </w:t>
      </w:r>
      <w:r w:rsidR="0025090B" w:rsidRPr="0025090B">
        <w:rPr>
          <w:rFonts w:ascii="Tahoma" w:hAnsi="Tahoma" w:cs="Tahoma"/>
        </w:rPr>
        <w:sym w:font="Wingdings" w:char="F04A"/>
      </w:r>
      <w:r>
        <w:rPr>
          <w:rFonts w:ascii="Tahoma" w:hAnsi="Tahoma" w:cs="Tahoma"/>
        </w:rPr>
        <w:tab/>
      </w:r>
    </w:p>
    <w:p w14:paraId="5193872B" w14:textId="77777777" w:rsidR="00F068AD" w:rsidRDefault="00F068AD" w:rsidP="005C3340">
      <w:pPr>
        <w:widowControl w:val="0"/>
        <w:autoSpaceDE w:val="0"/>
        <w:autoSpaceDN w:val="0"/>
        <w:adjustRightInd w:val="0"/>
        <w:rPr>
          <w:rFonts w:ascii="Tahoma" w:hAnsi="Tahoma" w:cs="Tahoma"/>
        </w:rPr>
      </w:pPr>
    </w:p>
    <w:p w14:paraId="23B56C44" w14:textId="6B8DE9D8" w:rsidR="00F068AD" w:rsidRDefault="0025090B"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RERUN YOUR APPLICATION AND </w:t>
      </w:r>
      <w:r w:rsidRPr="005C3340">
        <w:rPr>
          <w:rFonts w:ascii="Tahoma" w:hAnsi="Tahoma" w:cs="Tahoma"/>
          <w:b/>
          <w:color w:val="660066"/>
          <w:u w:val="single"/>
        </w:rPr>
        <w:t>SNAPSHOT</w:t>
      </w:r>
      <w:r w:rsidRPr="005C3340">
        <w:rPr>
          <w:rFonts w:ascii="Tahoma" w:hAnsi="Tahoma" w:cs="Tahoma"/>
          <w:b/>
        </w:rPr>
        <w:t xml:space="preserve"> </w:t>
      </w:r>
      <w:r w:rsidRPr="00F068AD">
        <w:rPr>
          <w:rFonts w:ascii="Tahoma" w:hAnsi="Tahoma" w:cs="Tahoma"/>
        </w:rPr>
        <w:t>YOUR</w:t>
      </w:r>
      <w:r w:rsidRPr="005C3340">
        <w:rPr>
          <w:rFonts w:ascii="Tahoma" w:hAnsi="Tahoma" w:cs="Tahoma"/>
          <w:b/>
        </w:rPr>
        <w:t xml:space="preserve"> </w:t>
      </w:r>
      <w:r w:rsidRPr="005C3340">
        <w:rPr>
          <w:rFonts w:ascii="Tahoma" w:hAnsi="Tahoma" w:cs="Tahoma"/>
          <w:b/>
          <w:color w:val="660066"/>
        </w:rPr>
        <w:t xml:space="preserve">LOGCAT </w:t>
      </w:r>
      <w:r w:rsidR="007756A3">
        <w:rPr>
          <w:rFonts w:ascii="Tahoma" w:hAnsi="Tahoma" w:cs="Tahoma"/>
        </w:rPr>
        <w:t xml:space="preserve">FILE SHOWING </w:t>
      </w:r>
      <w:r w:rsidRPr="00F068AD">
        <w:rPr>
          <w:rFonts w:ascii="Tahoma" w:hAnsi="Tahoma" w:cs="Tahoma"/>
        </w:rPr>
        <w:t xml:space="preserve"> </w:t>
      </w:r>
      <w:r w:rsidRPr="00F068AD">
        <w:rPr>
          <w:rFonts w:ascii="Tahoma" w:hAnsi="Tahoma" w:cs="Tahoma"/>
        </w:rPr>
        <w:tab/>
      </w:r>
      <w:r w:rsidRPr="00F068AD">
        <w:rPr>
          <w:rFonts w:ascii="Tahoma" w:hAnsi="Tahoma" w:cs="Tahoma"/>
        </w:rPr>
        <w:tab/>
      </w:r>
      <w:r w:rsidRPr="00F068AD">
        <w:rPr>
          <w:rFonts w:ascii="Tahoma" w:hAnsi="Tahoma" w:cs="Tahoma"/>
        </w:rPr>
        <w:tab/>
      </w:r>
      <w:r w:rsidR="007756A3">
        <w:rPr>
          <w:rFonts w:ascii="Tahoma" w:hAnsi="Tahoma" w:cs="Tahoma"/>
        </w:rPr>
        <w:tab/>
      </w:r>
      <w:r w:rsidR="007756A3" w:rsidRPr="007756A3">
        <w:rPr>
          <w:rFonts w:ascii="Tahoma" w:hAnsi="Tahoma" w:cs="Tahoma"/>
          <w:i/>
          <w:u w:val="single"/>
        </w:rPr>
        <w:t>ALL</w:t>
      </w:r>
      <w:r w:rsidR="007756A3">
        <w:rPr>
          <w:rFonts w:ascii="Tahoma" w:hAnsi="Tahoma" w:cs="Tahoma"/>
        </w:rPr>
        <w:t xml:space="preserve"> YOUR TRANSACTIONAL INFORMATION</w:t>
      </w:r>
      <w:r>
        <w:rPr>
          <w:rFonts w:ascii="Tahoma" w:hAnsi="Tahoma" w:cs="Tahoma"/>
        </w:rPr>
        <w:t xml:space="preserve"> INCLUDING YOUR TOTAL RECORD COUNT.</w:t>
      </w:r>
    </w:p>
    <w:p w14:paraId="020738E9" w14:textId="77777777" w:rsidR="00F068AD" w:rsidRPr="005C3340" w:rsidRDefault="00F068AD" w:rsidP="005C3340">
      <w:pPr>
        <w:widowControl w:val="0"/>
        <w:autoSpaceDE w:val="0"/>
        <w:autoSpaceDN w:val="0"/>
        <w:adjustRightInd w:val="0"/>
        <w:rPr>
          <w:rFonts w:ascii="Tahoma" w:hAnsi="Tahoma" w:cs="Tahoma"/>
        </w:rPr>
      </w:pPr>
    </w:p>
    <w:p w14:paraId="4FF90A47" w14:textId="253FFD7C" w:rsidR="005C3340" w:rsidRDefault="005714F3" w:rsidP="005C14F3">
      <w:pPr>
        <w:widowControl w:val="0"/>
        <w:autoSpaceDE w:val="0"/>
        <w:autoSpaceDN w:val="0"/>
        <w:adjustRightInd w:val="0"/>
        <w:ind w:left="1440"/>
        <w:rPr>
          <w:rFonts w:ascii="Tahoma" w:hAnsi="Tahoma" w:cs="Tahoma"/>
        </w:rPr>
      </w:pPr>
      <w:r>
        <w:rPr>
          <w:rFonts w:ascii="Tahoma" w:hAnsi="Tahoma" w:cs="Tahoma"/>
        </w:rPr>
        <w:t xml:space="preserve">Include </w:t>
      </w:r>
      <w:r w:rsidR="005C3340">
        <w:rPr>
          <w:rFonts w:ascii="Tahoma" w:hAnsi="Tahoma" w:cs="Tahoma"/>
        </w:rPr>
        <w:t>in Word</w:t>
      </w:r>
      <w:r w:rsidR="00896F48">
        <w:rPr>
          <w:rFonts w:ascii="Tahoma" w:hAnsi="Tahoma" w:cs="Tahoma"/>
        </w:rPr>
        <w:t>,</w:t>
      </w:r>
      <w:r w:rsidR="005C3340">
        <w:rPr>
          <w:rFonts w:ascii="Tahoma" w:hAnsi="Tahoma" w:cs="Tahoma"/>
        </w:rPr>
        <w:t xml:space="preserve"> all y</w:t>
      </w:r>
      <w:r w:rsidR="005C14F3">
        <w:rPr>
          <w:rFonts w:ascii="Tahoma" w:hAnsi="Tahoma" w:cs="Tahoma"/>
        </w:rPr>
        <w:t xml:space="preserve">our snapshots. Also </w:t>
      </w:r>
      <w:r w:rsidR="00C20956">
        <w:rPr>
          <w:rFonts w:ascii="Tahoma" w:hAnsi="Tahoma" w:cs="Tahoma"/>
        </w:rPr>
        <w:t xml:space="preserve">include your source files and xml files, etc. </w:t>
      </w:r>
      <w:r w:rsidR="00260D1C">
        <w:rPr>
          <w:rFonts w:ascii="Tahoma" w:hAnsi="Tahoma" w:cs="Tahoma"/>
        </w:rPr>
        <w:t xml:space="preserve">zipped up </w:t>
      </w:r>
      <w:r w:rsidR="00896F48">
        <w:rPr>
          <w:rFonts w:ascii="Tahoma" w:hAnsi="Tahoma" w:cs="Tahoma"/>
        </w:rPr>
        <w:t xml:space="preserve">to </w:t>
      </w:r>
      <w:r w:rsidR="00C20956">
        <w:rPr>
          <w:rFonts w:ascii="Tahoma" w:hAnsi="Tahoma" w:cs="Tahoma"/>
        </w:rPr>
        <w:t>BB for credit.</w:t>
      </w:r>
    </w:p>
    <w:p w14:paraId="0EEF3B74" w14:textId="77777777" w:rsidR="005C3340" w:rsidRDefault="005C3340" w:rsidP="00B00E65">
      <w:pPr>
        <w:widowControl w:val="0"/>
        <w:autoSpaceDE w:val="0"/>
        <w:autoSpaceDN w:val="0"/>
        <w:adjustRightInd w:val="0"/>
        <w:rPr>
          <w:rFonts w:ascii="Tahoma" w:hAnsi="Tahoma" w:cs="Tahoma"/>
        </w:rPr>
      </w:pPr>
    </w:p>
    <w:p w14:paraId="36B3BD37" w14:textId="0AC891F5" w:rsidR="00242109" w:rsidRPr="00575014" w:rsidRDefault="00242109" w:rsidP="00B00E65">
      <w:pPr>
        <w:widowControl w:val="0"/>
        <w:autoSpaceDE w:val="0"/>
        <w:autoSpaceDN w:val="0"/>
        <w:adjustRightInd w:val="0"/>
        <w:rPr>
          <w:rFonts w:ascii="Tahoma" w:eastAsiaTheme="minorHAnsi" w:hAnsi="Tahoma" w:cs="Tahoma"/>
        </w:rPr>
      </w:pPr>
    </w:p>
    <w:sectPr w:rsidR="00242109" w:rsidRPr="00575014" w:rsidSect="00876582">
      <w:headerReference w:type="default" r:id="rId10"/>
      <w:footerReference w:type="even" r:id="rId11"/>
      <w:footerReference w:type="default" r:id="rId12"/>
      <w:pgSz w:w="12240" w:h="15840"/>
      <w:pgMar w:top="1440" w:right="45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36F80" w14:textId="77777777" w:rsidR="00751301" w:rsidRDefault="00751301" w:rsidP="00491B44">
      <w:r>
        <w:separator/>
      </w:r>
    </w:p>
  </w:endnote>
  <w:endnote w:type="continuationSeparator" w:id="0">
    <w:p w14:paraId="447E32C2" w14:textId="77777777" w:rsidR="00751301" w:rsidRDefault="00751301" w:rsidP="0049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4892E" w14:textId="77777777" w:rsidR="00834FB2" w:rsidRDefault="00834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5C6F" w14:textId="77777777" w:rsidR="00834FB2" w:rsidRDefault="00834F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7521"/>
      <w:docPartObj>
        <w:docPartGallery w:val="Page Numbers (Bottom of Page)"/>
        <w:docPartUnique/>
      </w:docPartObj>
    </w:sdtPr>
    <w:sdtEndPr>
      <w:rPr>
        <w:noProof/>
      </w:rPr>
    </w:sdtEndPr>
    <w:sdtContent>
      <w:p w14:paraId="462104A8" w14:textId="77777777" w:rsidR="00834FB2" w:rsidRDefault="00834FB2">
        <w:pPr>
          <w:pStyle w:val="Footer"/>
          <w:jc w:val="right"/>
        </w:pPr>
        <w:r>
          <w:fldChar w:fldCharType="begin"/>
        </w:r>
        <w:r>
          <w:instrText xml:space="preserve"> PAGE   \* MERGEFORMAT </w:instrText>
        </w:r>
        <w:r>
          <w:fldChar w:fldCharType="separate"/>
        </w:r>
        <w:r w:rsidR="002B6BA6">
          <w:rPr>
            <w:noProof/>
          </w:rPr>
          <w:t>7</w:t>
        </w:r>
        <w:r>
          <w:rPr>
            <w:noProof/>
          </w:rPr>
          <w:fldChar w:fldCharType="end"/>
        </w:r>
      </w:p>
    </w:sdtContent>
  </w:sdt>
  <w:p w14:paraId="7BBC6B82" w14:textId="77777777" w:rsidR="00834FB2" w:rsidRDefault="00834FB2" w:rsidP="005309D1">
    <w:pPr>
      <w:pStyle w:val="Footer"/>
      <w:ind w:right="360"/>
      <w:rPr>
        <w:rFonts w:ascii="Tahoma" w:hAnsi="Tahoma"/>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C4FF0" w14:textId="77777777" w:rsidR="00751301" w:rsidRDefault="00751301" w:rsidP="00491B44">
      <w:r>
        <w:separator/>
      </w:r>
    </w:p>
  </w:footnote>
  <w:footnote w:type="continuationSeparator" w:id="0">
    <w:p w14:paraId="79534EA6" w14:textId="77777777" w:rsidR="00751301" w:rsidRDefault="00751301" w:rsidP="00491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CA5F" w14:textId="77777777" w:rsidR="00834FB2" w:rsidRDefault="00834FB2">
    <w:pPr>
      <w:jc w:val="center"/>
      <w:rPr>
        <w:rFonts w:ascii="Tahoma" w:hAnsi="Tahoma"/>
        <w:b/>
        <w:spacing w:val="2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F0E9D"/>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3267B2"/>
    <w:multiLevelType w:val="hybridMultilevel"/>
    <w:tmpl w:val="4566CD8C"/>
    <w:lvl w:ilvl="0" w:tplc="00925F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28040B"/>
    <w:multiLevelType w:val="hybridMultilevel"/>
    <w:tmpl w:val="FD4A844A"/>
    <w:lvl w:ilvl="0" w:tplc="DE863C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D123F21"/>
    <w:multiLevelType w:val="hybridMultilevel"/>
    <w:tmpl w:val="9D044890"/>
    <w:lvl w:ilvl="0" w:tplc="51E6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9D0E77"/>
    <w:multiLevelType w:val="hybridMultilevel"/>
    <w:tmpl w:val="AD4E0A7A"/>
    <w:lvl w:ilvl="0" w:tplc="BE02F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FF095C"/>
    <w:multiLevelType w:val="hybridMultilevel"/>
    <w:tmpl w:val="F35822C0"/>
    <w:lvl w:ilvl="0" w:tplc="942CC62A">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7" w15:restartNumberingAfterBreak="0">
    <w:nsid w:val="3F3A5333"/>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E2104A"/>
    <w:multiLevelType w:val="hybridMultilevel"/>
    <w:tmpl w:val="B560D872"/>
    <w:lvl w:ilvl="0" w:tplc="B60221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B46755"/>
    <w:multiLevelType w:val="hybridMultilevel"/>
    <w:tmpl w:val="8C5E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E07E7"/>
    <w:multiLevelType w:val="hybridMultilevel"/>
    <w:tmpl w:val="304E76C0"/>
    <w:lvl w:ilvl="0" w:tplc="08062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5CB7B5F"/>
    <w:multiLevelType w:val="hybridMultilevel"/>
    <w:tmpl w:val="D102C06E"/>
    <w:lvl w:ilvl="0" w:tplc="ADD0A664">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num w:numId="1">
    <w:abstractNumId w:val="7"/>
  </w:num>
  <w:num w:numId="2">
    <w:abstractNumId w:val="1"/>
  </w:num>
  <w:num w:numId="3">
    <w:abstractNumId w:val="5"/>
  </w:num>
  <w:num w:numId="4">
    <w:abstractNumId w:val="3"/>
  </w:num>
  <w:num w:numId="5">
    <w:abstractNumId w:val="11"/>
  </w:num>
  <w:num w:numId="6">
    <w:abstractNumId w:val="4"/>
  </w:num>
  <w:num w:numId="7">
    <w:abstractNumId w:val="10"/>
  </w:num>
  <w:num w:numId="8">
    <w:abstractNumId w:val="0"/>
  </w:num>
  <w:num w:numId="9">
    <w:abstractNumId w:val="6"/>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A4"/>
    <w:rsid w:val="00004953"/>
    <w:rsid w:val="0000608C"/>
    <w:rsid w:val="00011F32"/>
    <w:rsid w:val="000216AE"/>
    <w:rsid w:val="000232F3"/>
    <w:rsid w:val="00032F17"/>
    <w:rsid w:val="000339B7"/>
    <w:rsid w:val="00035456"/>
    <w:rsid w:val="000405FF"/>
    <w:rsid w:val="00042479"/>
    <w:rsid w:val="00046F85"/>
    <w:rsid w:val="00051005"/>
    <w:rsid w:val="0005684E"/>
    <w:rsid w:val="00056F43"/>
    <w:rsid w:val="000627CB"/>
    <w:rsid w:val="00062D66"/>
    <w:rsid w:val="0006636C"/>
    <w:rsid w:val="00073515"/>
    <w:rsid w:val="000749E3"/>
    <w:rsid w:val="000755B7"/>
    <w:rsid w:val="00075843"/>
    <w:rsid w:val="00082A12"/>
    <w:rsid w:val="00087995"/>
    <w:rsid w:val="0009300D"/>
    <w:rsid w:val="000938C7"/>
    <w:rsid w:val="0009743D"/>
    <w:rsid w:val="000A3F75"/>
    <w:rsid w:val="000A4F33"/>
    <w:rsid w:val="000B3281"/>
    <w:rsid w:val="000B42CB"/>
    <w:rsid w:val="000C49C3"/>
    <w:rsid w:val="000D2BF6"/>
    <w:rsid w:val="000D593D"/>
    <w:rsid w:val="000D60FB"/>
    <w:rsid w:val="000F354B"/>
    <w:rsid w:val="00105BA6"/>
    <w:rsid w:val="00110765"/>
    <w:rsid w:val="00112608"/>
    <w:rsid w:val="00115092"/>
    <w:rsid w:val="001152E0"/>
    <w:rsid w:val="0011614D"/>
    <w:rsid w:val="001165D1"/>
    <w:rsid w:val="00116CDA"/>
    <w:rsid w:val="001267F1"/>
    <w:rsid w:val="00126F13"/>
    <w:rsid w:val="00127D62"/>
    <w:rsid w:val="00135E42"/>
    <w:rsid w:val="0014266A"/>
    <w:rsid w:val="00143AB4"/>
    <w:rsid w:val="001444D3"/>
    <w:rsid w:val="00146A61"/>
    <w:rsid w:val="00150E32"/>
    <w:rsid w:val="00155F8D"/>
    <w:rsid w:val="001611EB"/>
    <w:rsid w:val="0016137C"/>
    <w:rsid w:val="001619CA"/>
    <w:rsid w:val="001645E9"/>
    <w:rsid w:val="00170281"/>
    <w:rsid w:val="001766BA"/>
    <w:rsid w:val="00185E21"/>
    <w:rsid w:val="00187FD7"/>
    <w:rsid w:val="0019070D"/>
    <w:rsid w:val="00191069"/>
    <w:rsid w:val="001939FB"/>
    <w:rsid w:val="00195709"/>
    <w:rsid w:val="00195786"/>
    <w:rsid w:val="00196F77"/>
    <w:rsid w:val="00197B69"/>
    <w:rsid w:val="001A39C9"/>
    <w:rsid w:val="001B08B4"/>
    <w:rsid w:val="001B26C4"/>
    <w:rsid w:val="001B3E89"/>
    <w:rsid w:val="001C4F88"/>
    <w:rsid w:val="001C611F"/>
    <w:rsid w:val="001D2C97"/>
    <w:rsid w:val="001D2EC7"/>
    <w:rsid w:val="001D6839"/>
    <w:rsid w:val="001E26DA"/>
    <w:rsid w:val="001E2B31"/>
    <w:rsid w:val="001E3AF1"/>
    <w:rsid w:val="001E4782"/>
    <w:rsid w:val="001F34C2"/>
    <w:rsid w:val="001F6189"/>
    <w:rsid w:val="00200796"/>
    <w:rsid w:val="00201037"/>
    <w:rsid w:val="0020290C"/>
    <w:rsid w:val="00204BE8"/>
    <w:rsid w:val="00204E79"/>
    <w:rsid w:val="002110FE"/>
    <w:rsid w:val="00214906"/>
    <w:rsid w:val="0021744F"/>
    <w:rsid w:val="00220033"/>
    <w:rsid w:val="0022411A"/>
    <w:rsid w:val="00230505"/>
    <w:rsid w:val="0023079F"/>
    <w:rsid w:val="00234BC7"/>
    <w:rsid w:val="00236009"/>
    <w:rsid w:val="00242109"/>
    <w:rsid w:val="002477D0"/>
    <w:rsid w:val="0025090B"/>
    <w:rsid w:val="00255093"/>
    <w:rsid w:val="00260D1C"/>
    <w:rsid w:val="00262DA4"/>
    <w:rsid w:val="00264A48"/>
    <w:rsid w:val="00266B48"/>
    <w:rsid w:val="00267131"/>
    <w:rsid w:val="00267B2B"/>
    <w:rsid w:val="00267E6F"/>
    <w:rsid w:val="00270EBD"/>
    <w:rsid w:val="002803D0"/>
    <w:rsid w:val="002836CA"/>
    <w:rsid w:val="00292A58"/>
    <w:rsid w:val="0029336F"/>
    <w:rsid w:val="002950C4"/>
    <w:rsid w:val="0029732B"/>
    <w:rsid w:val="002A0049"/>
    <w:rsid w:val="002A4096"/>
    <w:rsid w:val="002B438B"/>
    <w:rsid w:val="002B5214"/>
    <w:rsid w:val="002B6BA6"/>
    <w:rsid w:val="002C23D5"/>
    <w:rsid w:val="002C3DE0"/>
    <w:rsid w:val="002C46AA"/>
    <w:rsid w:val="002D45F4"/>
    <w:rsid w:val="002D6BBD"/>
    <w:rsid w:val="002E0897"/>
    <w:rsid w:val="002E0F7F"/>
    <w:rsid w:val="002F318D"/>
    <w:rsid w:val="002F4841"/>
    <w:rsid w:val="002F75F3"/>
    <w:rsid w:val="003001C5"/>
    <w:rsid w:val="00305B1E"/>
    <w:rsid w:val="00310A69"/>
    <w:rsid w:val="0031672D"/>
    <w:rsid w:val="00327100"/>
    <w:rsid w:val="003302A8"/>
    <w:rsid w:val="003370F7"/>
    <w:rsid w:val="00337A07"/>
    <w:rsid w:val="00341FFB"/>
    <w:rsid w:val="00343000"/>
    <w:rsid w:val="003431DD"/>
    <w:rsid w:val="0035073E"/>
    <w:rsid w:val="00354173"/>
    <w:rsid w:val="00360298"/>
    <w:rsid w:val="00361330"/>
    <w:rsid w:val="00371B76"/>
    <w:rsid w:val="00375CB3"/>
    <w:rsid w:val="00381B62"/>
    <w:rsid w:val="00384F9A"/>
    <w:rsid w:val="003874A7"/>
    <w:rsid w:val="00391CFB"/>
    <w:rsid w:val="003A552C"/>
    <w:rsid w:val="003B092B"/>
    <w:rsid w:val="003B2E69"/>
    <w:rsid w:val="003B7264"/>
    <w:rsid w:val="003B75B6"/>
    <w:rsid w:val="003C0D95"/>
    <w:rsid w:val="003C25B7"/>
    <w:rsid w:val="003C3C36"/>
    <w:rsid w:val="003C7E6D"/>
    <w:rsid w:val="003D0FFF"/>
    <w:rsid w:val="003D1CAE"/>
    <w:rsid w:val="003D769F"/>
    <w:rsid w:val="003E0C85"/>
    <w:rsid w:val="003E3407"/>
    <w:rsid w:val="00401041"/>
    <w:rsid w:val="00406763"/>
    <w:rsid w:val="0042021D"/>
    <w:rsid w:val="00425BBC"/>
    <w:rsid w:val="0042717E"/>
    <w:rsid w:val="004306C4"/>
    <w:rsid w:val="00440592"/>
    <w:rsid w:val="00441F85"/>
    <w:rsid w:val="00442ABB"/>
    <w:rsid w:val="0044478D"/>
    <w:rsid w:val="004477ED"/>
    <w:rsid w:val="00455C3D"/>
    <w:rsid w:val="00456C46"/>
    <w:rsid w:val="00456D22"/>
    <w:rsid w:val="00460F90"/>
    <w:rsid w:val="0046630B"/>
    <w:rsid w:val="0046719D"/>
    <w:rsid w:val="004742CA"/>
    <w:rsid w:val="00475008"/>
    <w:rsid w:val="00476493"/>
    <w:rsid w:val="004838EF"/>
    <w:rsid w:val="00484AD2"/>
    <w:rsid w:val="00486A5B"/>
    <w:rsid w:val="00491B44"/>
    <w:rsid w:val="004961A0"/>
    <w:rsid w:val="004976DE"/>
    <w:rsid w:val="00497884"/>
    <w:rsid w:val="004A3774"/>
    <w:rsid w:val="004A4138"/>
    <w:rsid w:val="004C1BE9"/>
    <w:rsid w:val="004D0016"/>
    <w:rsid w:val="004D0313"/>
    <w:rsid w:val="004D1A3F"/>
    <w:rsid w:val="004D21D2"/>
    <w:rsid w:val="004D69CD"/>
    <w:rsid w:val="004E3DAA"/>
    <w:rsid w:val="004F5F18"/>
    <w:rsid w:val="004F6FAF"/>
    <w:rsid w:val="005035DF"/>
    <w:rsid w:val="005045D3"/>
    <w:rsid w:val="005047B1"/>
    <w:rsid w:val="00514465"/>
    <w:rsid w:val="00517094"/>
    <w:rsid w:val="005201D0"/>
    <w:rsid w:val="00520A2C"/>
    <w:rsid w:val="00520CF7"/>
    <w:rsid w:val="00521019"/>
    <w:rsid w:val="00521FC1"/>
    <w:rsid w:val="005309D1"/>
    <w:rsid w:val="005319F1"/>
    <w:rsid w:val="00540811"/>
    <w:rsid w:val="005422FF"/>
    <w:rsid w:val="00552297"/>
    <w:rsid w:val="0055512F"/>
    <w:rsid w:val="0056364B"/>
    <w:rsid w:val="005714C5"/>
    <w:rsid w:val="005714F3"/>
    <w:rsid w:val="005733E9"/>
    <w:rsid w:val="00575014"/>
    <w:rsid w:val="00580F42"/>
    <w:rsid w:val="00583E9C"/>
    <w:rsid w:val="00590A18"/>
    <w:rsid w:val="0059356C"/>
    <w:rsid w:val="00593765"/>
    <w:rsid w:val="005A2322"/>
    <w:rsid w:val="005A3757"/>
    <w:rsid w:val="005A79D8"/>
    <w:rsid w:val="005A7F7F"/>
    <w:rsid w:val="005B065F"/>
    <w:rsid w:val="005B17B0"/>
    <w:rsid w:val="005B3605"/>
    <w:rsid w:val="005B3A6C"/>
    <w:rsid w:val="005B67A1"/>
    <w:rsid w:val="005B6E75"/>
    <w:rsid w:val="005B7370"/>
    <w:rsid w:val="005B7D4B"/>
    <w:rsid w:val="005C14F3"/>
    <w:rsid w:val="005C3340"/>
    <w:rsid w:val="005C735A"/>
    <w:rsid w:val="005D3BF7"/>
    <w:rsid w:val="005E63D6"/>
    <w:rsid w:val="005F524D"/>
    <w:rsid w:val="005F781E"/>
    <w:rsid w:val="00606190"/>
    <w:rsid w:val="006066B5"/>
    <w:rsid w:val="006109A6"/>
    <w:rsid w:val="006109EC"/>
    <w:rsid w:val="006203A5"/>
    <w:rsid w:val="00622FBF"/>
    <w:rsid w:val="00631ED8"/>
    <w:rsid w:val="00635E88"/>
    <w:rsid w:val="00642E42"/>
    <w:rsid w:val="006444AE"/>
    <w:rsid w:val="00647EBF"/>
    <w:rsid w:val="00654BAD"/>
    <w:rsid w:val="0065727A"/>
    <w:rsid w:val="00665916"/>
    <w:rsid w:val="006715B4"/>
    <w:rsid w:val="00671F8F"/>
    <w:rsid w:val="0067265F"/>
    <w:rsid w:val="00674134"/>
    <w:rsid w:val="00674DC8"/>
    <w:rsid w:val="006A0AA8"/>
    <w:rsid w:val="006A17C4"/>
    <w:rsid w:val="006B2664"/>
    <w:rsid w:val="006B58E7"/>
    <w:rsid w:val="006C1186"/>
    <w:rsid w:val="006C2582"/>
    <w:rsid w:val="006C5BCA"/>
    <w:rsid w:val="006D5FCF"/>
    <w:rsid w:val="006E0AE4"/>
    <w:rsid w:val="006E2DBC"/>
    <w:rsid w:val="006E5392"/>
    <w:rsid w:val="006F15AC"/>
    <w:rsid w:val="006F26C2"/>
    <w:rsid w:val="006F43E4"/>
    <w:rsid w:val="006F68FA"/>
    <w:rsid w:val="006F6B1B"/>
    <w:rsid w:val="00702A7B"/>
    <w:rsid w:val="00703C0E"/>
    <w:rsid w:val="00703FBC"/>
    <w:rsid w:val="00705DDC"/>
    <w:rsid w:val="00713326"/>
    <w:rsid w:val="00716BA7"/>
    <w:rsid w:val="007201C3"/>
    <w:rsid w:val="0072345F"/>
    <w:rsid w:val="007315FA"/>
    <w:rsid w:val="00734918"/>
    <w:rsid w:val="00740EC4"/>
    <w:rsid w:val="007473C9"/>
    <w:rsid w:val="00751301"/>
    <w:rsid w:val="00761617"/>
    <w:rsid w:val="00762BAE"/>
    <w:rsid w:val="00764395"/>
    <w:rsid w:val="0076702B"/>
    <w:rsid w:val="00767E3F"/>
    <w:rsid w:val="00772B09"/>
    <w:rsid w:val="007756A3"/>
    <w:rsid w:val="00793AB0"/>
    <w:rsid w:val="007A510F"/>
    <w:rsid w:val="007B0DB2"/>
    <w:rsid w:val="007B4705"/>
    <w:rsid w:val="007C2A80"/>
    <w:rsid w:val="007D3178"/>
    <w:rsid w:val="007D6737"/>
    <w:rsid w:val="007E1828"/>
    <w:rsid w:val="007F1B4F"/>
    <w:rsid w:val="007F52ED"/>
    <w:rsid w:val="007F54C9"/>
    <w:rsid w:val="007F6456"/>
    <w:rsid w:val="007F747B"/>
    <w:rsid w:val="007F7C8B"/>
    <w:rsid w:val="008120FF"/>
    <w:rsid w:val="008230C1"/>
    <w:rsid w:val="008306DD"/>
    <w:rsid w:val="008308B7"/>
    <w:rsid w:val="00834FB2"/>
    <w:rsid w:val="00837D76"/>
    <w:rsid w:val="00840F8C"/>
    <w:rsid w:val="00847568"/>
    <w:rsid w:val="00847FCD"/>
    <w:rsid w:val="00852BB1"/>
    <w:rsid w:val="00856CC9"/>
    <w:rsid w:val="008572F5"/>
    <w:rsid w:val="00863F89"/>
    <w:rsid w:val="00864636"/>
    <w:rsid w:val="0087272A"/>
    <w:rsid w:val="00872831"/>
    <w:rsid w:val="00876582"/>
    <w:rsid w:val="008771C5"/>
    <w:rsid w:val="008804B7"/>
    <w:rsid w:val="00885600"/>
    <w:rsid w:val="00885A39"/>
    <w:rsid w:val="00887276"/>
    <w:rsid w:val="0089470D"/>
    <w:rsid w:val="00896F48"/>
    <w:rsid w:val="008A5990"/>
    <w:rsid w:val="008A69B3"/>
    <w:rsid w:val="008A7993"/>
    <w:rsid w:val="008A79EE"/>
    <w:rsid w:val="008C7726"/>
    <w:rsid w:val="008D5F40"/>
    <w:rsid w:val="008E3372"/>
    <w:rsid w:val="008E75D2"/>
    <w:rsid w:val="008F3D85"/>
    <w:rsid w:val="008F40FF"/>
    <w:rsid w:val="008F7615"/>
    <w:rsid w:val="0090323B"/>
    <w:rsid w:val="00903996"/>
    <w:rsid w:val="009041B1"/>
    <w:rsid w:val="00904A25"/>
    <w:rsid w:val="00905E46"/>
    <w:rsid w:val="009172F2"/>
    <w:rsid w:val="00921891"/>
    <w:rsid w:val="009303F0"/>
    <w:rsid w:val="00931A82"/>
    <w:rsid w:val="00931CFB"/>
    <w:rsid w:val="009405F8"/>
    <w:rsid w:val="0094171B"/>
    <w:rsid w:val="0095075C"/>
    <w:rsid w:val="00952932"/>
    <w:rsid w:val="0095551E"/>
    <w:rsid w:val="00957F06"/>
    <w:rsid w:val="00961EFA"/>
    <w:rsid w:val="00964CA6"/>
    <w:rsid w:val="00965106"/>
    <w:rsid w:val="009669F1"/>
    <w:rsid w:val="00970B09"/>
    <w:rsid w:val="0098192C"/>
    <w:rsid w:val="0098602F"/>
    <w:rsid w:val="009877AD"/>
    <w:rsid w:val="009A196C"/>
    <w:rsid w:val="009B0C56"/>
    <w:rsid w:val="009B30F6"/>
    <w:rsid w:val="009B39F5"/>
    <w:rsid w:val="009B5787"/>
    <w:rsid w:val="009D3A54"/>
    <w:rsid w:val="009D48A3"/>
    <w:rsid w:val="009D5E8C"/>
    <w:rsid w:val="009E7AD5"/>
    <w:rsid w:val="009F3E50"/>
    <w:rsid w:val="009F64FE"/>
    <w:rsid w:val="00A005F9"/>
    <w:rsid w:val="00A03B2E"/>
    <w:rsid w:val="00A14817"/>
    <w:rsid w:val="00A17603"/>
    <w:rsid w:val="00A1792A"/>
    <w:rsid w:val="00A24F90"/>
    <w:rsid w:val="00A3165B"/>
    <w:rsid w:val="00A3176B"/>
    <w:rsid w:val="00A32A92"/>
    <w:rsid w:val="00A32EC7"/>
    <w:rsid w:val="00A37795"/>
    <w:rsid w:val="00A43EFE"/>
    <w:rsid w:val="00A548AA"/>
    <w:rsid w:val="00A60A8A"/>
    <w:rsid w:val="00A65DDA"/>
    <w:rsid w:val="00A711BC"/>
    <w:rsid w:val="00A730C8"/>
    <w:rsid w:val="00A73221"/>
    <w:rsid w:val="00A75616"/>
    <w:rsid w:val="00A75FDC"/>
    <w:rsid w:val="00A810AE"/>
    <w:rsid w:val="00A82ABA"/>
    <w:rsid w:val="00A845AC"/>
    <w:rsid w:val="00A87877"/>
    <w:rsid w:val="00A92F34"/>
    <w:rsid w:val="00A930B3"/>
    <w:rsid w:val="00AA1BF0"/>
    <w:rsid w:val="00AA238C"/>
    <w:rsid w:val="00AA527D"/>
    <w:rsid w:val="00AA6C51"/>
    <w:rsid w:val="00AB0807"/>
    <w:rsid w:val="00AB11BF"/>
    <w:rsid w:val="00AB424F"/>
    <w:rsid w:val="00AC7920"/>
    <w:rsid w:val="00AD087A"/>
    <w:rsid w:val="00AD6CAE"/>
    <w:rsid w:val="00AE1C41"/>
    <w:rsid w:val="00AF01C6"/>
    <w:rsid w:val="00AF023C"/>
    <w:rsid w:val="00AF094D"/>
    <w:rsid w:val="00AF7408"/>
    <w:rsid w:val="00B0065B"/>
    <w:rsid w:val="00B00E19"/>
    <w:rsid w:val="00B00E65"/>
    <w:rsid w:val="00B01E53"/>
    <w:rsid w:val="00B026B3"/>
    <w:rsid w:val="00B06F4F"/>
    <w:rsid w:val="00B12D2C"/>
    <w:rsid w:val="00B15754"/>
    <w:rsid w:val="00B172B5"/>
    <w:rsid w:val="00B21D67"/>
    <w:rsid w:val="00B24DE5"/>
    <w:rsid w:val="00B4046E"/>
    <w:rsid w:val="00B440DA"/>
    <w:rsid w:val="00B5546F"/>
    <w:rsid w:val="00B56934"/>
    <w:rsid w:val="00B60ADB"/>
    <w:rsid w:val="00B628EC"/>
    <w:rsid w:val="00B63272"/>
    <w:rsid w:val="00B64D92"/>
    <w:rsid w:val="00B661E3"/>
    <w:rsid w:val="00B703C1"/>
    <w:rsid w:val="00B720C0"/>
    <w:rsid w:val="00B73180"/>
    <w:rsid w:val="00B75A75"/>
    <w:rsid w:val="00B83D7A"/>
    <w:rsid w:val="00B86072"/>
    <w:rsid w:val="00B9034A"/>
    <w:rsid w:val="00B93875"/>
    <w:rsid w:val="00BA5AB8"/>
    <w:rsid w:val="00BB20ED"/>
    <w:rsid w:val="00BB5A03"/>
    <w:rsid w:val="00BB6894"/>
    <w:rsid w:val="00BB76A6"/>
    <w:rsid w:val="00BC5EBE"/>
    <w:rsid w:val="00BC6FB1"/>
    <w:rsid w:val="00BD219F"/>
    <w:rsid w:val="00BE10D2"/>
    <w:rsid w:val="00BE25C0"/>
    <w:rsid w:val="00BE48DE"/>
    <w:rsid w:val="00BE71A1"/>
    <w:rsid w:val="00C01C6A"/>
    <w:rsid w:val="00C03848"/>
    <w:rsid w:val="00C203DA"/>
    <w:rsid w:val="00C20956"/>
    <w:rsid w:val="00C21362"/>
    <w:rsid w:val="00C237F6"/>
    <w:rsid w:val="00C26BF4"/>
    <w:rsid w:val="00C30CCF"/>
    <w:rsid w:val="00C33BC9"/>
    <w:rsid w:val="00C41A74"/>
    <w:rsid w:val="00C46713"/>
    <w:rsid w:val="00C50DCD"/>
    <w:rsid w:val="00C52973"/>
    <w:rsid w:val="00C60B50"/>
    <w:rsid w:val="00C70835"/>
    <w:rsid w:val="00C70A83"/>
    <w:rsid w:val="00C80410"/>
    <w:rsid w:val="00C8551A"/>
    <w:rsid w:val="00C863E6"/>
    <w:rsid w:val="00C86F2B"/>
    <w:rsid w:val="00C93CC1"/>
    <w:rsid w:val="00C97AA4"/>
    <w:rsid w:val="00CC19BB"/>
    <w:rsid w:val="00CC2BDA"/>
    <w:rsid w:val="00CC4697"/>
    <w:rsid w:val="00CD6C38"/>
    <w:rsid w:val="00CE0441"/>
    <w:rsid w:val="00CE2D0D"/>
    <w:rsid w:val="00CE62F7"/>
    <w:rsid w:val="00CE6E0B"/>
    <w:rsid w:val="00CF030A"/>
    <w:rsid w:val="00CF0E38"/>
    <w:rsid w:val="00CF45A8"/>
    <w:rsid w:val="00D02968"/>
    <w:rsid w:val="00D048FE"/>
    <w:rsid w:val="00D1192F"/>
    <w:rsid w:val="00D13E6F"/>
    <w:rsid w:val="00D158A2"/>
    <w:rsid w:val="00D4363B"/>
    <w:rsid w:val="00D4460A"/>
    <w:rsid w:val="00D44937"/>
    <w:rsid w:val="00D57F55"/>
    <w:rsid w:val="00D64321"/>
    <w:rsid w:val="00D71E45"/>
    <w:rsid w:val="00D75981"/>
    <w:rsid w:val="00D76A13"/>
    <w:rsid w:val="00D810F5"/>
    <w:rsid w:val="00D90741"/>
    <w:rsid w:val="00D907E5"/>
    <w:rsid w:val="00D91990"/>
    <w:rsid w:val="00DA161C"/>
    <w:rsid w:val="00DA5994"/>
    <w:rsid w:val="00DB0403"/>
    <w:rsid w:val="00DB14B2"/>
    <w:rsid w:val="00DB197E"/>
    <w:rsid w:val="00DC52A6"/>
    <w:rsid w:val="00DD2A9E"/>
    <w:rsid w:val="00DD708A"/>
    <w:rsid w:val="00DE5ECA"/>
    <w:rsid w:val="00DE7DAE"/>
    <w:rsid w:val="00DF21A8"/>
    <w:rsid w:val="00DF2F83"/>
    <w:rsid w:val="00DF4DB6"/>
    <w:rsid w:val="00DF5FAD"/>
    <w:rsid w:val="00DF65FF"/>
    <w:rsid w:val="00DF6EA6"/>
    <w:rsid w:val="00E00EA6"/>
    <w:rsid w:val="00E10C10"/>
    <w:rsid w:val="00E16833"/>
    <w:rsid w:val="00E2215B"/>
    <w:rsid w:val="00E27FC1"/>
    <w:rsid w:val="00E30467"/>
    <w:rsid w:val="00E31ABD"/>
    <w:rsid w:val="00E426CB"/>
    <w:rsid w:val="00E4328E"/>
    <w:rsid w:val="00E514A0"/>
    <w:rsid w:val="00E52678"/>
    <w:rsid w:val="00E56A90"/>
    <w:rsid w:val="00E61E93"/>
    <w:rsid w:val="00E6262F"/>
    <w:rsid w:val="00E6580A"/>
    <w:rsid w:val="00E742B4"/>
    <w:rsid w:val="00E759D5"/>
    <w:rsid w:val="00E858A0"/>
    <w:rsid w:val="00E94607"/>
    <w:rsid w:val="00E94FF6"/>
    <w:rsid w:val="00E9754D"/>
    <w:rsid w:val="00EB3ECB"/>
    <w:rsid w:val="00EB7AF4"/>
    <w:rsid w:val="00EC1D2F"/>
    <w:rsid w:val="00EC2036"/>
    <w:rsid w:val="00EC3B97"/>
    <w:rsid w:val="00EC4849"/>
    <w:rsid w:val="00ED1A9A"/>
    <w:rsid w:val="00ED45B2"/>
    <w:rsid w:val="00EE200D"/>
    <w:rsid w:val="00EE34E2"/>
    <w:rsid w:val="00EF2F95"/>
    <w:rsid w:val="00F01A01"/>
    <w:rsid w:val="00F02C57"/>
    <w:rsid w:val="00F068AD"/>
    <w:rsid w:val="00F15450"/>
    <w:rsid w:val="00F16C25"/>
    <w:rsid w:val="00F17DB7"/>
    <w:rsid w:val="00F20D28"/>
    <w:rsid w:val="00F25D28"/>
    <w:rsid w:val="00F26DD8"/>
    <w:rsid w:val="00F346F7"/>
    <w:rsid w:val="00F35BFF"/>
    <w:rsid w:val="00F37FC6"/>
    <w:rsid w:val="00F4104C"/>
    <w:rsid w:val="00F43292"/>
    <w:rsid w:val="00F65FA3"/>
    <w:rsid w:val="00F67B44"/>
    <w:rsid w:val="00F82691"/>
    <w:rsid w:val="00F83905"/>
    <w:rsid w:val="00F90048"/>
    <w:rsid w:val="00F943F3"/>
    <w:rsid w:val="00FA289D"/>
    <w:rsid w:val="00FB1BC3"/>
    <w:rsid w:val="00FF3BD9"/>
    <w:rsid w:val="00FF4031"/>
    <w:rsid w:val="00FF4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D7E4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60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D5F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62DA4"/>
    <w:pPr>
      <w:keepNext/>
      <w:shd w:val="pct12" w:color="auto" w:fill="auto"/>
      <w:jc w:val="center"/>
      <w:outlineLvl w:val="3"/>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2DA4"/>
    <w:rPr>
      <w:rFonts w:ascii="Tahoma" w:eastAsia="Times New Roman" w:hAnsi="Tahoma" w:cs="Tahoma"/>
      <w:b/>
      <w:bCs/>
      <w:sz w:val="20"/>
      <w:szCs w:val="20"/>
      <w:shd w:val="pct12" w:color="auto" w:fill="auto"/>
    </w:rPr>
  </w:style>
  <w:style w:type="paragraph" w:styleId="Header">
    <w:name w:val="header"/>
    <w:basedOn w:val="Normal"/>
    <w:link w:val="HeaderChar"/>
    <w:rsid w:val="00262DA4"/>
    <w:pPr>
      <w:tabs>
        <w:tab w:val="center" w:pos="4320"/>
        <w:tab w:val="right" w:pos="8640"/>
      </w:tabs>
    </w:pPr>
  </w:style>
  <w:style w:type="character" w:customStyle="1" w:styleId="HeaderChar">
    <w:name w:val="Header Char"/>
    <w:basedOn w:val="DefaultParagraphFont"/>
    <w:link w:val="Header"/>
    <w:rsid w:val="00262DA4"/>
    <w:rPr>
      <w:rFonts w:ascii="Times New Roman" w:eastAsia="Times New Roman" w:hAnsi="Times New Roman" w:cs="Times New Roman"/>
      <w:sz w:val="20"/>
      <w:szCs w:val="20"/>
    </w:rPr>
  </w:style>
  <w:style w:type="paragraph" w:styleId="Footer">
    <w:name w:val="footer"/>
    <w:basedOn w:val="Normal"/>
    <w:link w:val="FooterChar"/>
    <w:uiPriority w:val="99"/>
    <w:rsid w:val="00262DA4"/>
    <w:pPr>
      <w:tabs>
        <w:tab w:val="center" w:pos="4320"/>
        <w:tab w:val="right" w:pos="8640"/>
      </w:tabs>
    </w:pPr>
  </w:style>
  <w:style w:type="character" w:customStyle="1" w:styleId="FooterChar">
    <w:name w:val="Footer Char"/>
    <w:basedOn w:val="DefaultParagraphFont"/>
    <w:link w:val="Footer"/>
    <w:uiPriority w:val="99"/>
    <w:rsid w:val="00262DA4"/>
    <w:rPr>
      <w:rFonts w:ascii="Times New Roman" w:eastAsia="Times New Roman" w:hAnsi="Times New Roman" w:cs="Times New Roman"/>
      <w:sz w:val="20"/>
      <w:szCs w:val="20"/>
    </w:rPr>
  </w:style>
  <w:style w:type="character" w:styleId="PageNumber">
    <w:name w:val="page number"/>
    <w:basedOn w:val="DefaultParagraphFont"/>
    <w:rsid w:val="00262DA4"/>
  </w:style>
  <w:style w:type="paragraph" w:customStyle="1" w:styleId="Style0">
    <w:name w:val="Style0"/>
    <w:rsid w:val="00262DA4"/>
    <w:pPr>
      <w:spacing w:after="0" w:line="240" w:lineRule="auto"/>
    </w:pPr>
    <w:rPr>
      <w:rFonts w:ascii="Arial" w:eastAsia="Times New Roman" w:hAnsi="Arial" w:cs="Times New Roman"/>
      <w:snapToGrid w:val="0"/>
      <w:sz w:val="24"/>
      <w:szCs w:val="20"/>
    </w:rPr>
  </w:style>
  <w:style w:type="paragraph" w:styleId="BalloonText">
    <w:name w:val="Balloon Text"/>
    <w:basedOn w:val="Normal"/>
    <w:link w:val="BalloonTextChar"/>
    <w:uiPriority w:val="99"/>
    <w:semiHidden/>
    <w:unhideWhenUsed/>
    <w:rsid w:val="00262DA4"/>
    <w:rPr>
      <w:rFonts w:ascii="Tahoma" w:hAnsi="Tahoma" w:cs="Tahoma"/>
      <w:sz w:val="16"/>
      <w:szCs w:val="16"/>
    </w:rPr>
  </w:style>
  <w:style w:type="character" w:customStyle="1" w:styleId="BalloonTextChar">
    <w:name w:val="Balloon Text Char"/>
    <w:basedOn w:val="DefaultParagraphFont"/>
    <w:link w:val="BalloonText"/>
    <w:uiPriority w:val="99"/>
    <w:semiHidden/>
    <w:rsid w:val="00262DA4"/>
    <w:rPr>
      <w:rFonts w:ascii="Tahoma" w:eastAsia="Times New Roman" w:hAnsi="Tahoma" w:cs="Tahoma"/>
      <w:sz w:val="16"/>
      <w:szCs w:val="16"/>
    </w:rPr>
  </w:style>
  <w:style w:type="paragraph" w:styleId="NoSpacing">
    <w:name w:val="No Spacing"/>
    <w:uiPriority w:val="1"/>
    <w:qFormat/>
    <w:rsid w:val="00D810F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0F5"/>
    <w:rPr>
      <w:color w:val="0000FF" w:themeColor="hyperlink"/>
      <w:u w:val="single"/>
    </w:rPr>
  </w:style>
  <w:style w:type="character" w:styleId="FollowedHyperlink">
    <w:name w:val="FollowedHyperlink"/>
    <w:basedOn w:val="DefaultParagraphFont"/>
    <w:uiPriority w:val="99"/>
    <w:semiHidden/>
    <w:unhideWhenUsed/>
    <w:rsid w:val="00593765"/>
    <w:rPr>
      <w:color w:val="800080" w:themeColor="followedHyperlink"/>
      <w:u w:val="single"/>
    </w:rPr>
  </w:style>
  <w:style w:type="paragraph" w:styleId="ListParagraph">
    <w:name w:val="List Paragraph"/>
    <w:basedOn w:val="Normal"/>
    <w:uiPriority w:val="34"/>
    <w:qFormat/>
    <w:rsid w:val="0095075C"/>
    <w:pPr>
      <w:ind w:left="720"/>
      <w:contextualSpacing/>
    </w:pPr>
  </w:style>
  <w:style w:type="paragraph" w:styleId="HTMLPreformatted">
    <w:name w:val="HTML Preformatted"/>
    <w:basedOn w:val="Normal"/>
    <w:link w:val="HTMLPreformattedChar"/>
    <w:uiPriority w:val="99"/>
    <w:semiHidden/>
    <w:unhideWhenUsed/>
    <w:rsid w:val="0037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semiHidden/>
    <w:rsid w:val="00375CB3"/>
    <w:rPr>
      <w:rFonts w:ascii="Courier" w:hAnsi="Courier" w:cs="Courier"/>
      <w:sz w:val="20"/>
      <w:szCs w:val="20"/>
    </w:rPr>
  </w:style>
  <w:style w:type="character" w:customStyle="1" w:styleId="typ">
    <w:name w:val="typ"/>
    <w:basedOn w:val="DefaultParagraphFont"/>
    <w:rsid w:val="00375CB3"/>
  </w:style>
  <w:style w:type="table" w:styleId="TableGrid">
    <w:name w:val="Table Grid"/>
    <w:basedOn w:val="TableNormal"/>
    <w:uiPriority w:val="59"/>
    <w:rsid w:val="00A6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5F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565134">
      <w:bodyDiv w:val="1"/>
      <w:marLeft w:val="0"/>
      <w:marRight w:val="0"/>
      <w:marTop w:val="0"/>
      <w:marBottom w:val="0"/>
      <w:divBdr>
        <w:top w:val="none" w:sz="0" w:space="0" w:color="auto"/>
        <w:left w:val="none" w:sz="0" w:space="0" w:color="auto"/>
        <w:bottom w:val="none" w:sz="0" w:space="0" w:color="auto"/>
        <w:right w:val="none" w:sz="0" w:space="0" w:color="auto"/>
      </w:divBdr>
    </w:div>
    <w:div w:id="406539542">
      <w:bodyDiv w:val="1"/>
      <w:marLeft w:val="0"/>
      <w:marRight w:val="0"/>
      <w:marTop w:val="0"/>
      <w:marBottom w:val="0"/>
      <w:divBdr>
        <w:top w:val="none" w:sz="0" w:space="0" w:color="auto"/>
        <w:left w:val="none" w:sz="0" w:space="0" w:color="auto"/>
        <w:bottom w:val="none" w:sz="0" w:space="0" w:color="auto"/>
        <w:right w:val="none" w:sz="0" w:space="0" w:color="auto"/>
      </w:divBdr>
    </w:div>
    <w:div w:id="484711221">
      <w:bodyDiv w:val="1"/>
      <w:marLeft w:val="0"/>
      <w:marRight w:val="0"/>
      <w:marTop w:val="0"/>
      <w:marBottom w:val="0"/>
      <w:divBdr>
        <w:top w:val="none" w:sz="0" w:space="0" w:color="auto"/>
        <w:left w:val="none" w:sz="0" w:space="0" w:color="auto"/>
        <w:bottom w:val="none" w:sz="0" w:space="0" w:color="auto"/>
        <w:right w:val="none" w:sz="0" w:space="0" w:color="auto"/>
      </w:divBdr>
    </w:div>
    <w:div w:id="932130614">
      <w:bodyDiv w:val="1"/>
      <w:marLeft w:val="0"/>
      <w:marRight w:val="0"/>
      <w:marTop w:val="0"/>
      <w:marBottom w:val="0"/>
      <w:divBdr>
        <w:top w:val="none" w:sz="0" w:space="0" w:color="auto"/>
        <w:left w:val="none" w:sz="0" w:space="0" w:color="auto"/>
        <w:bottom w:val="none" w:sz="0" w:space="0" w:color="auto"/>
        <w:right w:val="none" w:sz="0" w:space="0" w:color="auto"/>
      </w:divBdr>
    </w:div>
    <w:div w:id="967584393">
      <w:bodyDiv w:val="1"/>
      <w:marLeft w:val="0"/>
      <w:marRight w:val="0"/>
      <w:marTop w:val="0"/>
      <w:marBottom w:val="0"/>
      <w:divBdr>
        <w:top w:val="none" w:sz="0" w:space="0" w:color="auto"/>
        <w:left w:val="none" w:sz="0" w:space="0" w:color="auto"/>
        <w:bottom w:val="none" w:sz="0" w:space="0" w:color="auto"/>
        <w:right w:val="none" w:sz="0" w:space="0" w:color="auto"/>
      </w:divBdr>
    </w:div>
    <w:div w:id="1061558088">
      <w:bodyDiv w:val="1"/>
      <w:marLeft w:val="0"/>
      <w:marRight w:val="0"/>
      <w:marTop w:val="0"/>
      <w:marBottom w:val="0"/>
      <w:divBdr>
        <w:top w:val="none" w:sz="0" w:space="0" w:color="auto"/>
        <w:left w:val="none" w:sz="0" w:space="0" w:color="auto"/>
        <w:bottom w:val="none" w:sz="0" w:space="0" w:color="auto"/>
        <w:right w:val="none" w:sz="0" w:space="0" w:color="auto"/>
      </w:divBdr>
    </w:div>
    <w:div w:id="1066999236">
      <w:bodyDiv w:val="1"/>
      <w:marLeft w:val="0"/>
      <w:marRight w:val="0"/>
      <w:marTop w:val="0"/>
      <w:marBottom w:val="0"/>
      <w:divBdr>
        <w:top w:val="none" w:sz="0" w:space="0" w:color="auto"/>
        <w:left w:val="none" w:sz="0" w:space="0" w:color="auto"/>
        <w:bottom w:val="none" w:sz="0" w:space="0" w:color="auto"/>
        <w:right w:val="none" w:sz="0" w:space="0" w:color="auto"/>
      </w:divBdr>
    </w:div>
    <w:div w:id="1088885449">
      <w:bodyDiv w:val="1"/>
      <w:marLeft w:val="0"/>
      <w:marRight w:val="0"/>
      <w:marTop w:val="0"/>
      <w:marBottom w:val="0"/>
      <w:divBdr>
        <w:top w:val="none" w:sz="0" w:space="0" w:color="auto"/>
        <w:left w:val="none" w:sz="0" w:space="0" w:color="auto"/>
        <w:bottom w:val="none" w:sz="0" w:space="0" w:color="auto"/>
        <w:right w:val="none" w:sz="0" w:space="0" w:color="auto"/>
      </w:divBdr>
    </w:div>
    <w:div w:id="1191839781">
      <w:bodyDiv w:val="1"/>
      <w:marLeft w:val="0"/>
      <w:marRight w:val="0"/>
      <w:marTop w:val="0"/>
      <w:marBottom w:val="0"/>
      <w:divBdr>
        <w:top w:val="none" w:sz="0" w:space="0" w:color="auto"/>
        <w:left w:val="none" w:sz="0" w:space="0" w:color="auto"/>
        <w:bottom w:val="none" w:sz="0" w:space="0" w:color="auto"/>
        <w:right w:val="none" w:sz="0" w:space="0" w:color="auto"/>
      </w:divBdr>
    </w:div>
    <w:div w:id="1530294943">
      <w:bodyDiv w:val="1"/>
      <w:marLeft w:val="0"/>
      <w:marRight w:val="0"/>
      <w:marTop w:val="0"/>
      <w:marBottom w:val="0"/>
      <w:divBdr>
        <w:top w:val="none" w:sz="0" w:space="0" w:color="auto"/>
        <w:left w:val="none" w:sz="0" w:space="0" w:color="auto"/>
        <w:bottom w:val="none" w:sz="0" w:space="0" w:color="auto"/>
        <w:right w:val="none" w:sz="0" w:space="0" w:color="auto"/>
      </w:divBdr>
    </w:div>
    <w:div w:id="1548489553">
      <w:bodyDiv w:val="1"/>
      <w:marLeft w:val="0"/>
      <w:marRight w:val="0"/>
      <w:marTop w:val="0"/>
      <w:marBottom w:val="0"/>
      <w:divBdr>
        <w:top w:val="none" w:sz="0" w:space="0" w:color="auto"/>
        <w:left w:val="none" w:sz="0" w:space="0" w:color="auto"/>
        <w:bottom w:val="none" w:sz="0" w:space="0" w:color="auto"/>
        <w:right w:val="none" w:sz="0" w:space="0" w:color="auto"/>
      </w:divBdr>
    </w:div>
    <w:div w:id="21353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19FE-3CD1-4677-BCA0-784022FA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5E473D0</Template>
  <TotalTime>40</TotalTime>
  <Pages>8</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TurboLuke</dc:creator>
  <cp:keywords/>
  <dc:description/>
  <cp:lastModifiedBy>James Papademas</cp:lastModifiedBy>
  <cp:revision>16</cp:revision>
  <dcterms:created xsi:type="dcterms:W3CDTF">2017-03-28T23:43:00Z</dcterms:created>
  <dcterms:modified xsi:type="dcterms:W3CDTF">2017-04-05T23:19:00Z</dcterms:modified>
</cp:coreProperties>
</file>